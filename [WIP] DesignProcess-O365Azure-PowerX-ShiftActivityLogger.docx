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FB4CC7" w14:textId="1525FD65" w:rsidR="003520AB" w:rsidRDefault="0099233B" w:rsidP="006551C4">
      <w:pPr>
        <w:pStyle w:val="Title"/>
      </w:pPr>
      <w:r>
        <w:t xml:space="preserve">O365/AZURE: </w:t>
      </w:r>
      <w:r w:rsidR="006551C4">
        <w:t>PowerApps-Flow-POwerBI</w:t>
      </w:r>
    </w:p>
    <w:p w14:paraId="6D76BD5E" w14:textId="4D284772" w:rsidR="00913099" w:rsidRDefault="00071679" w:rsidP="00B73316">
      <w:pPr>
        <w:pStyle w:val="Title"/>
        <w:jc w:val="center"/>
      </w:pPr>
      <w:r>
        <w:t>Shift Activity Logger</w:t>
      </w:r>
    </w:p>
    <w:p w14:paraId="18AB2520" w14:textId="70D5D28D" w:rsidR="00194DF6" w:rsidRDefault="00820AB8">
      <w:pPr>
        <w:pStyle w:val="Heading1"/>
      </w:pPr>
      <w:r>
        <w:t>AS A – I WANT</w:t>
      </w:r>
      <w:r w:rsidR="00B2677D">
        <w:t xml:space="preserve"> – SO THAT</w:t>
      </w:r>
    </w:p>
    <w:p w14:paraId="4EBADE8E" w14:textId="4527630E" w:rsidR="000A065D" w:rsidRPr="000A065D" w:rsidRDefault="00260C24" w:rsidP="000A065D">
      <w:r>
        <w:t xml:space="preserve">Business </w:t>
      </w:r>
      <w:r w:rsidR="000A065D">
        <w:t>Domain</w:t>
      </w:r>
      <w:r>
        <w:t>/Environment</w:t>
      </w:r>
      <w:r w:rsidR="000A065D">
        <w:t xml:space="preserve"> background</w:t>
      </w:r>
      <w:r>
        <w:t>:</w:t>
      </w:r>
      <w:r w:rsidR="000A065D">
        <w:t xml:space="preserve"> </w:t>
      </w:r>
      <w:r>
        <w:t>T</w:t>
      </w:r>
      <w:r w:rsidR="000A065D">
        <w:t xml:space="preserve">his is a </w:t>
      </w:r>
      <w:r>
        <w:t xml:space="preserve">kind of </w:t>
      </w:r>
      <w:r w:rsidR="000A065D">
        <w:t>Service</w:t>
      </w:r>
      <w:r>
        <w:t>s/Utilities</w:t>
      </w:r>
      <w:r w:rsidR="000A065D">
        <w:t xml:space="preserve"> </w:t>
      </w:r>
      <w:r>
        <w:t>I</w:t>
      </w:r>
      <w:r w:rsidR="000A065D">
        <w:t xml:space="preserve">ndustry scenario, where </w:t>
      </w:r>
      <w:r w:rsidR="002C6868">
        <w:t>a</w:t>
      </w:r>
      <w:r w:rsidR="000A065D">
        <w:t xml:space="preserve"> fixed-management-structure with Regional</w:t>
      </w:r>
      <w:r w:rsidR="002C6868">
        <w:t xml:space="preserve">-Site </w:t>
      </w:r>
      <w:r w:rsidR="000A065D">
        <w:t xml:space="preserve">Managers </w:t>
      </w:r>
      <w:r w:rsidR="00556D59">
        <w:t xml:space="preserve">+ </w:t>
      </w:r>
      <w:r w:rsidR="002C6868">
        <w:t xml:space="preserve">Site-Shift Managers </w:t>
      </w:r>
      <w:r w:rsidR="00556D59">
        <w:t>+</w:t>
      </w:r>
      <w:r w:rsidR="002C6868">
        <w:t xml:space="preserve"> Site Workers</w:t>
      </w:r>
      <w:r w:rsidR="00161A4B">
        <w:t xml:space="preserve"> and other higher management – but, below analysis would describe what each role wants to achieve in the context and process journey to be able to produce a report that helps giving a traceability of activities and time-tracking performed – for more auditable/reliable billing to the customers of this potentially! honest/professional/compliant/productivity-efficient Services-Company – who wants to bring up profits and only do enough work for what they are being paid for</w:t>
      </w:r>
      <w:r w:rsidR="001A0A6A">
        <w:t>!</w:t>
      </w:r>
      <w:r w:rsidR="00161A4B">
        <w:t>!</w:t>
      </w:r>
    </w:p>
    <w:p w14:paraId="46C8C142" w14:textId="677643E8" w:rsidR="00C2325F" w:rsidRDefault="00820AB8" w:rsidP="00357E34">
      <w:pPr>
        <w:pStyle w:val="ListParagraph"/>
        <w:numPr>
          <w:ilvl w:val="0"/>
          <w:numId w:val="19"/>
        </w:numPr>
      </w:pPr>
      <w:r w:rsidRPr="00820AB8">
        <w:rPr>
          <w:b/>
        </w:rPr>
        <w:t>AS A</w:t>
      </w:r>
      <w:r>
        <w:t xml:space="preserve">:  </w:t>
      </w:r>
      <w:r w:rsidR="004D5321" w:rsidRPr="009F01DD">
        <w:rPr>
          <w:u w:val="single"/>
        </w:rPr>
        <w:t xml:space="preserve">APP </w:t>
      </w:r>
      <w:r w:rsidR="000A065D" w:rsidRPr="009F01DD">
        <w:rPr>
          <w:u w:val="single"/>
        </w:rPr>
        <w:t>ADMI</w:t>
      </w:r>
      <w:r w:rsidR="002C6868" w:rsidRPr="009F01DD">
        <w:rPr>
          <w:u w:val="single"/>
        </w:rPr>
        <w:t>N</w:t>
      </w:r>
      <w:r w:rsidR="005927CB" w:rsidRPr="009F01DD">
        <w:rPr>
          <w:u w:val="single"/>
        </w:rPr>
        <w:t>/SUPERUSER</w:t>
      </w:r>
    </w:p>
    <w:p w14:paraId="78BC01DB" w14:textId="1F07A269" w:rsidR="00357E34" w:rsidRDefault="00820AB8" w:rsidP="00C2325F">
      <w:pPr>
        <w:pStyle w:val="ListParagraph"/>
        <w:numPr>
          <w:ilvl w:val="1"/>
          <w:numId w:val="19"/>
        </w:numPr>
      </w:pPr>
      <w:r>
        <w:t xml:space="preserve">– </w:t>
      </w:r>
      <w:r w:rsidRPr="00820AB8">
        <w:rPr>
          <w:b/>
        </w:rPr>
        <w:t>I WANT</w:t>
      </w:r>
      <w:r>
        <w:t>:</w:t>
      </w:r>
      <w:r w:rsidR="00E05E67">
        <w:t xml:space="preserve"> </w:t>
      </w:r>
      <w:r w:rsidR="005927CB">
        <w:t>Ability to enter master</w:t>
      </w:r>
      <w:r w:rsidR="00174BA8">
        <w:t xml:space="preserve">-data in SharePoint lists </w:t>
      </w:r>
      <w:r w:rsidR="00594AF8">
        <w:t xml:space="preserve">– </w:t>
      </w:r>
      <w:r w:rsidR="00594AF8" w:rsidRPr="00594AF8">
        <w:rPr>
          <w:b/>
        </w:rPr>
        <w:t>SO THAT:</w:t>
      </w:r>
      <w:r w:rsidR="00594AF8">
        <w:t xml:space="preserve"> </w:t>
      </w:r>
      <w:r w:rsidR="00174BA8">
        <w:t>such data, drives as many decisions/flows as possible</w:t>
      </w:r>
      <w:r w:rsidR="0020456E">
        <w:t>.</w:t>
      </w:r>
      <w:r w:rsidR="00D1089D">
        <w:t xml:space="preserve"> </w:t>
      </w:r>
      <w:r w:rsidR="00C8458A">
        <w:t>“</w:t>
      </w:r>
      <w:r w:rsidR="00D1089D">
        <w:t>Employee</w:t>
      </w:r>
      <w:r w:rsidR="00C8458A">
        <w:t>s”</w:t>
      </w:r>
      <w:r w:rsidR="00D1089D">
        <w:t xml:space="preserve"> </w:t>
      </w:r>
      <w:r w:rsidR="00C8458A">
        <w:t xml:space="preserve">data </w:t>
      </w:r>
      <w:r w:rsidR="00D1089D">
        <w:t xml:space="preserve">and configuration, </w:t>
      </w:r>
      <w:r w:rsidR="00C8458A">
        <w:t>“</w:t>
      </w:r>
      <w:r w:rsidR="00D1089D">
        <w:t>Building</w:t>
      </w:r>
      <w:r w:rsidR="00C8458A">
        <w:t>”</w:t>
      </w:r>
      <w:r w:rsidR="00D1089D">
        <w:t xml:space="preserve"> and </w:t>
      </w:r>
      <w:r w:rsidR="00C8458A">
        <w:t>“</w:t>
      </w:r>
      <w:r w:rsidR="00D1089D">
        <w:t>Projects</w:t>
      </w:r>
      <w:r w:rsidR="00C8458A">
        <w:t>”</w:t>
      </w:r>
      <w:r w:rsidR="00D1089D">
        <w:t xml:space="preserve"> master data should be maintained.</w:t>
      </w:r>
    </w:p>
    <w:p w14:paraId="7AB79FF8" w14:textId="4E1DF0CF" w:rsidR="0020456E" w:rsidRDefault="0020456E" w:rsidP="0020456E">
      <w:pPr>
        <w:pStyle w:val="ListParagraph"/>
        <w:numPr>
          <w:ilvl w:val="1"/>
          <w:numId w:val="19"/>
        </w:numPr>
      </w:pPr>
      <w:r>
        <w:t xml:space="preserve">– </w:t>
      </w:r>
      <w:r w:rsidRPr="00820AB8">
        <w:rPr>
          <w:b/>
        </w:rPr>
        <w:t>I WANT</w:t>
      </w:r>
      <w:r>
        <w:t xml:space="preserve">: Least data entry possible to make the application work on day2day basis, including transaction-data-recycling/retention policies etc. – </w:t>
      </w:r>
      <w:r w:rsidRPr="00594AF8">
        <w:rPr>
          <w:b/>
        </w:rPr>
        <w:t>SO THAT:</w:t>
      </w:r>
      <w:r>
        <w:t xml:space="preserve"> the system </w:t>
      </w:r>
      <w:r w:rsidR="00B803DB">
        <w:t>operates</w:t>
      </w:r>
      <w:r>
        <w:t xml:space="preserve"> like clock-work!</w:t>
      </w:r>
    </w:p>
    <w:p w14:paraId="0F89554A" w14:textId="1C8E8F45" w:rsidR="00C2325F" w:rsidRDefault="00C73974" w:rsidP="00C73974">
      <w:pPr>
        <w:pStyle w:val="ListParagraph"/>
        <w:numPr>
          <w:ilvl w:val="0"/>
          <w:numId w:val="19"/>
        </w:numPr>
      </w:pPr>
      <w:r w:rsidRPr="00820AB8">
        <w:rPr>
          <w:b/>
        </w:rPr>
        <w:t>AS A</w:t>
      </w:r>
      <w:r>
        <w:t xml:space="preserve">:  </w:t>
      </w:r>
      <w:r w:rsidR="00867F5B" w:rsidRPr="009F01DD">
        <w:rPr>
          <w:u w:val="single"/>
        </w:rPr>
        <w:t>SHIFT LEAD</w:t>
      </w:r>
      <w:r w:rsidR="00591EE0" w:rsidRPr="009F01DD">
        <w:rPr>
          <w:u w:val="single"/>
        </w:rPr>
        <w:t>/MANAGER</w:t>
      </w:r>
    </w:p>
    <w:p w14:paraId="69122682" w14:textId="5BDFF55E" w:rsidR="00C73974" w:rsidRDefault="00C73974" w:rsidP="00C2325F">
      <w:pPr>
        <w:pStyle w:val="ListParagraph"/>
        <w:numPr>
          <w:ilvl w:val="1"/>
          <w:numId w:val="19"/>
        </w:numPr>
      </w:pPr>
      <w:r>
        <w:t xml:space="preserve">– </w:t>
      </w:r>
      <w:r w:rsidRPr="00820AB8">
        <w:rPr>
          <w:b/>
        </w:rPr>
        <w:t>I WANT</w:t>
      </w:r>
      <w:r>
        <w:t xml:space="preserve">: </w:t>
      </w:r>
      <w:r w:rsidR="0099233B">
        <w:t xml:space="preserve">To see a list of </w:t>
      </w:r>
      <w:r w:rsidR="000A065D">
        <w:t xml:space="preserve">daily </w:t>
      </w:r>
      <w:r w:rsidR="006F6DDA">
        <w:t xml:space="preserve">timesheet records ready </w:t>
      </w:r>
      <w:r w:rsidR="00AD54F4">
        <w:t>and available for entering necessary information (as will be elicited thorough analysis)</w:t>
      </w:r>
      <w:r w:rsidR="000A065D">
        <w:t xml:space="preserve"> </w:t>
      </w:r>
      <w:r w:rsidR="00AD54F4">
        <w:t>with ability to draft EDITS</w:t>
      </w:r>
      <w:r w:rsidR="005F5A69">
        <w:t>, REVIEW</w:t>
      </w:r>
      <w:r w:rsidR="00AD54F4">
        <w:t xml:space="preserve"> and SUBMIT for publishing </w:t>
      </w:r>
      <w:r>
        <w:t xml:space="preserve">– </w:t>
      </w:r>
      <w:r w:rsidRPr="00594AF8">
        <w:rPr>
          <w:b/>
        </w:rPr>
        <w:t>SO THAT:</w:t>
      </w:r>
      <w:r>
        <w:t xml:space="preserve"> </w:t>
      </w:r>
      <w:r w:rsidR="000A065D">
        <w:t>for each worker assigned under/inside my watch/shift/care can be tracked for their time/resources spent on specific/BAU tasks</w:t>
      </w:r>
      <w:r w:rsidR="00AD54F4">
        <w:t xml:space="preserve"> – without needing to “create” a record every day and pick workers and all that.</w:t>
      </w:r>
    </w:p>
    <w:p w14:paraId="428B522C" w14:textId="08A29DF2" w:rsidR="00AD54F4" w:rsidRDefault="00AD54F4" w:rsidP="00194B0C">
      <w:pPr>
        <w:pStyle w:val="ListParagraph"/>
        <w:numPr>
          <w:ilvl w:val="1"/>
          <w:numId w:val="19"/>
        </w:numPr>
      </w:pPr>
      <w:r>
        <w:t xml:space="preserve">– </w:t>
      </w:r>
      <w:r w:rsidRPr="00963634">
        <w:rPr>
          <w:b/>
        </w:rPr>
        <w:t>I WANT</w:t>
      </w:r>
      <w:r>
        <w:t xml:space="preserve">: </w:t>
      </w:r>
      <w:r w:rsidR="005152A5">
        <w:t>To delegate and co-share my task of filling in timesheets with some other Shift-Leads on SITE or other sites, in case of my absence or in cases where worker is interim posted on other site</w:t>
      </w:r>
      <w:r>
        <w:t xml:space="preserve">– </w:t>
      </w:r>
      <w:r w:rsidRPr="00963634">
        <w:rPr>
          <w:b/>
        </w:rPr>
        <w:t>SO THAT:</w:t>
      </w:r>
      <w:r>
        <w:t xml:space="preserve"> </w:t>
      </w:r>
      <w:r w:rsidR="005152A5">
        <w:t xml:space="preserve">the workflow process is </w:t>
      </w:r>
      <w:r w:rsidR="005427A0">
        <w:t>flexible,</w:t>
      </w:r>
      <w:r w:rsidR="005152A5">
        <w:t xml:space="preserve"> and it provides the worker with support/management </w:t>
      </w:r>
      <w:r w:rsidR="00793247">
        <w:t>from</w:t>
      </w:r>
      <w:r w:rsidR="005152A5">
        <w:t xml:space="preserve"> other Shift-Leads.</w:t>
      </w:r>
    </w:p>
    <w:p w14:paraId="7FF5F00F" w14:textId="38485C35" w:rsidR="00C2325F" w:rsidRDefault="00C73974" w:rsidP="00C73974">
      <w:pPr>
        <w:pStyle w:val="ListParagraph"/>
        <w:numPr>
          <w:ilvl w:val="0"/>
          <w:numId w:val="19"/>
        </w:numPr>
      </w:pPr>
      <w:r w:rsidRPr="00820AB8">
        <w:rPr>
          <w:b/>
        </w:rPr>
        <w:t>AS A</w:t>
      </w:r>
      <w:r>
        <w:t xml:space="preserve">:  </w:t>
      </w:r>
      <w:r w:rsidR="00F35A2B" w:rsidRPr="009F01DD">
        <w:rPr>
          <w:u w:val="single"/>
        </w:rPr>
        <w:t>SHIFT WORKER</w:t>
      </w:r>
    </w:p>
    <w:p w14:paraId="0B8D2E48" w14:textId="5D009829" w:rsidR="00C73974" w:rsidRDefault="00C73974" w:rsidP="00C2325F">
      <w:pPr>
        <w:pStyle w:val="ListParagraph"/>
        <w:numPr>
          <w:ilvl w:val="1"/>
          <w:numId w:val="19"/>
        </w:numPr>
      </w:pPr>
      <w:r>
        <w:t xml:space="preserve">– </w:t>
      </w:r>
      <w:r w:rsidRPr="00820AB8">
        <w:rPr>
          <w:b/>
        </w:rPr>
        <w:t>I WANT</w:t>
      </w:r>
      <w:r>
        <w:t xml:space="preserve">: </w:t>
      </w:r>
      <w:r w:rsidR="006073ED">
        <w:t xml:space="preserve">To enter my timesheets on regular basis </w:t>
      </w:r>
      <w:r w:rsidR="00454E22">
        <w:t xml:space="preserve">and daily </w:t>
      </w:r>
      <w:r w:rsidR="006073ED">
        <w:t xml:space="preserve">and capture additional digital resources in support of the timesheet </w:t>
      </w:r>
      <w:r w:rsidR="00454E22">
        <w:t xml:space="preserve">and save-submit </w:t>
      </w:r>
      <w:r>
        <w:t xml:space="preserve">– </w:t>
      </w:r>
      <w:r w:rsidRPr="00594AF8">
        <w:rPr>
          <w:b/>
        </w:rPr>
        <w:t>SO THAT:</w:t>
      </w:r>
      <w:r>
        <w:t xml:space="preserve"> </w:t>
      </w:r>
      <w:r w:rsidR="006073ED">
        <w:t>My Lead can review/remind to maintain my time keeping and trackability on different projects.</w:t>
      </w:r>
    </w:p>
    <w:p w14:paraId="5A5EED8D" w14:textId="628A2442" w:rsidR="00C2325F" w:rsidRDefault="0072215C" w:rsidP="0072215C">
      <w:pPr>
        <w:pStyle w:val="ListParagraph"/>
        <w:numPr>
          <w:ilvl w:val="0"/>
          <w:numId w:val="19"/>
        </w:numPr>
      </w:pPr>
      <w:r w:rsidRPr="00820AB8">
        <w:rPr>
          <w:b/>
        </w:rPr>
        <w:t>AS A</w:t>
      </w:r>
      <w:r>
        <w:t xml:space="preserve">:  </w:t>
      </w:r>
      <w:r w:rsidR="00867F5B" w:rsidRPr="009F01DD">
        <w:rPr>
          <w:u w:val="single"/>
        </w:rPr>
        <w:t>REGIONAL (REPORTS)</w:t>
      </w:r>
      <w:r w:rsidR="00C2325F" w:rsidRPr="009F01DD">
        <w:rPr>
          <w:u w:val="single"/>
        </w:rPr>
        <w:t xml:space="preserve"> MANAGER</w:t>
      </w:r>
    </w:p>
    <w:p w14:paraId="389F485B" w14:textId="0224732D" w:rsidR="00867F5B" w:rsidRDefault="00867F5B" w:rsidP="00867F5B">
      <w:pPr>
        <w:pStyle w:val="ListParagraph"/>
        <w:numPr>
          <w:ilvl w:val="1"/>
          <w:numId w:val="19"/>
        </w:numPr>
      </w:pPr>
      <w:r>
        <w:t xml:space="preserve">– </w:t>
      </w:r>
      <w:r w:rsidRPr="00820AB8">
        <w:rPr>
          <w:b/>
        </w:rPr>
        <w:t>I WANT</w:t>
      </w:r>
      <w:r>
        <w:t>: To produce/generate a report (Power-BI) on weekly</w:t>
      </w:r>
      <w:r w:rsidR="009914FE">
        <w:t>/regular</w:t>
      </w:r>
      <w:r>
        <w:t xml:space="preserve"> basis and sen</w:t>
      </w:r>
      <w:r w:rsidR="009914FE">
        <w:t>d</w:t>
      </w:r>
      <w:r>
        <w:t xml:space="preserve"> out </w:t>
      </w:r>
      <w:r w:rsidR="004040E4">
        <w:t xml:space="preserve">(print/export) </w:t>
      </w:r>
      <w:r w:rsidR="009914FE">
        <w:t>such report</w:t>
      </w:r>
      <w:r w:rsidR="004040E4">
        <w:t>s</w:t>
      </w:r>
      <w:r w:rsidR="009914FE">
        <w:t xml:space="preserve"> </w:t>
      </w:r>
      <w:r>
        <w:t xml:space="preserve">to appropriate regional-managers </w:t>
      </w:r>
      <w:r w:rsidR="009914FE">
        <w:t xml:space="preserve">and clients </w:t>
      </w:r>
      <w:r>
        <w:t xml:space="preserve">– </w:t>
      </w:r>
      <w:r w:rsidRPr="00594AF8">
        <w:rPr>
          <w:b/>
        </w:rPr>
        <w:t>SO THAT:</w:t>
      </w:r>
      <w:r w:rsidRPr="00867F5B">
        <w:t xml:space="preserve"> It can </w:t>
      </w:r>
      <w:r w:rsidR="009914FE">
        <w:t>produce transparent and up to date reporting and billing.</w:t>
      </w:r>
    </w:p>
    <w:p w14:paraId="6DC4A1DC" w14:textId="54BA0622" w:rsidR="00711187" w:rsidRDefault="00711187" w:rsidP="00711187">
      <w:pPr>
        <w:pStyle w:val="ListParagraph"/>
        <w:numPr>
          <w:ilvl w:val="0"/>
          <w:numId w:val="19"/>
        </w:numPr>
      </w:pPr>
      <w:r w:rsidRPr="00820AB8">
        <w:rPr>
          <w:b/>
        </w:rPr>
        <w:t>AS A</w:t>
      </w:r>
      <w:r>
        <w:t>:  PROCESSES MANAGER (SYSTEM)</w:t>
      </w:r>
    </w:p>
    <w:p w14:paraId="5D26C8DF" w14:textId="77777777" w:rsidR="00711187" w:rsidRDefault="00711187" w:rsidP="00711187">
      <w:pPr>
        <w:pStyle w:val="ListParagraph"/>
        <w:numPr>
          <w:ilvl w:val="1"/>
          <w:numId w:val="19"/>
        </w:numPr>
      </w:pPr>
      <w:r>
        <w:t xml:space="preserve">– </w:t>
      </w:r>
      <w:r w:rsidRPr="00377212">
        <w:rPr>
          <w:b/>
        </w:rPr>
        <w:t>I WANT</w:t>
      </w:r>
      <w:r>
        <w:t>: Once a SAL is submitted/approved and report data is generated, it can only be Viewed or Printed – but not edited. Except by an Admin/Support/Escalation permission level member - to change anything about the SAL record like adding/removing hours, rectifying any typo-errors etc.</w:t>
      </w:r>
      <w:r w:rsidRPr="00DD40F1">
        <w:t xml:space="preserve"> </w:t>
      </w:r>
      <w:r>
        <w:t xml:space="preserve">And after a certain period (usually Report pull cycle) - </w:t>
      </w:r>
      <w:r w:rsidRPr="001F096B">
        <w:rPr>
          <w:b/>
        </w:rPr>
        <w:t>No changes or deletion can be made</w:t>
      </w:r>
      <w:r>
        <w:t xml:space="preserve">. Hence, it is possible to mark the list item as a record and IRM policies can be used to manage the data lifetime and audit requirements. – </w:t>
      </w:r>
      <w:r w:rsidRPr="000E28B9">
        <w:rPr>
          <w:b/>
        </w:rPr>
        <w:t>SO THAT:</w:t>
      </w:r>
      <w:r>
        <w:rPr>
          <w:b/>
        </w:rPr>
        <w:t xml:space="preserve"> </w:t>
      </w:r>
      <w:r w:rsidRPr="00753DC4">
        <w:t>Records</w:t>
      </w:r>
      <w:r>
        <w:t xml:space="preserve"> management, governance and auditing can be maintained.</w:t>
      </w:r>
    </w:p>
    <w:p w14:paraId="2C747AED" w14:textId="55E17C69" w:rsidR="00711187" w:rsidRDefault="00711187" w:rsidP="00711187">
      <w:pPr>
        <w:pStyle w:val="ListParagraph"/>
        <w:numPr>
          <w:ilvl w:val="1"/>
          <w:numId w:val="19"/>
        </w:numPr>
      </w:pPr>
      <w:r>
        <w:t xml:space="preserve">– </w:t>
      </w:r>
      <w:r w:rsidRPr="00711187">
        <w:rPr>
          <w:b/>
        </w:rPr>
        <w:t>I WANT</w:t>
      </w:r>
      <w:r>
        <w:t>:</w:t>
      </w:r>
      <w:r w:rsidRPr="00711187">
        <w:t xml:space="preserve"> </w:t>
      </w:r>
      <w:r>
        <w:t>A potential automation/flow that triggers on Employees list to manage permissions to SharePoint groups etc. Basic SharePoint groups can be ShiftLead, EscalationSupportTeam and EmployeeWorkers</w:t>
      </w:r>
    </w:p>
    <w:p w14:paraId="373F877A" w14:textId="0614B5FE" w:rsidR="00711187" w:rsidRPr="00913099" w:rsidRDefault="00647CEE" w:rsidP="008979C8">
      <w:pPr>
        <w:pStyle w:val="ListParagraph"/>
        <w:numPr>
          <w:ilvl w:val="1"/>
          <w:numId w:val="19"/>
        </w:numPr>
        <w:rPr>
          <w:rFonts w:asciiTheme="majorHAnsi" w:eastAsiaTheme="majorEastAsia" w:hAnsiTheme="majorHAnsi" w:cstheme="majorBidi"/>
          <w:caps/>
          <w:color w:val="FFFFFF" w:themeColor="background1"/>
          <w:spacing w:val="15"/>
        </w:rPr>
      </w:pPr>
      <w:r>
        <w:t xml:space="preserve">– </w:t>
      </w:r>
      <w:r w:rsidRPr="00913099">
        <w:rPr>
          <w:b/>
        </w:rPr>
        <w:t>I WANT</w:t>
      </w:r>
      <w:r>
        <w:t xml:space="preserve">: To send out remind-notifications to appropriate Shift-Lead-Managers – </w:t>
      </w:r>
      <w:r w:rsidRPr="00913099">
        <w:rPr>
          <w:b/>
        </w:rPr>
        <w:t>SO THAT:</w:t>
      </w:r>
      <w:r w:rsidRPr="00867F5B">
        <w:t xml:space="preserve"> </w:t>
      </w:r>
      <w:r>
        <w:t>They can complete and submit all the weekly time-keeping records for above reporting.</w:t>
      </w:r>
      <w:r w:rsidR="00711187">
        <w:br w:type="page"/>
      </w:r>
    </w:p>
    <w:p w14:paraId="0CBF47B0" w14:textId="1F7DC6C7" w:rsidR="001B224D" w:rsidRDefault="001062E3" w:rsidP="001B224D">
      <w:pPr>
        <w:pStyle w:val="Heading1"/>
      </w:pPr>
      <w:r>
        <w:lastRenderedPageBreak/>
        <w:t>Solution ApProach</w:t>
      </w:r>
    </w:p>
    <w:p w14:paraId="50502F90" w14:textId="18743F18" w:rsidR="00B140BB" w:rsidRDefault="000D5E57" w:rsidP="00F23703">
      <w:pPr>
        <w:pStyle w:val="ListParagraph"/>
        <w:numPr>
          <w:ilvl w:val="0"/>
          <w:numId w:val="35"/>
        </w:numPr>
      </w:pPr>
      <w:r>
        <w:t xml:space="preserve">DATA: </w:t>
      </w:r>
      <w:r w:rsidR="00293A56">
        <w:t>Information Architecture</w:t>
      </w:r>
      <w:r w:rsidR="00081159">
        <w:t xml:space="preserve"> – Content Types, Lists, Libraries</w:t>
      </w:r>
      <w:r w:rsidR="007256F7">
        <w:t xml:space="preserve"> (PnP Provisioning</w:t>
      </w:r>
      <w:r w:rsidR="008D78A9">
        <w:t xml:space="preserve"> PowerShell</w:t>
      </w:r>
      <w:r w:rsidR="007256F7">
        <w:t>)</w:t>
      </w:r>
    </w:p>
    <w:p w14:paraId="32F4C72F" w14:textId="5EAB21D1" w:rsidR="00B278F3" w:rsidRDefault="000D5E57" w:rsidP="00F23703">
      <w:pPr>
        <w:pStyle w:val="ListParagraph"/>
        <w:numPr>
          <w:ilvl w:val="0"/>
          <w:numId w:val="35"/>
        </w:numPr>
      </w:pPr>
      <w:r>
        <w:t xml:space="preserve">FORMS: </w:t>
      </w:r>
      <w:r w:rsidR="0071463D">
        <w:t>Power Apps</w:t>
      </w:r>
      <w:r w:rsidR="002003CD">
        <w:t xml:space="preserve"> (With Offline)</w:t>
      </w:r>
    </w:p>
    <w:p w14:paraId="7F240E99" w14:textId="77777777" w:rsidR="00EB3174" w:rsidRDefault="000D5E57" w:rsidP="00F23703">
      <w:pPr>
        <w:pStyle w:val="ListParagraph"/>
        <w:numPr>
          <w:ilvl w:val="0"/>
          <w:numId w:val="35"/>
        </w:numPr>
      </w:pPr>
      <w:r>
        <w:t xml:space="preserve">AUTOMATION: </w:t>
      </w:r>
      <w:r w:rsidR="00B845DF">
        <w:t>Azure-</w:t>
      </w:r>
      <w:r w:rsidR="00BF5E42">
        <w:t>Logic-Apps/</w:t>
      </w:r>
      <w:r w:rsidR="00B845DF">
        <w:t>Azure-</w:t>
      </w:r>
      <w:r w:rsidR="00BF5E42">
        <w:t>Web-Jobs</w:t>
      </w:r>
      <w:r w:rsidR="00922711">
        <w:t>-Functions</w:t>
      </w:r>
      <w:r w:rsidR="00C14445">
        <w:t>/</w:t>
      </w:r>
      <w:r w:rsidR="00BF5E42">
        <w:t>MS-</w:t>
      </w:r>
      <w:r w:rsidR="0071463D">
        <w:t>Flows</w:t>
      </w:r>
    </w:p>
    <w:p w14:paraId="383C4315" w14:textId="24072A7D" w:rsidR="00074EFD" w:rsidRDefault="00074EFD" w:rsidP="00F23703">
      <w:pPr>
        <w:pStyle w:val="ListParagraph"/>
        <w:numPr>
          <w:ilvl w:val="0"/>
          <w:numId w:val="35"/>
        </w:numPr>
      </w:pPr>
      <w:r>
        <w:t>REPORTS: Power BI</w:t>
      </w:r>
    </w:p>
    <w:p w14:paraId="0D753944" w14:textId="6E286745" w:rsidR="00713847" w:rsidRDefault="005C0E5F" w:rsidP="00713847">
      <w:pPr>
        <w:pStyle w:val="ListParagraph"/>
        <w:numPr>
          <w:ilvl w:val="0"/>
          <w:numId w:val="35"/>
        </w:numPr>
      </w:pPr>
      <w:r>
        <w:t xml:space="preserve">CUSTOM: </w:t>
      </w:r>
      <w:r w:rsidR="00713847">
        <w:t>SPFX-Web-Parts | SPFX-Extensions</w:t>
      </w:r>
    </w:p>
    <w:p w14:paraId="2AB064A8" w14:textId="7A3C1349" w:rsidR="00F5085F" w:rsidRDefault="00355261" w:rsidP="00F5085F">
      <w:pPr>
        <w:pStyle w:val="ListParagraph"/>
        <w:numPr>
          <w:ilvl w:val="0"/>
          <w:numId w:val="36"/>
        </w:numPr>
      </w:pPr>
      <w:r>
        <w:t xml:space="preserve">To </w:t>
      </w:r>
      <w:r w:rsidR="00CC1BFE">
        <w:t xml:space="preserve">maintain the data in SharePoint (initial migration will be facilitated by one-off script (PowerShell/Flow with Excel). </w:t>
      </w:r>
    </w:p>
    <w:p w14:paraId="265F083E" w14:textId="3A5A3351" w:rsidR="00F5085F" w:rsidRDefault="000D1D3F" w:rsidP="00F5085F">
      <w:pPr>
        <w:pStyle w:val="ListParagraph"/>
        <w:numPr>
          <w:ilvl w:val="0"/>
          <w:numId w:val="36"/>
        </w:numPr>
      </w:pPr>
      <w:r>
        <w:t xml:space="preserve">A </w:t>
      </w:r>
      <w:r w:rsidRPr="00F5085F">
        <w:rPr>
          <w:b/>
        </w:rPr>
        <w:t>PowerApp</w:t>
      </w:r>
      <w:r w:rsidR="00E965BA" w:rsidRPr="00F5085F">
        <w:rPr>
          <w:b/>
        </w:rPr>
        <w:t>s</w:t>
      </w:r>
      <w:r w:rsidR="00E965BA">
        <w:t xml:space="preserve"> solution</w:t>
      </w:r>
      <w:r>
        <w:t xml:space="preserve"> with multiple screens and programmatic elements including connections to Flow will needed since there would be application-level data processing where end-users do not have access to SharePoint lists. </w:t>
      </w:r>
      <w:r w:rsidR="00F5085F">
        <w:t>To extend this app – SPFX Web Parts and/or Extensions may be coded.</w:t>
      </w:r>
    </w:p>
    <w:p w14:paraId="4ED68492" w14:textId="7C308690" w:rsidR="00F5085F" w:rsidRDefault="00E965BA" w:rsidP="00F5085F">
      <w:pPr>
        <w:pStyle w:val="ListParagraph"/>
        <w:numPr>
          <w:ilvl w:val="0"/>
          <w:numId w:val="36"/>
        </w:numPr>
      </w:pPr>
      <w:r>
        <w:t xml:space="preserve">One or more </w:t>
      </w:r>
      <w:r w:rsidR="00F5085F" w:rsidRPr="00F5085F">
        <w:rPr>
          <w:b/>
        </w:rPr>
        <w:t>MS-</w:t>
      </w:r>
      <w:r w:rsidRPr="00F5085F">
        <w:rPr>
          <w:b/>
        </w:rPr>
        <w:t>Flow</w:t>
      </w:r>
      <w:r w:rsidR="00F5085F" w:rsidRPr="00F5085F">
        <w:rPr>
          <w:b/>
        </w:rPr>
        <w:t>/Logic-App</w:t>
      </w:r>
      <w:r>
        <w:t xml:space="preserve"> will be defined to process information and facilitate PowerApps</w:t>
      </w:r>
      <w:r w:rsidR="00A533A3">
        <w:t xml:space="preserve"> (* challenge will be the JSON bit) would be required. </w:t>
      </w:r>
    </w:p>
    <w:p w14:paraId="1F0EBA7A" w14:textId="6ED9F35D" w:rsidR="00294DD7" w:rsidRDefault="00A533A3" w:rsidP="00F5085F">
      <w:pPr>
        <w:pStyle w:val="ListParagraph"/>
        <w:numPr>
          <w:ilvl w:val="0"/>
          <w:numId w:val="36"/>
        </w:numPr>
      </w:pPr>
      <w:r>
        <w:t xml:space="preserve">For reporting </w:t>
      </w:r>
      <w:r w:rsidRPr="00F5085F">
        <w:rPr>
          <w:b/>
        </w:rPr>
        <w:t>Power</w:t>
      </w:r>
      <w:r w:rsidR="00BE25BD" w:rsidRPr="00F5085F">
        <w:rPr>
          <w:b/>
        </w:rPr>
        <w:t>-</w:t>
      </w:r>
      <w:r w:rsidRPr="00F5085F">
        <w:rPr>
          <w:b/>
        </w:rPr>
        <w:t>BI</w:t>
      </w:r>
      <w:r>
        <w:t xml:space="preserve"> will be employed to connect to SharePoint list and process data from there (*challenge work-around is the JSON bit)</w:t>
      </w:r>
      <w:r w:rsidR="00523C23">
        <w:t xml:space="preserve">. </w:t>
      </w:r>
    </w:p>
    <w:p w14:paraId="58158076" w14:textId="738A2CFD" w:rsidR="00E21723" w:rsidRDefault="00502491" w:rsidP="00973286">
      <w:pPr>
        <w:pStyle w:val="Heading1"/>
      </w:pPr>
      <w:r>
        <w:t>SOLUTION</w:t>
      </w:r>
      <w:r w:rsidR="00337DA6">
        <w:t xml:space="preserve"> </w:t>
      </w:r>
      <w:r w:rsidR="00A03572">
        <w:t>DESIGN</w:t>
      </w:r>
    </w:p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8941"/>
      </w:tblGrid>
      <w:tr w:rsidR="00CB74DA" w14:paraId="315F96E3" w14:textId="77777777" w:rsidTr="00ED1BC7">
        <w:trPr>
          <w:trHeight w:val="1046"/>
        </w:trPr>
        <w:tc>
          <w:tcPr>
            <w:tcW w:w="2100" w:type="dxa"/>
          </w:tcPr>
          <w:p w14:paraId="71C106F7" w14:textId="0007601C" w:rsidR="00CB74DA" w:rsidRPr="0060583A" w:rsidRDefault="00CB74DA" w:rsidP="00991E79">
            <w:pPr>
              <w:rPr>
                <w:b/>
              </w:rPr>
            </w:pPr>
            <w:r>
              <w:rPr>
                <w:b/>
              </w:rPr>
              <w:t xml:space="preserve">Schema and Data from </w:t>
            </w:r>
            <w:r w:rsidR="005C54E6">
              <w:rPr>
                <w:b/>
              </w:rPr>
              <w:t>Illustrative</w:t>
            </w:r>
            <w:r w:rsidR="002801D2">
              <w:rPr>
                <w:b/>
              </w:rPr>
              <w:t xml:space="preserve"> </w:t>
            </w:r>
            <w:r>
              <w:rPr>
                <w:b/>
              </w:rPr>
              <w:t>Business</w:t>
            </w:r>
          </w:p>
        </w:tc>
        <w:tc>
          <w:tcPr>
            <w:tcW w:w="8941" w:type="dxa"/>
          </w:tcPr>
          <w:p w14:paraId="15351B28" w14:textId="622AE263" w:rsidR="00CB74DA" w:rsidRPr="0060583A" w:rsidRDefault="00110037" w:rsidP="00991E79">
            <w:pPr>
              <w:rPr>
                <w:b/>
              </w:rPr>
            </w:pPr>
            <w:r>
              <w:rPr>
                <w:b/>
              </w:rPr>
              <w:t>(Raw):</w:t>
            </w:r>
            <w:r w:rsidR="00BA6777">
              <w:rPr>
                <w:b/>
              </w:rPr>
              <w:object w:dxaOrig="1538" w:dyaOrig="995" w14:anchorId="41B7DAD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pt;height:57.75pt" o:ole="">
                  <v:imagedata r:id="rId11" o:title=""/>
                </v:shape>
                <o:OLEObject Type="Embed" ProgID="Excel.Sheet.12" ShapeID="_x0000_i1025" DrawAspect="Icon" ObjectID="_1609110227" r:id="rId12"/>
              </w:object>
            </w:r>
            <w:r w:rsidR="00BA6777">
              <w:rPr>
                <w:b/>
              </w:rPr>
              <w:t xml:space="preserve">   </w:t>
            </w:r>
          </w:p>
        </w:tc>
      </w:tr>
      <w:tr w:rsidR="00A61CBB" w14:paraId="54D57D99" w14:textId="77777777" w:rsidTr="006421C9">
        <w:tc>
          <w:tcPr>
            <w:tcW w:w="2100" w:type="dxa"/>
          </w:tcPr>
          <w:p w14:paraId="442BFE5A" w14:textId="77777777" w:rsidR="002840E3" w:rsidRDefault="00A61CBB" w:rsidP="00A61CBB">
            <w:pPr>
              <w:rPr>
                <w:b/>
                <w:noProof/>
              </w:rPr>
            </w:pPr>
            <w:r w:rsidRPr="0060583A">
              <w:rPr>
                <w:b/>
                <w:noProof/>
              </w:rPr>
              <w:t>PnP Provisioning</w:t>
            </w:r>
            <w:r>
              <w:rPr>
                <w:b/>
                <w:noProof/>
              </w:rPr>
              <w:t xml:space="preserve"> PowerShell</w:t>
            </w:r>
          </w:p>
          <w:p w14:paraId="675DFDBA" w14:textId="4EA251E1" w:rsidR="00A93D5B" w:rsidRPr="00E67E87" w:rsidRDefault="002840E3" w:rsidP="00A61CBB">
            <w:pPr>
              <w:rPr>
                <w:b/>
                <w:noProof/>
              </w:rPr>
            </w:pPr>
            <w:r w:rsidRPr="00E67E87">
              <w:rPr>
                <w:b/>
                <w:noProof/>
              </w:rPr>
              <w:object w:dxaOrig="1538" w:dyaOrig="995" w14:anchorId="0F1507AE">
                <v:shape id="_x0000_i1026" type="#_x0000_t75" style="width:77.25pt;height:49.5pt" o:ole="">
                  <v:imagedata r:id="rId13" o:title=""/>
                </v:shape>
                <o:OLEObject Type="Embed" ProgID="Package" ShapeID="_x0000_i1026" DrawAspect="Icon" ObjectID="_1609110228" r:id="rId14"/>
              </w:object>
            </w:r>
          </w:p>
        </w:tc>
        <w:tc>
          <w:tcPr>
            <w:tcW w:w="8941" w:type="dxa"/>
          </w:tcPr>
          <w:p w14:paraId="666066BD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  <w:r w:rsidRPr="0003011A">
              <w:rPr>
                <w:rFonts w:ascii="Lucida Console" w:hAnsi="Lucida Console" w:cs="Lucida Console"/>
                <w:color w:val="A82D00"/>
                <w:sz w:val="18"/>
                <w:szCs w:val="18"/>
                <w:lang w:val="en-GB"/>
              </w:rPr>
              <w:t>$siteUrl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696969"/>
                <w:sz w:val="18"/>
                <w:szCs w:val="18"/>
                <w:lang w:val="en-GB"/>
              </w:rPr>
              <w:t>=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  <w:t>"https://appflowitjan2019.sharepoint.com/sites/sal"</w:t>
            </w:r>
          </w:p>
          <w:p w14:paraId="1B525134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</w:p>
          <w:p w14:paraId="40020AFD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  <w:r w:rsidRPr="0003011A">
              <w:rPr>
                <w:rFonts w:ascii="Lucida Console" w:hAnsi="Lucida Console" w:cs="Lucida Console"/>
                <w:color w:val="0000FF"/>
                <w:sz w:val="18"/>
                <w:szCs w:val="18"/>
                <w:lang w:val="en-GB"/>
              </w:rPr>
              <w:t>Connect-PnPOnline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000080"/>
                <w:sz w:val="18"/>
                <w:szCs w:val="18"/>
                <w:lang w:val="en-GB"/>
              </w:rPr>
              <w:t>-Url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A82D00"/>
                <w:sz w:val="18"/>
                <w:szCs w:val="18"/>
                <w:lang w:val="en-GB"/>
              </w:rPr>
              <w:t>$siteUrl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000080"/>
                <w:sz w:val="18"/>
                <w:szCs w:val="18"/>
                <w:lang w:val="en-GB"/>
              </w:rPr>
              <w:t>-Credentials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(</w:t>
            </w:r>
            <w:r w:rsidRPr="0003011A">
              <w:rPr>
                <w:rFonts w:ascii="Lucida Console" w:hAnsi="Lucida Console" w:cs="Lucida Console"/>
                <w:color w:val="0000FF"/>
                <w:sz w:val="18"/>
                <w:szCs w:val="18"/>
                <w:lang w:val="en-GB"/>
              </w:rPr>
              <w:t>Get-Credential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>)</w:t>
            </w:r>
          </w:p>
          <w:p w14:paraId="296C503F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</w:p>
          <w:p w14:paraId="3B4F4D8A" w14:textId="78C56708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</w:pPr>
            <w:r w:rsidRPr="0003011A">
              <w:rPr>
                <w:rFonts w:ascii="Lucida Console" w:hAnsi="Lucida Console" w:cs="Lucida Console"/>
                <w:b/>
                <w:color w:val="006400"/>
                <w:sz w:val="18"/>
                <w:szCs w:val="18"/>
                <w:lang w:val="en-GB"/>
              </w:rPr>
              <w:t>##</w:t>
            </w:r>
            <w:r w:rsidR="0003011A">
              <w:rPr>
                <w:rFonts w:ascii="Lucida Console" w:hAnsi="Lucida Console" w:cs="Lucida Console"/>
                <w:b/>
                <w:color w:val="006400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b/>
                <w:color w:val="006400"/>
                <w:sz w:val="18"/>
                <w:szCs w:val="18"/>
                <w:lang w:val="en-GB"/>
              </w:rPr>
              <w:t>Get-PnPProvisioningTemplate -Out ("{0}\{1}.xml"-f 'D:\Code\SAL\pnpprovision', "site_sal_pnptemplate") -IncludeAllTermGroups</w:t>
            </w:r>
          </w:p>
          <w:p w14:paraId="6C5E7A00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</w:pPr>
          </w:p>
          <w:p w14:paraId="7F7B4E27" w14:textId="25EA95E2" w:rsidR="00A61CBB" w:rsidRPr="0003011A" w:rsidRDefault="00B911DF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</w:pPr>
            <w:r>
              <w:rPr>
                <w:rFonts w:ascii="Lucida Console" w:hAnsi="Lucida Console" w:cs="Lucida Console"/>
                <w:b/>
                <w:color w:val="0000FF"/>
                <w:sz w:val="18"/>
                <w:szCs w:val="18"/>
                <w:lang w:val="en-GB"/>
              </w:rPr>
              <w:t xml:space="preserve">   </w:t>
            </w:r>
            <w:r w:rsidR="00A61CBB" w:rsidRPr="0003011A">
              <w:rPr>
                <w:rFonts w:ascii="Lucida Console" w:hAnsi="Lucida Console" w:cs="Lucida Console"/>
                <w:b/>
                <w:color w:val="0000FF"/>
                <w:sz w:val="18"/>
                <w:szCs w:val="18"/>
                <w:lang w:val="en-GB"/>
              </w:rPr>
              <w:t>Apply-PnPProvisioningTemplate</w:t>
            </w:r>
            <w:r w:rsidR="00A61CBB" w:rsidRPr="0003011A"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  <w:t xml:space="preserve"> </w:t>
            </w:r>
            <w:r w:rsidR="00A61CBB" w:rsidRPr="0003011A">
              <w:rPr>
                <w:rFonts w:ascii="Lucida Console" w:hAnsi="Lucida Console" w:cs="Lucida Console"/>
                <w:b/>
                <w:color w:val="000080"/>
                <w:sz w:val="18"/>
                <w:szCs w:val="18"/>
                <w:lang w:val="en-GB"/>
              </w:rPr>
              <w:t>-Path</w:t>
            </w:r>
            <w:r w:rsidR="00A61CBB" w:rsidRPr="0003011A"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  <w:t xml:space="preserve"> (</w:t>
            </w:r>
            <w:r w:rsidR="00A61CBB" w:rsidRPr="0003011A">
              <w:rPr>
                <w:rFonts w:ascii="Lucida Console" w:hAnsi="Lucida Console" w:cs="Lucida Console"/>
                <w:b/>
                <w:color w:val="8B0000"/>
                <w:sz w:val="18"/>
                <w:szCs w:val="18"/>
                <w:lang w:val="en-GB"/>
              </w:rPr>
              <w:t>"{0}\{1}.xml"</w:t>
            </w:r>
            <w:r w:rsidR="00A61CBB" w:rsidRPr="0003011A">
              <w:rPr>
                <w:rFonts w:ascii="Lucida Console" w:hAnsi="Lucida Console" w:cs="Lucida Console"/>
                <w:b/>
                <w:color w:val="696969"/>
                <w:sz w:val="18"/>
                <w:szCs w:val="18"/>
                <w:lang w:val="en-GB"/>
              </w:rPr>
              <w:t>-f</w:t>
            </w:r>
            <w:r w:rsidR="00A61CBB" w:rsidRPr="0003011A"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  <w:t xml:space="preserve"> </w:t>
            </w:r>
            <w:r w:rsidR="00A61CBB" w:rsidRPr="0003011A">
              <w:rPr>
                <w:rFonts w:ascii="Lucida Console" w:hAnsi="Lucida Console" w:cs="Lucida Console"/>
                <w:b/>
                <w:color w:val="8B0000"/>
                <w:sz w:val="18"/>
                <w:szCs w:val="18"/>
                <w:lang w:val="en-GB"/>
              </w:rPr>
              <w:t>'D:\Code\SAL\pnpprovision'</w:t>
            </w:r>
            <w:r w:rsidR="00A61CBB" w:rsidRPr="0003011A">
              <w:rPr>
                <w:rFonts w:ascii="Lucida Console" w:hAnsi="Lucida Console" w:cs="Lucida Console"/>
                <w:b/>
                <w:color w:val="696969"/>
                <w:sz w:val="18"/>
                <w:szCs w:val="18"/>
                <w:lang w:val="en-GB"/>
              </w:rPr>
              <w:t>,</w:t>
            </w:r>
            <w:r w:rsidR="00A61CBB" w:rsidRPr="0003011A"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  <w:t xml:space="preserve"> </w:t>
            </w:r>
            <w:r w:rsidR="00A61CBB" w:rsidRPr="0003011A">
              <w:rPr>
                <w:rFonts w:ascii="Lucida Console" w:hAnsi="Lucida Console" w:cs="Lucida Console"/>
                <w:b/>
                <w:color w:val="8B0000"/>
                <w:sz w:val="18"/>
                <w:szCs w:val="18"/>
                <w:lang w:val="en-GB"/>
              </w:rPr>
              <w:t>"site_sal_pnptemplate"</w:t>
            </w:r>
            <w:r w:rsidR="00A61CBB" w:rsidRPr="0003011A">
              <w:rPr>
                <w:rFonts w:ascii="Lucida Console" w:hAnsi="Lucida Console" w:cs="Lucida Console"/>
                <w:b/>
                <w:sz w:val="18"/>
                <w:szCs w:val="18"/>
                <w:lang w:val="en-GB"/>
              </w:rPr>
              <w:t xml:space="preserve">) </w:t>
            </w:r>
            <w:r w:rsidR="00A61CBB" w:rsidRPr="0003011A">
              <w:rPr>
                <w:rFonts w:ascii="Lucida Console" w:hAnsi="Lucida Console" w:cs="Lucida Console"/>
                <w:b/>
                <w:color w:val="000080"/>
                <w:sz w:val="18"/>
                <w:szCs w:val="18"/>
                <w:lang w:val="en-GB"/>
              </w:rPr>
              <w:t>-ClearNavigation</w:t>
            </w:r>
          </w:p>
          <w:p w14:paraId="38722D9F" w14:textId="77777777" w:rsidR="00A61CBB" w:rsidRPr="0003011A" w:rsidRDefault="00A61CBB" w:rsidP="00A61CBB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</w:p>
          <w:p w14:paraId="18DAD56E" w14:textId="29DB58F7" w:rsidR="00A61CBB" w:rsidRDefault="00A61CBB" w:rsidP="00997694">
            <w:pPr>
              <w:shd w:val="clear" w:color="auto" w:fill="FFFFFF"/>
              <w:tabs>
                <w:tab w:val="right" w:pos="8725"/>
              </w:tabs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</w:pPr>
            <w:r w:rsidRPr="0003011A">
              <w:rPr>
                <w:rFonts w:ascii="Lucida Console" w:hAnsi="Lucida Console" w:cs="Lucida Console"/>
                <w:color w:val="0000FF"/>
                <w:sz w:val="18"/>
                <w:szCs w:val="18"/>
                <w:lang w:val="en-GB"/>
              </w:rPr>
              <w:t>Read-Host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000080"/>
                <w:sz w:val="18"/>
                <w:szCs w:val="18"/>
                <w:lang w:val="en-GB"/>
              </w:rPr>
              <w:t>-Prompt</w:t>
            </w:r>
            <w:r w:rsidRPr="0003011A"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Pr="0003011A"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  <w:t>"Press Enter to exit</w:t>
            </w:r>
            <w:r w:rsidR="003501BF" w:rsidRPr="0003011A"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  <w:t>…</w:t>
            </w:r>
            <w:r w:rsidRPr="0003011A"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  <w:t>"</w:t>
            </w:r>
            <w:r w:rsidR="00997694">
              <w:rPr>
                <w:rFonts w:ascii="Lucida Console" w:hAnsi="Lucida Console" w:cs="Lucida Console"/>
                <w:color w:val="8B0000"/>
                <w:sz w:val="18"/>
                <w:szCs w:val="18"/>
                <w:lang w:val="en-GB"/>
              </w:rPr>
              <w:tab/>
            </w:r>
          </w:p>
          <w:p w14:paraId="5EF0BA98" w14:textId="77777777" w:rsidR="00997694" w:rsidRDefault="00997694" w:rsidP="00997694">
            <w:pPr>
              <w:shd w:val="clear" w:color="auto" w:fill="FFFFFF"/>
              <w:tabs>
                <w:tab w:val="right" w:pos="8725"/>
              </w:tabs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</w:p>
          <w:p w14:paraId="1BDBA855" w14:textId="390D064C" w:rsidR="00A61CBB" w:rsidRPr="00042693" w:rsidRDefault="00042693" w:rsidP="00042693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GB"/>
              </w:rPr>
            </w:pPr>
            <w:r>
              <w:rPr>
                <w:rFonts w:ascii="Lucida Console" w:hAnsi="Lucida Console" w:cs="Lucida Console"/>
                <w:sz w:val="18"/>
                <w:szCs w:val="18"/>
                <w:lang w:val="en-GB"/>
              </w:rPr>
              <w:t xml:space="preserve"> </w:t>
            </w:r>
            <w:r w:rsidR="002840E3">
              <w:rPr>
                <w:noProof/>
              </w:rPr>
              <w:drawing>
                <wp:inline distT="0" distB="0" distL="0" distR="0" wp14:anchorId="43B75E56" wp14:editId="6D695E4F">
                  <wp:extent cx="3973754" cy="1982818"/>
                  <wp:effectExtent l="0" t="0" r="825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724" cy="206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1CBB" w14:paraId="6D0EE80D" w14:textId="77777777" w:rsidTr="006421C9">
        <w:tc>
          <w:tcPr>
            <w:tcW w:w="2100" w:type="dxa"/>
          </w:tcPr>
          <w:p w14:paraId="6C419BB2" w14:textId="43B762CC" w:rsidR="00A61CBB" w:rsidRDefault="00ED1BC7" w:rsidP="00A61CBB">
            <w:pPr>
              <w:rPr>
                <w:noProof/>
              </w:rPr>
            </w:pPr>
            <w:r>
              <w:rPr>
                <w:noProof/>
              </w:rPr>
              <w:t>SharePoint Farm Solution</w:t>
            </w:r>
          </w:p>
        </w:tc>
        <w:tc>
          <w:tcPr>
            <w:tcW w:w="8941" w:type="dxa"/>
          </w:tcPr>
          <w:p w14:paraId="2BFEE7CA" w14:textId="1CB9C714" w:rsidR="00A61CBB" w:rsidRDefault="00ED1BC7" w:rsidP="00ED1BC7">
            <w:pPr>
              <w:rPr>
                <w:noProof/>
              </w:rPr>
            </w:pPr>
            <w:r>
              <w:rPr>
                <w:noProof/>
              </w:rPr>
              <w:object w:dxaOrig="1538" w:dyaOrig="995" w14:anchorId="70DADED2">
                <v:shape id="_x0000_i1027" type="#_x0000_t75" style="width:77.25pt;height:49.5pt" o:ole="">
                  <v:imagedata r:id="rId16" o:title=""/>
                </v:shape>
                <o:OLEObject Type="Embed" ProgID="AcroExch.Document.DC" ShapeID="_x0000_i1027" DrawAspect="Icon" ObjectID="_1609110229" r:id="rId17"/>
              </w:object>
            </w:r>
            <w:bookmarkStart w:id="0" w:name="_MON_1608906536"/>
            <w:bookmarkEnd w:id="0"/>
            <w:r w:rsidR="00EC708D">
              <w:rPr>
                <w:noProof/>
              </w:rPr>
              <w:object w:dxaOrig="1538" w:dyaOrig="995" w14:anchorId="387F8328">
                <v:shape id="_x0000_i1028" type="#_x0000_t75" style="width:77.25pt;height:49.5pt" o:ole="">
                  <v:imagedata r:id="rId18" o:title=""/>
                </v:shape>
                <o:OLEObject Type="Embed" ProgID="Word.Document.12" ShapeID="_x0000_i1028" DrawAspect="Icon" ObjectID="_1609110230" r:id="rId19">
                  <o:FieldCodes>\s</o:FieldCodes>
                </o:OLEObject>
              </w:object>
            </w:r>
            <w:r w:rsidR="00EC708D">
              <w:rPr>
                <w:noProof/>
              </w:rPr>
              <w:object w:dxaOrig="3601" w:dyaOrig="811" w14:anchorId="27C9024A">
                <v:shape id="_x0000_i1029" type="#_x0000_t75" style="width:209.25pt;height:46.5pt" o:ole="">
                  <v:imagedata r:id="rId20" o:title=""/>
                </v:shape>
                <o:OLEObject Type="Embed" ProgID="Package" ShapeID="_x0000_i1029" DrawAspect="Content" ObjectID="_1609110231" r:id="rId21"/>
              </w:object>
            </w:r>
          </w:p>
        </w:tc>
      </w:tr>
      <w:tr w:rsidR="00ED1BC7" w14:paraId="3C3AE484" w14:textId="77777777" w:rsidTr="006421C9">
        <w:tc>
          <w:tcPr>
            <w:tcW w:w="2100" w:type="dxa"/>
          </w:tcPr>
          <w:p w14:paraId="7D53D5FC" w14:textId="77777777" w:rsidR="00ED1BC7" w:rsidRDefault="00ED1BC7" w:rsidP="00A61CBB">
            <w:pPr>
              <w:rPr>
                <w:noProof/>
              </w:rPr>
            </w:pPr>
          </w:p>
        </w:tc>
        <w:tc>
          <w:tcPr>
            <w:tcW w:w="8941" w:type="dxa"/>
          </w:tcPr>
          <w:p w14:paraId="144528CC" w14:textId="77777777" w:rsidR="00ED1BC7" w:rsidRDefault="00ED1BC7" w:rsidP="00474470">
            <w:pPr>
              <w:jc w:val="center"/>
              <w:rPr>
                <w:noProof/>
              </w:rPr>
            </w:pPr>
          </w:p>
        </w:tc>
      </w:tr>
    </w:tbl>
    <w:p w14:paraId="0BF95CEB" w14:textId="4E367508" w:rsidR="003C0FCE" w:rsidRDefault="003C0FCE" w:rsidP="00776B94"/>
    <w:p w14:paraId="6099926E" w14:textId="7CE17F80" w:rsidR="00890829" w:rsidRDefault="00597698" w:rsidP="00EC5919">
      <w:pPr>
        <w:pStyle w:val="Heading2"/>
      </w:pPr>
      <w:r>
        <w:lastRenderedPageBreak/>
        <w:t xml:space="preserve">DATA - </w:t>
      </w:r>
      <w:r w:rsidR="0033182C">
        <w:t>Infomration Architecture</w:t>
      </w:r>
    </w:p>
    <w:p w14:paraId="1D4B2311" w14:textId="3E75825B" w:rsidR="00004E42" w:rsidRDefault="00004E42" w:rsidP="00004E42">
      <w:pPr>
        <w:pStyle w:val="Heading3"/>
      </w:pPr>
      <w:r>
        <w:t>Site Columns</w:t>
      </w:r>
    </w:p>
    <w:p w14:paraId="4BD05475" w14:textId="182D928D" w:rsidR="00004E42" w:rsidRDefault="00004E42" w:rsidP="00E23701">
      <w:pPr>
        <w:jc w:val="center"/>
      </w:pPr>
      <w:r>
        <w:rPr>
          <w:noProof/>
        </w:rPr>
        <w:drawing>
          <wp:inline distT="0" distB="0" distL="0" distR="0" wp14:anchorId="57972210" wp14:editId="380E4CB7">
            <wp:extent cx="6129468" cy="8370189"/>
            <wp:effectExtent l="19050" t="19050" r="2413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66" r="-1"/>
                    <a:stretch/>
                  </pic:blipFill>
                  <pic:spPr bwMode="auto">
                    <a:xfrm>
                      <a:off x="0" y="0"/>
                      <a:ext cx="6169909" cy="8425414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B054" w14:textId="18095630" w:rsidR="0025489D" w:rsidRPr="00BB70FF" w:rsidRDefault="0025489D" w:rsidP="005C0ACF">
      <w:pPr>
        <w:pStyle w:val="Heading3"/>
      </w:pPr>
      <w:r w:rsidRPr="00BB70FF">
        <w:lastRenderedPageBreak/>
        <w:t>Content</w:t>
      </w:r>
      <w:r w:rsidR="00607BEE" w:rsidRPr="00BB70FF">
        <w:t xml:space="preserve"> </w:t>
      </w:r>
      <w:r w:rsidRPr="00BB70FF">
        <w:t>Type</w:t>
      </w:r>
      <w:r w:rsidR="005C0ACF" w:rsidRPr="00BB70FF">
        <w:t>s</w:t>
      </w:r>
    </w:p>
    <w:p w14:paraId="19D89129" w14:textId="47BF4EB9" w:rsidR="00027721" w:rsidRDefault="003C4C3D" w:rsidP="00357F51">
      <w:pPr>
        <w:jc w:val="center"/>
      </w:pPr>
      <w:r>
        <w:rPr>
          <w:noProof/>
        </w:rPr>
        <w:drawing>
          <wp:inline distT="0" distB="0" distL="0" distR="0" wp14:anchorId="1E2674F1" wp14:editId="64846FBB">
            <wp:extent cx="3265094" cy="1036212"/>
            <wp:effectExtent l="19050" t="19050" r="1206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023" cy="105459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460B3" w14:textId="12C87291" w:rsidR="00857D89" w:rsidRDefault="00857D89" w:rsidP="00857D89">
      <w:r w:rsidRPr="00857D89">
        <w:rPr>
          <w:noProof/>
        </w:rPr>
        <w:drawing>
          <wp:inline distT="0" distB="0" distL="0" distR="0" wp14:anchorId="6BEA4BB1" wp14:editId="1A8B7A0C">
            <wp:extent cx="6951345" cy="2106846"/>
            <wp:effectExtent l="19050" t="19050" r="20955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70960" cy="2143099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FE677" w14:textId="5EF27E75" w:rsidR="00857D89" w:rsidRDefault="008407BF" w:rsidP="00857D89">
      <w:r w:rsidRPr="008407BF">
        <w:rPr>
          <w:noProof/>
        </w:rPr>
        <w:drawing>
          <wp:inline distT="0" distB="0" distL="0" distR="0" wp14:anchorId="17EA3EF9" wp14:editId="66684A24">
            <wp:extent cx="6951955" cy="2632560"/>
            <wp:effectExtent l="19050" t="19050" r="20955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16351" cy="265694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BAB65" w14:textId="3AA32DA4" w:rsidR="009E38F8" w:rsidRDefault="006315BD" w:rsidP="00857D89">
      <w:r w:rsidRPr="006315BD">
        <w:rPr>
          <w:noProof/>
        </w:rPr>
        <w:drawing>
          <wp:inline distT="0" distB="0" distL="0" distR="0" wp14:anchorId="168D6A06" wp14:editId="7A7879D9">
            <wp:extent cx="6973900" cy="2343150"/>
            <wp:effectExtent l="19050" t="19050" r="1778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4995" cy="2346878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ACCCA" w14:textId="12F88F7A" w:rsidR="001A452B" w:rsidRDefault="001A452B" w:rsidP="00857D89"/>
    <w:p w14:paraId="64A4E50E" w14:textId="77777777" w:rsidR="00AC0752" w:rsidRDefault="00AC0752" w:rsidP="00857D89"/>
    <w:p w14:paraId="568D7E97" w14:textId="55B598CE" w:rsidR="001A452B" w:rsidRDefault="0056600F" w:rsidP="00857D89">
      <w:r w:rsidRPr="0056600F">
        <w:rPr>
          <w:noProof/>
        </w:rPr>
        <w:drawing>
          <wp:inline distT="0" distB="0" distL="0" distR="0" wp14:anchorId="32B40D60" wp14:editId="58026F8E">
            <wp:extent cx="6946900" cy="2204085"/>
            <wp:effectExtent l="19050" t="19050" r="25400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47511" cy="2204279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1BA68" w14:textId="790EFEA7" w:rsidR="006315BD" w:rsidRDefault="00F33391" w:rsidP="00857D89">
      <w:r w:rsidRPr="00F33391">
        <w:rPr>
          <w:noProof/>
        </w:rPr>
        <w:drawing>
          <wp:inline distT="0" distB="0" distL="0" distR="0" wp14:anchorId="4F4C44DA" wp14:editId="632E1EBB">
            <wp:extent cx="6947070" cy="2744800"/>
            <wp:effectExtent l="19050" t="19050" r="2540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6875" cy="27526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9C618" w14:textId="18F7600A" w:rsidR="00EF2380" w:rsidRDefault="005C0ACF" w:rsidP="00027721">
      <w:pPr>
        <w:pStyle w:val="Heading3"/>
      </w:pPr>
      <w:r w:rsidRPr="005C0ACF">
        <w:t>List</w:t>
      </w:r>
      <w:r>
        <w:t>s</w:t>
      </w:r>
    </w:p>
    <w:p w14:paraId="4CB31E8C" w14:textId="2C3CF7F9" w:rsidR="00E92644" w:rsidRDefault="001164CC" w:rsidP="000B07AE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6DB6061F" wp14:editId="4FD92137">
            <wp:extent cx="3773500" cy="1618310"/>
            <wp:effectExtent l="19050" t="19050" r="1778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22" cy="162754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1E931" w14:textId="765BDF8E" w:rsidR="00597698" w:rsidRDefault="00597698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2C7E60B4" w14:textId="0B7FC270" w:rsidR="00597698" w:rsidRDefault="0044638A" w:rsidP="00597698">
      <w:pPr>
        <w:pStyle w:val="Heading2"/>
      </w:pPr>
      <w:r>
        <w:lastRenderedPageBreak/>
        <w:t xml:space="preserve">FORMS </w:t>
      </w:r>
      <w:r w:rsidR="008A7F84">
        <w:t>–</w:t>
      </w:r>
      <w:r>
        <w:t xml:space="preserve"> </w:t>
      </w:r>
      <w:r w:rsidR="008A7F84">
        <w:t>SCREEN Drawings + PowerApps</w:t>
      </w:r>
    </w:p>
    <w:p w14:paraId="0750B4CF" w14:textId="77777777" w:rsidR="00597698" w:rsidRDefault="00597698" w:rsidP="00597698">
      <w:pPr>
        <w:pStyle w:val="Heading3"/>
      </w:pPr>
      <w:r>
        <w:t xml:space="preserve">  Listing View - screen</w:t>
      </w:r>
    </w:p>
    <w:p w14:paraId="3E350D64" w14:textId="77777777" w:rsidR="00597698" w:rsidRDefault="00597698" w:rsidP="00597698">
      <w:pPr>
        <w:jc w:val="center"/>
      </w:pPr>
      <w:r>
        <w:rPr>
          <w:noProof/>
        </w:rPr>
        <w:drawing>
          <wp:inline distT="0" distB="0" distL="0" distR="0" wp14:anchorId="2EAF3C41" wp14:editId="13A745A2">
            <wp:extent cx="6735242" cy="8317985"/>
            <wp:effectExtent l="0" t="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025" cy="846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84E8" w14:textId="77777777" w:rsidR="00597698" w:rsidRDefault="00597698" w:rsidP="00597698">
      <w:pPr>
        <w:pStyle w:val="Heading3"/>
      </w:pPr>
      <w:r>
        <w:lastRenderedPageBreak/>
        <w:t>New and Edit - Screen</w:t>
      </w:r>
    </w:p>
    <w:p w14:paraId="49AA6803" w14:textId="77777777" w:rsidR="00597698" w:rsidRDefault="00597698" w:rsidP="00597698">
      <w:pPr>
        <w:jc w:val="center"/>
      </w:pPr>
      <w:r>
        <w:rPr>
          <w:noProof/>
        </w:rPr>
        <w:drawing>
          <wp:inline distT="0" distB="0" distL="0" distR="0" wp14:anchorId="13271E4A" wp14:editId="5EC1A677">
            <wp:extent cx="6302207" cy="88455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283" cy="89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099E" w14:textId="77777777" w:rsidR="00597698" w:rsidRPr="00F13182" w:rsidRDefault="00597698" w:rsidP="00597698">
      <w:pPr>
        <w:pStyle w:val="Heading3"/>
      </w:pPr>
      <w:r>
        <w:lastRenderedPageBreak/>
        <w:t>Review and Approval - Screen</w:t>
      </w:r>
    </w:p>
    <w:p w14:paraId="3D9C33DC" w14:textId="242EB3AA" w:rsidR="00597698" w:rsidRPr="00445DBE" w:rsidRDefault="00597698" w:rsidP="00AB5F28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61C1C2A" wp14:editId="3F71578B">
            <wp:extent cx="6220862" cy="8731377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94" cy="877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8BF1" w14:textId="46E53A57" w:rsidR="00660F57" w:rsidRDefault="00706AE5" w:rsidP="00660F57">
      <w:pPr>
        <w:pStyle w:val="Heading2"/>
      </w:pPr>
      <w:r>
        <w:lastRenderedPageBreak/>
        <w:t>AUTOMATION – MS-</w:t>
      </w:r>
      <w:r w:rsidR="00CF7954">
        <w:t>FLOW</w:t>
      </w:r>
      <w:r w:rsidR="00542AB1">
        <w:t>/</w:t>
      </w:r>
      <w:r>
        <w:t>WebJobs/LogicApps/Functions</w:t>
      </w:r>
      <w:r w:rsidR="0002516C">
        <w:t>/CUSTOM-CONNECTOR</w:t>
      </w:r>
    </w:p>
    <w:p w14:paraId="541BF8C2" w14:textId="77777777" w:rsidR="002A3127" w:rsidRDefault="003D7CE9" w:rsidP="002A3127">
      <w:pPr>
        <w:pStyle w:val="Heading3"/>
        <w:rPr>
          <w:b/>
        </w:rPr>
      </w:pPr>
      <w:r w:rsidRPr="003D7CE9">
        <w:rPr>
          <w:b/>
        </w:rPr>
        <w:t>One-off Data Migration from Excel</w:t>
      </w:r>
    </w:p>
    <w:p w14:paraId="28FF206E" w14:textId="007D3571" w:rsidR="00C72FBB" w:rsidRDefault="003F387C" w:rsidP="009C3BFB">
      <w:pPr>
        <w:jc w:val="center"/>
      </w:pPr>
      <w:r>
        <w:object w:dxaOrig="1538" w:dyaOrig="995" w14:anchorId="66529167">
          <v:shape id="_x0000_i1037" type="#_x0000_t75" style="width:77.25pt;height:49.5pt" o:ole="">
            <v:imagedata r:id="rId33" o:title=""/>
          </v:shape>
          <o:OLEObject Type="Embed" ProgID="Excel.Sheet.12" ShapeID="_x0000_i1037" DrawAspect="Icon" ObjectID="_1609110232" r:id="rId34"/>
        </w:object>
      </w:r>
      <w:r>
        <w:t xml:space="preserve">      </w:t>
      </w:r>
      <w:bookmarkStart w:id="1" w:name="_GoBack"/>
      <w:bookmarkEnd w:id="1"/>
      <w:bookmarkStart w:id="2" w:name="_MON_1609045150"/>
      <w:bookmarkEnd w:id="2"/>
      <w:r w:rsidR="0066620B">
        <w:object w:dxaOrig="1538" w:dyaOrig="995" w14:anchorId="12D2243C">
          <v:shape id="_x0000_i1036" type="#_x0000_t75" style="width:77.25pt;height:49.5pt" o:ole="">
            <v:imagedata r:id="rId35" o:title=""/>
          </v:shape>
          <o:OLEObject Type="Embed" ProgID="Word.Document.12" ShapeID="_x0000_i1036" DrawAspect="Icon" ObjectID="_1609110233" r:id="rId36">
            <o:FieldCodes>\s</o:FieldCodes>
          </o:OLEObject>
        </w:object>
      </w:r>
      <w:r w:rsidR="0066620B">
        <w:rPr>
          <w:noProof/>
        </w:rPr>
        <w:t xml:space="preserve">                 </w:t>
      </w:r>
      <w:r w:rsidR="0066620B">
        <w:rPr>
          <w:noProof/>
        </w:rPr>
        <w:drawing>
          <wp:inline distT="0" distB="0" distL="0" distR="0" wp14:anchorId="08617CF3" wp14:editId="40C983BB">
            <wp:extent cx="4112895" cy="2380857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9946" cy="241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BFB">
        <w:t xml:space="preserve">       </w:t>
      </w:r>
    </w:p>
    <w:p w14:paraId="06A09E61" w14:textId="1B256A24" w:rsidR="00C72FBB" w:rsidRDefault="00C72FBB" w:rsidP="002A3127"/>
    <w:p w14:paraId="51230C59" w14:textId="14D661DA" w:rsidR="002A3127" w:rsidRPr="00890393" w:rsidRDefault="002A3127" w:rsidP="00890393">
      <w:pPr>
        <w:pStyle w:val="Heading3"/>
        <w:rPr>
          <w:b/>
        </w:rPr>
      </w:pPr>
      <w:r w:rsidRPr="00890393">
        <w:rPr>
          <w:b/>
        </w:rPr>
        <w:t xml:space="preserve">Load data for logged in user Flow to </w:t>
      </w:r>
      <w:r w:rsidR="00D1400E" w:rsidRPr="00890393">
        <w:rPr>
          <w:b/>
        </w:rPr>
        <w:t>PowerApps</w:t>
      </w:r>
    </w:p>
    <w:p w14:paraId="62A95C87" w14:textId="574B6EE7" w:rsidR="002A3127" w:rsidRDefault="002A3127" w:rsidP="002A3127"/>
    <w:p w14:paraId="03EA71E2" w14:textId="77777777" w:rsidR="00890393" w:rsidRDefault="00890393" w:rsidP="002A3127"/>
    <w:p w14:paraId="508E6EE9" w14:textId="64E4EF9E" w:rsidR="003D7CE9" w:rsidRPr="00890393" w:rsidRDefault="002A3127" w:rsidP="00890393">
      <w:pPr>
        <w:pStyle w:val="Heading3"/>
        <w:rPr>
          <w:b/>
        </w:rPr>
      </w:pPr>
      <w:r w:rsidRPr="00890393">
        <w:rPr>
          <w:b/>
        </w:rPr>
        <w:t>Save data from PowerApps to SharePoint/etc. through Flow</w:t>
      </w:r>
      <w:r w:rsidR="003D7CE9" w:rsidRPr="00890393">
        <w:rPr>
          <w:b/>
        </w:rPr>
        <w:br w:type="page"/>
      </w:r>
    </w:p>
    <w:p w14:paraId="6F6CCF5B" w14:textId="46053350" w:rsidR="00734C20" w:rsidRDefault="00D471D7" w:rsidP="00D471D7">
      <w:pPr>
        <w:pStyle w:val="Heading2"/>
        <w:rPr>
          <w:color w:val="FFFFFF" w:themeColor="background1"/>
        </w:rPr>
      </w:pPr>
      <w:r>
        <w:lastRenderedPageBreak/>
        <w:t>Reporting - POWERBI</w:t>
      </w:r>
      <w:r w:rsidR="00734C20">
        <w:br w:type="page"/>
      </w:r>
    </w:p>
    <w:p w14:paraId="02EC8F0D" w14:textId="1BCBAB06" w:rsidR="00D1236D" w:rsidRDefault="00941328" w:rsidP="00D1236D">
      <w:pPr>
        <w:pStyle w:val="Heading1"/>
      </w:pPr>
      <w:r>
        <w:lastRenderedPageBreak/>
        <w:t xml:space="preserve">SUPPORT – ENVIRONMENT </w:t>
      </w:r>
      <w:r w:rsidR="004163E3">
        <w:t>–</w:t>
      </w:r>
      <w:r>
        <w:t xml:space="preserve"> TOOLS</w:t>
      </w:r>
      <w:r w:rsidR="004163E3">
        <w:t xml:space="preserve"> </w:t>
      </w:r>
      <w:r w:rsidR="00B009B9">
        <w:t>–</w:t>
      </w:r>
      <w:r w:rsidR="004163E3">
        <w:t xml:space="preserve"> CONFIGURATION</w:t>
      </w:r>
    </w:p>
    <w:p w14:paraId="6549EEF0" w14:textId="23A6DC9F" w:rsidR="00B009B9" w:rsidRDefault="00DB7AD9" w:rsidP="00B009B9">
      <w:pPr>
        <w:pStyle w:val="Heading2"/>
      </w:pPr>
      <w:r>
        <w:t>TOOLS</w:t>
      </w:r>
    </w:p>
    <w:p w14:paraId="1280D117" w14:textId="5E9993DA" w:rsidR="00B009B9" w:rsidRDefault="00EB6B47" w:rsidP="00B009B9">
      <w:pPr>
        <w:pStyle w:val="ListParagraph"/>
        <w:numPr>
          <w:ilvl w:val="0"/>
          <w:numId w:val="24"/>
        </w:numPr>
      </w:pPr>
      <w:r>
        <w:t xml:space="preserve">SOAPUI: </w:t>
      </w:r>
      <w:r w:rsidR="00B009B9">
        <w:t xml:space="preserve">Download and Install OSS(free) version from - </w:t>
      </w:r>
      <w:hyperlink r:id="rId38" w:history="1">
        <w:r w:rsidR="00B009B9" w:rsidRPr="00C02B78">
          <w:rPr>
            <w:rStyle w:val="Hyperlink"/>
          </w:rPr>
          <w:t>https://www.soapui.org/downloads/soapui.html</w:t>
        </w:r>
      </w:hyperlink>
    </w:p>
    <w:p w14:paraId="5511FA71" w14:textId="768843E7" w:rsidR="00022628" w:rsidRPr="00526D32" w:rsidRDefault="00447D06" w:rsidP="00022628">
      <w:pPr>
        <w:pStyle w:val="ListParagraph"/>
        <w:numPr>
          <w:ilvl w:val="0"/>
          <w:numId w:val="24"/>
        </w:numPr>
        <w:rPr>
          <w:rStyle w:val="Hyperlink"/>
          <w:color w:val="auto"/>
          <w:u w:val="none"/>
        </w:rPr>
      </w:pPr>
      <w:r w:rsidRPr="00352FC7">
        <w:rPr>
          <w:b/>
        </w:rPr>
        <w:t>POSTMAN</w:t>
      </w:r>
      <w:r>
        <w:t xml:space="preserve">: </w:t>
      </w:r>
      <w:r w:rsidR="00D76A0A">
        <w:t xml:space="preserve">Download and install </w:t>
      </w:r>
      <w:r w:rsidR="00EF5653">
        <w:t xml:space="preserve">for Chrome from - </w:t>
      </w:r>
      <w:hyperlink r:id="rId39" w:history="1">
        <w:r w:rsidR="00EF5653" w:rsidRPr="00C02B78">
          <w:rPr>
            <w:rStyle w:val="Hyperlink"/>
          </w:rPr>
          <w:t>https://www.getpostman.com/download?platform=win64</w:t>
        </w:r>
      </w:hyperlink>
    </w:p>
    <w:p w14:paraId="40B14542" w14:textId="55A3AA52" w:rsidR="0018024C" w:rsidRDefault="0018024C" w:rsidP="0018024C">
      <w:pPr>
        <w:pStyle w:val="ListParagraph"/>
        <w:numPr>
          <w:ilvl w:val="0"/>
          <w:numId w:val="24"/>
        </w:numPr>
        <w:rPr>
          <w:rStyle w:val="Hyperlink"/>
          <w:color w:val="auto"/>
          <w:u w:val="none"/>
        </w:rPr>
      </w:pPr>
      <w:r>
        <w:t>CAML-</w:t>
      </w:r>
      <w:r>
        <w:rPr>
          <w:rStyle w:val="Hyperlink"/>
          <w:color w:val="auto"/>
          <w:u w:val="none"/>
        </w:rPr>
        <w:t>QUERY:</w:t>
      </w:r>
    </w:p>
    <w:p w14:paraId="64A1D93F" w14:textId="74D59490" w:rsidR="00526D32" w:rsidRDefault="0018024C" w:rsidP="0018024C">
      <w:pPr>
        <w:pStyle w:val="ListParagraph"/>
        <w:numPr>
          <w:ilvl w:val="1"/>
          <w:numId w:val="24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 </w:t>
      </w:r>
      <w:hyperlink r:id="rId40" w:history="1">
        <w:r w:rsidRPr="00C73DE7">
          <w:rPr>
            <w:rStyle w:val="Hyperlink"/>
          </w:rPr>
          <w:t>https://saketa.com/sharepoint-caml-query-builder/</w:t>
        </w:r>
      </w:hyperlink>
    </w:p>
    <w:p w14:paraId="11DCF29E" w14:textId="3A558194" w:rsidR="0018024C" w:rsidRDefault="00C66F16" w:rsidP="0018024C">
      <w:pPr>
        <w:pStyle w:val="ListParagraph"/>
        <w:numPr>
          <w:ilvl w:val="1"/>
          <w:numId w:val="24"/>
        </w:numPr>
        <w:rPr>
          <w:rStyle w:val="Hyperlink"/>
          <w:color w:val="auto"/>
          <w:u w:val="none"/>
        </w:rPr>
      </w:pPr>
      <w:hyperlink r:id="rId41" w:history="1">
        <w:r w:rsidR="0018024C" w:rsidRPr="00C73DE7">
          <w:rPr>
            <w:rStyle w:val="Hyperlink"/>
          </w:rPr>
          <w:t>https://</w:t>
        </w:r>
        <w:r w:rsidR="0018024C" w:rsidRPr="00352FC7">
          <w:rPr>
            <w:rStyle w:val="Hyperlink"/>
            <w:b/>
          </w:rPr>
          <w:t>www.biwug.be</w:t>
        </w:r>
        <w:r w:rsidR="0018024C" w:rsidRPr="00C73DE7">
          <w:rPr>
            <w:rStyle w:val="Hyperlink"/>
          </w:rPr>
          <w:t>/resources</w:t>
        </w:r>
      </w:hyperlink>
    </w:p>
    <w:p w14:paraId="2B1B9AAE" w14:textId="6607ACAD" w:rsidR="00DA790C" w:rsidRDefault="00B86976" w:rsidP="00AD5ECD">
      <w:pPr>
        <w:pStyle w:val="Heading2"/>
      </w:pPr>
      <w:r>
        <w:t>CONFIGURATION</w:t>
      </w:r>
      <w:r w:rsidR="00DB7AD9">
        <w:t>: A</w:t>
      </w:r>
    </w:p>
    <w:p w14:paraId="063FAB6C" w14:textId="5A9365BB" w:rsidR="00D451E6" w:rsidRDefault="00D451E6" w:rsidP="00226AAB"/>
    <w:p w14:paraId="05332E72" w14:textId="26430398" w:rsidR="00D451E6" w:rsidRDefault="00D451E6" w:rsidP="00D451E6">
      <w:pPr>
        <w:pStyle w:val="Heading1"/>
      </w:pPr>
      <w:r>
        <w:t>HOPE THIS HELPED!?</w:t>
      </w:r>
    </w:p>
    <w:p w14:paraId="188E98AE" w14:textId="3E94FB8A" w:rsidR="00895A04" w:rsidRDefault="00D451E6" w:rsidP="00AD5ECD">
      <w:r>
        <w:t xml:space="preserve">Kindly feedback your thoughts </w:t>
      </w:r>
      <w:r w:rsidR="00895A04">
        <w:t xml:space="preserve">and </w:t>
      </w:r>
      <w:r>
        <w:t>suggestions and ideas</w:t>
      </w:r>
      <w:r w:rsidR="00895A04">
        <w:t>,</w:t>
      </w:r>
      <w:r>
        <w:t xml:space="preserve"> </w:t>
      </w:r>
      <w:r w:rsidR="00895A04">
        <w:t>that</w:t>
      </w:r>
      <w:r>
        <w:t xml:space="preserve"> would be magical to get </w:t>
      </w:r>
      <w:r w:rsidR="00895A04">
        <w:t>them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222388D7" w14:textId="2DE2E3CC" w:rsidR="004862B4" w:rsidRDefault="00D451E6" w:rsidP="00AD5ECD">
      <w:pPr>
        <w:rPr>
          <w:rStyle w:val="Hyperlink"/>
        </w:rPr>
      </w:pPr>
      <w:r>
        <w:t xml:space="preserve">Cheers, Aaseaf Mahkahti | </w:t>
      </w:r>
      <w:hyperlink r:id="rId42" w:history="1">
        <w:r w:rsidRPr="00530028">
          <w:rPr>
            <w:rStyle w:val="Hyperlink"/>
          </w:rPr>
          <w:t>sharepointjob@outlook.com</w:t>
        </w:r>
      </w:hyperlink>
    </w:p>
    <w:p w14:paraId="7449E3D8" w14:textId="51B6D466" w:rsidR="0025620A" w:rsidRDefault="0025620A" w:rsidP="00AD5ECD">
      <w:pPr>
        <w:rPr>
          <w:rStyle w:val="Hyperlink"/>
        </w:rPr>
      </w:pPr>
    </w:p>
    <w:p w14:paraId="6DFF1B81" w14:textId="6ECF0485" w:rsidR="0025620A" w:rsidRDefault="0025620A" w:rsidP="00AD5ECD">
      <w:pPr>
        <w:rPr>
          <w:rStyle w:val="Hyperlink"/>
        </w:rPr>
      </w:pPr>
    </w:p>
    <w:p w14:paraId="20A39735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{</w:t>
      </w:r>
    </w:p>
    <w:p w14:paraId="3EECA305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"SALRDUniqueID":"",</w:t>
      </w:r>
    </w:p>
    <w:p w14:paraId="1736DDB2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"SALRDDate":"",</w:t>
      </w:r>
    </w:p>
    <w:p w14:paraId="2EE3B834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"SALRDBuildingSiteCode":"",</w:t>
      </w:r>
    </w:p>
    <w:p w14:paraId="711E61C1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"SALRDWorkerFullName":"",</w:t>
      </w:r>
    </w:p>
    <w:p w14:paraId="3599122A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"SALRDWorkerPayrollNumber":"",</w:t>
      </w:r>
    </w:p>
    <w:p w14:paraId="4C5AA235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"SALRDWorkerJobTitle":"",</w:t>
      </w:r>
    </w:p>
    <w:p w14:paraId="4C0DB9FF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</w:p>
    <w:p w14:paraId="45A5574F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"BAUHoursAdministration":"",</w:t>
      </w:r>
    </w:p>
    <w:p w14:paraId="73134C36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"ActivityHoursCEOP":"",</w:t>
      </w:r>
    </w:p>
    <w:p w14:paraId="465F9DA4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"ActivityHoursProjectSupport":"",</w:t>
      </w:r>
    </w:p>
    <w:p w14:paraId="5D2F7751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"ActivityHoursOther":"",</w:t>
      </w:r>
    </w:p>
    <w:p w14:paraId="010136FF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"ActivityHoursPlantChecks":"",</w:t>
      </w:r>
    </w:p>
    <w:p w14:paraId="26A77C93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"ActivityHoursPPM":"",</w:t>
      </w:r>
    </w:p>
    <w:p w14:paraId="0262E621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"ActivityHoursReactiveTasks":"",</w:t>
      </w:r>
    </w:p>
    <w:p w14:paraId="27232CFC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"ActivityHoursSmallWorks":"",</w:t>
      </w:r>
    </w:p>
    <w:p w14:paraId="0B818918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lastRenderedPageBreak/>
        <w:t>"ActivityHoursTraining":"",</w:t>
      </w:r>
    </w:p>
    <w:p w14:paraId="03751FC6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"TotalActivityBAUActivityHours":"",</w:t>
      </w:r>
    </w:p>
    <w:p w14:paraId="3F5093AF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"CommentsDescriptionsActivityHours":"",</w:t>
      </w:r>
    </w:p>
    <w:p w14:paraId="113E6ADE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</w:p>
    <w:p w14:paraId="229690FB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"WorkerProjects": [</w:t>
      </w:r>
    </w:p>
    <w:p w14:paraId="0544A7DB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{</w:t>
      </w:r>
    </w:p>
    <w:p w14:paraId="35E838A7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"IsProjectActivityActivated":"",</w:t>
      </w:r>
    </w:p>
    <w:p w14:paraId="28D22C12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"IsProjectActivityChargeable":"",</w:t>
      </w:r>
    </w:p>
    <w:p w14:paraId="21F17A5E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"ProjectNumber":"",</w:t>
      </w:r>
    </w:p>
    <w:p w14:paraId="47F03B18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"ProjectIFNCode":"",</w:t>
      </w:r>
    </w:p>
    <w:p w14:paraId="6617E47A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"ProjectActivityHours"</w:t>
      </w:r>
    </w:p>
    <w:p w14:paraId="3DA51794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"ProjectActivityCategory":"",</w:t>
      </w:r>
    </w:p>
    <w:p w14:paraId="01865AE4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"ProjectActivityDescription":"",</w:t>
      </w:r>
    </w:p>
    <w:p w14:paraId="1A59934E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"":"",</w:t>
      </w:r>
    </w:p>
    <w:p w14:paraId="7974CCD5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"ChargeRateCosting":""</w:t>
      </w:r>
    </w:p>
    <w:p w14:paraId="10E3073F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}]</w:t>
      </w:r>
    </w:p>
    <w:p w14:paraId="7099C17E" w14:textId="77777777" w:rsidR="0025620A" w:rsidRPr="0025620A" w:rsidRDefault="0025620A" w:rsidP="0025620A">
      <w:pPr>
        <w:rPr>
          <w:color w:val="005DBA" w:themeColor="hyperlink"/>
          <w:sz w:val="24"/>
          <w:u w:val="single"/>
        </w:rPr>
      </w:pPr>
    </w:p>
    <w:p w14:paraId="16ED4872" w14:textId="1691EFFA" w:rsidR="0025620A" w:rsidRDefault="0025620A" w:rsidP="0025620A">
      <w:pPr>
        <w:rPr>
          <w:color w:val="005DBA" w:themeColor="hyperlink"/>
          <w:sz w:val="24"/>
          <w:u w:val="single"/>
        </w:rPr>
      </w:pPr>
      <w:r w:rsidRPr="0025620A">
        <w:rPr>
          <w:color w:val="005DBA" w:themeColor="hyperlink"/>
          <w:sz w:val="24"/>
          <w:u w:val="single"/>
        </w:rPr>
        <w:t>}</w:t>
      </w:r>
    </w:p>
    <w:p w14:paraId="35C8DBF4" w14:textId="3F652EE0" w:rsidR="00AF062A" w:rsidRPr="009048FA" w:rsidRDefault="00AF062A" w:rsidP="00AF062A">
      <w:pPr>
        <w:rPr>
          <w:rFonts w:ascii="Lucida Handwriting" w:hAnsi="Lucida Handwriting"/>
          <w:sz w:val="20"/>
          <w:szCs w:val="20"/>
        </w:rPr>
      </w:pPr>
      <w:r w:rsidRPr="009048FA">
        <w:rPr>
          <w:rFonts w:ascii="Lucida Handwriting" w:hAnsi="Lucida Handwriting"/>
          <w:sz w:val="20"/>
          <w:szCs w:val="20"/>
        </w:rPr>
        <w:t xml:space="preserve">EmployeeRegistry, EmployeeSecureRegistry, BuildingRegistry </w:t>
      </w:r>
      <w:r w:rsidRPr="009048FA">
        <w:rPr>
          <w:rFonts w:ascii="Lucida Handwriting" w:hAnsi="Lucida Handwriting"/>
          <w:sz w:val="20"/>
          <w:szCs w:val="20"/>
        </w:rPr>
        <w:sym w:font="Wingdings" w:char="F0E8"/>
      </w:r>
      <w:r w:rsidRPr="009048FA">
        <w:rPr>
          <w:rFonts w:ascii="Lucida Handwriting" w:hAnsi="Lucida Handwriting"/>
          <w:sz w:val="20"/>
          <w:szCs w:val="20"/>
        </w:rPr>
        <w:t xml:space="preserve"> </w:t>
      </w:r>
      <w:r w:rsidR="008C6687">
        <w:rPr>
          <w:rFonts w:ascii="Lucida Handwriting" w:hAnsi="Lucida Handwriting"/>
          <w:sz w:val="20"/>
          <w:szCs w:val="20"/>
        </w:rPr>
        <w:t>ProjectsRegistry</w:t>
      </w:r>
    </w:p>
    <w:p w14:paraId="1DED5AE6" w14:textId="1D352CDD" w:rsidR="009048FA" w:rsidRDefault="009048FA" w:rsidP="009048FA">
      <w:r>
        <w:t>Work break down:</w:t>
      </w:r>
    </w:p>
    <w:p w14:paraId="436702F2" w14:textId="1ADD14FF" w:rsidR="004C5FFB" w:rsidRDefault="004C5FFB" w:rsidP="0013566C">
      <w:pPr>
        <w:pStyle w:val="ListParagraph"/>
        <w:numPr>
          <w:ilvl w:val="0"/>
          <w:numId w:val="37"/>
        </w:numPr>
      </w:pPr>
      <w:r>
        <w:t>Prepare excel workbook for initial migration/dataload</w:t>
      </w:r>
      <w:r w:rsidR="006B7FF4">
        <w:t xml:space="preserve">  …. </w:t>
      </w:r>
      <w:r>
        <w:t>Prepare “approach” to read this excel and do the dataload: WebJob? / Azure-Function? / LogicApp?/Flow?</w:t>
      </w:r>
    </w:p>
    <w:p w14:paraId="1F9F9DBC" w14:textId="0D4FD05B" w:rsidR="004C5FFB" w:rsidRDefault="00E1364F" w:rsidP="00E1364F">
      <w:pPr>
        <w:pStyle w:val="ListParagraph"/>
        <w:numPr>
          <w:ilvl w:val="0"/>
          <w:numId w:val="37"/>
        </w:numPr>
      </w:pPr>
      <w:r>
        <w:t>Create PowerApps form design</w:t>
      </w:r>
    </w:p>
    <w:p w14:paraId="49F8ED94" w14:textId="07DEB8B7" w:rsidR="00E1364F" w:rsidRDefault="00E1364F" w:rsidP="00E1364F">
      <w:pPr>
        <w:pStyle w:val="ListParagraph"/>
        <w:numPr>
          <w:ilvl w:val="0"/>
          <w:numId w:val="37"/>
        </w:numPr>
      </w:pPr>
      <w:r>
        <w:t>Create Scheduled</w:t>
      </w:r>
      <w:r w:rsidR="007F3F0A">
        <w:t xml:space="preserve"> timesheet record generator based on all sorts of business logic – WebJob?/Functions?/LogicApp</w:t>
      </w:r>
    </w:p>
    <w:p w14:paraId="6D3C5E4E" w14:textId="6460DFE2" w:rsidR="007F3F0A" w:rsidRDefault="007F3F0A" w:rsidP="007F3F0A">
      <w:pPr>
        <w:pStyle w:val="ListParagraph"/>
        <w:numPr>
          <w:ilvl w:val="1"/>
          <w:numId w:val="37"/>
        </w:numPr>
      </w:pPr>
      <w:r>
        <w:t>Refer to the farmsol – timerjob</w:t>
      </w:r>
    </w:p>
    <w:p w14:paraId="531AAC65" w14:textId="741268F2" w:rsidR="007F3F0A" w:rsidRDefault="008838AA" w:rsidP="007F3F0A">
      <w:pPr>
        <w:pStyle w:val="ListParagraph"/>
        <w:numPr>
          <w:ilvl w:val="0"/>
          <w:numId w:val="37"/>
        </w:numPr>
      </w:pPr>
      <w:r>
        <w:t>Tie up PowerApp and Flow together to make working app</w:t>
      </w:r>
    </w:p>
    <w:p w14:paraId="01511483" w14:textId="6467F787" w:rsidR="008838AA" w:rsidRDefault="008C3C12" w:rsidP="008838AA">
      <w:pPr>
        <w:pStyle w:val="ListParagraph"/>
        <w:numPr>
          <w:ilvl w:val="1"/>
          <w:numId w:val="37"/>
        </w:numPr>
      </w:pPr>
      <w:r>
        <w:t>User logs in</w:t>
      </w:r>
      <w:r w:rsidR="008838AA">
        <w:t>: decide if they are Shift-Lead or Shift-Worker</w:t>
      </w:r>
      <w:r>
        <w:t xml:space="preserve"> and accordingly fetch data + show-hide controls</w:t>
      </w:r>
      <w:r w:rsidR="00AC2876">
        <w:t xml:space="preserve"> which is to map/bind JSON data schema to control..</w:t>
      </w:r>
    </w:p>
    <w:p w14:paraId="52733030" w14:textId="4AF1CB4E" w:rsidR="008838AA" w:rsidRDefault="008C3C12" w:rsidP="008838AA">
      <w:pPr>
        <w:pStyle w:val="ListParagraph"/>
        <w:numPr>
          <w:ilvl w:val="1"/>
          <w:numId w:val="37"/>
        </w:numPr>
      </w:pPr>
      <w:r>
        <w:t>User does data entry and saves</w:t>
      </w:r>
      <w:r w:rsidR="00481FA1">
        <w:t xml:space="preserve"> not before validations are done – and LocalSave is enabled for intermitent-internet scenarios…</w:t>
      </w:r>
    </w:p>
    <w:p w14:paraId="3FE44158" w14:textId="39113DF0" w:rsidR="008C3C12" w:rsidRDefault="00481FA1" w:rsidP="008838AA">
      <w:pPr>
        <w:pStyle w:val="ListParagraph"/>
        <w:numPr>
          <w:ilvl w:val="1"/>
          <w:numId w:val="37"/>
        </w:numPr>
      </w:pPr>
      <w:r>
        <w:t>Shift Manager can review and approve</w:t>
      </w:r>
    </w:p>
    <w:p w14:paraId="6581E86B" w14:textId="3B99C321" w:rsidR="00481FA1" w:rsidRPr="0025620A" w:rsidRDefault="001B2A45" w:rsidP="00516FB2">
      <w:pPr>
        <w:pStyle w:val="ListParagraph"/>
        <w:numPr>
          <w:ilvl w:val="0"/>
          <w:numId w:val="37"/>
        </w:numPr>
      </w:pPr>
      <w:r>
        <w:t>Report</w:t>
      </w:r>
      <w:r w:rsidR="00516FB2">
        <w:t>s</w:t>
      </w:r>
      <w:r>
        <w:t xml:space="preserve"> generation with PowerBI … heck:- how to convert JSON data to Tables =&gt; PowerQuery??</w:t>
      </w:r>
    </w:p>
    <w:sectPr w:rsidR="00481FA1" w:rsidRPr="0025620A" w:rsidSect="00A535CE">
      <w:pgSz w:w="12240" w:h="15840"/>
      <w:pgMar w:top="567" w:right="567" w:bottom="567" w:left="567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0DC2C7" w14:textId="77777777" w:rsidR="00C66F16" w:rsidRDefault="00C66F16">
      <w:pPr>
        <w:spacing w:after="0" w:line="240" w:lineRule="auto"/>
      </w:pPr>
      <w:r>
        <w:separator/>
      </w:r>
    </w:p>
  </w:endnote>
  <w:endnote w:type="continuationSeparator" w:id="0">
    <w:p w14:paraId="491CD1D5" w14:textId="77777777" w:rsidR="00C66F16" w:rsidRDefault="00C66F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C6E858" w14:textId="77777777" w:rsidR="00C66F16" w:rsidRDefault="00C66F16">
      <w:pPr>
        <w:spacing w:after="0" w:line="240" w:lineRule="auto"/>
      </w:pPr>
      <w:r>
        <w:separator/>
      </w:r>
    </w:p>
  </w:footnote>
  <w:footnote w:type="continuationSeparator" w:id="0">
    <w:p w14:paraId="19A41352" w14:textId="77777777" w:rsidR="00C66F16" w:rsidRDefault="00C66F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332944"/>
    <w:multiLevelType w:val="hybridMultilevel"/>
    <w:tmpl w:val="92E83B3E"/>
    <w:lvl w:ilvl="0" w:tplc="48C8A62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88004A"/>
    <w:multiLevelType w:val="hybridMultilevel"/>
    <w:tmpl w:val="E99A4FBA"/>
    <w:lvl w:ilvl="0" w:tplc="5BE24816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EE5323"/>
    <w:multiLevelType w:val="hybridMultilevel"/>
    <w:tmpl w:val="452861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234861"/>
    <w:multiLevelType w:val="hybridMultilevel"/>
    <w:tmpl w:val="7200D1F0"/>
    <w:lvl w:ilvl="0" w:tplc="026E92D4">
      <w:numFmt w:val="bullet"/>
      <w:lvlText w:val=""/>
      <w:lvlJc w:val="left"/>
      <w:pPr>
        <w:ind w:left="405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6" w15:restartNumberingAfterBreak="0">
    <w:nsid w:val="2D53110E"/>
    <w:multiLevelType w:val="hybridMultilevel"/>
    <w:tmpl w:val="1D26AD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D4318B"/>
    <w:multiLevelType w:val="hybridMultilevel"/>
    <w:tmpl w:val="C76031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B273D8"/>
    <w:multiLevelType w:val="hybridMultilevel"/>
    <w:tmpl w:val="3E1AE82E"/>
    <w:lvl w:ilvl="0" w:tplc="6E5413EA">
      <w:start w:val="1"/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F714C1"/>
    <w:multiLevelType w:val="hybridMultilevel"/>
    <w:tmpl w:val="0C848F90"/>
    <w:lvl w:ilvl="0" w:tplc="39CA4FC0"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D04C58"/>
    <w:multiLevelType w:val="hybridMultilevel"/>
    <w:tmpl w:val="AB9C2C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E91387"/>
    <w:multiLevelType w:val="hybridMultilevel"/>
    <w:tmpl w:val="A9D859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17433B"/>
    <w:multiLevelType w:val="hybridMultilevel"/>
    <w:tmpl w:val="1D7096DA"/>
    <w:lvl w:ilvl="0" w:tplc="C370458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159EA"/>
    <w:multiLevelType w:val="hybridMultilevel"/>
    <w:tmpl w:val="EEC6BCB0"/>
    <w:lvl w:ilvl="0" w:tplc="32FC51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B62BBB"/>
    <w:multiLevelType w:val="hybridMultilevel"/>
    <w:tmpl w:val="0B10C91A"/>
    <w:lvl w:ilvl="0" w:tplc="2A5A2EF6"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0459DD"/>
    <w:multiLevelType w:val="hybridMultilevel"/>
    <w:tmpl w:val="D2105E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F038FE"/>
    <w:multiLevelType w:val="hybridMultilevel"/>
    <w:tmpl w:val="8D0455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674BC2"/>
    <w:multiLevelType w:val="hybridMultilevel"/>
    <w:tmpl w:val="03C61AEA"/>
    <w:lvl w:ilvl="0" w:tplc="60D0A7C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BC014D"/>
    <w:multiLevelType w:val="hybridMultilevel"/>
    <w:tmpl w:val="58E00F52"/>
    <w:lvl w:ilvl="0" w:tplc="855A3CBC">
      <w:numFmt w:val="bullet"/>
      <w:lvlText w:val="-"/>
      <w:lvlJc w:val="left"/>
      <w:pPr>
        <w:ind w:left="360" w:hanging="360"/>
      </w:pPr>
      <w:rPr>
        <w:rFonts w:ascii="Corbel" w:eastAsiaTheme="minorEastAsia" w:hAnsi="Corbe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6F0190A"/>
    <w:multiLevelType w:val="hybridMultilevel"/>
    <w:tmpl w:val="7F2E9CD8"/>
    <w:lvl w:ilvl="0" w:tplc="2270966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BA4AD5"/>
    <w:multiLevelType w:val="hybridMultilevel"/>
    <w:tmpl w:val="AD8A0C26"/>
    <w:lvl w:ilvl="0" w:tplc="A4DAA9D4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6"/>
  </w:num>
  <w:num w:numId="2">
    <w:abstractNumId w:val="11"/>
  </w:num>
  <w:num w:numId="3">
    <w:abstractNumId w:val="25"/>
  </w:num>
  <w:num w:numId="4">
    <w:abstractNumId w:val="13"/>
  </w:num>
  <w:num w:numId="5">
    <w:abstractNumId w:val="32"/>
  </w:num>
  <w:num w:numId="6">
    <w:abstractNumId w:val="35"/>
  </w:num>
  <w:num w:numId="7">
    <w:abstractNumId w:val="31"/>
  </w:num>
  <w:num w:numId="8">
    <w:abstractNumId w:val="36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7"/>
  </w:num>
  <w:num w:numId="20">
    <w:abstractNumId w:val="17"/>
  </w:num>
  <w:num w:numId="21">
    <w:abstractNumId w:val="22"/>
  </w:num>
  <w:num w:numId="22">
    <w:abstractNumId w:val="18"/>
  </w:num>
  <w:num w:numId="23">
    <w:abstractNumId w:val="34"/>
  </w:num>
  <w:num w:numId="24">
    <w:abstractNumId w:val="28"/>
  </w:num>
  <w:num w:numId="25">
    <w:abstractNumId w:val="23"/>
  </w:num>
  <w:num w:numId="26">
    <w:abstractNumId w:val="33"/>
  </w:num>
  <w:num w:numId="27">
    <w:abstractNumId w:val="10"/>
  </w:num>
  <w:num w:numId="28">
    <w:abstractNumId w:val="14"/>
  </w:num>
  <w:num w:numId="29">
    <w:abstractNumId w:val="29"/>
  </w:num>
  <w:num w:numId="30">
    <w:abstractNumId w:val="20"/>
  </w:num>
  <w:num w:numId="31">
    <w:abstractNumId w:val="19"/>
  </w:num>
  <w:num w:numId="32">
    <w:abstractNumId w:val="24"/>
  </w:num>
  <w:num w:numId="33">
    <w:abstractNumId w:val="12"/>
  </w:num>
  <w:num w:numId="34">
    <w:abstractNumId w:val="15"/>
  </w:num>
  <w:num w:numId="35">
    <w:abstractNumId w:val="21"/>
  </w:num>
  <w:num w:numId="36">
    <w:abstractNumId w:val="30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AB8"/>
    <w:rsid w:val="00002D1C"/>
    <w:rsid w:val="00003B14"/>
    <w:rsid w:val="00004BC0"/>
    <w:rsid w:val="00004E42"/>
    <w:rsid w:val="00011257"/>
    <w:rsid w:val="00012DBA"/>
    <w:rsid w:val="0002036E"/>
    <w:rsid w:val="00022628"/>
    <w:rsid w:val="0002516C"/>
    <w:rsid w:val="00027721"/>
    <w:rsid w:val="00027A6C"/>
    <w:rsid w:val="0003011A"/>
    <w:rsid w:val="00031A47"/>
    <w:rsid w:val="00033E14"/>
    <w:rsid w:val="0003537E"/>
    <w:rsid w:val="000405BD"/>
    <w:rsid w:val="00042693"/>
    <w:rsid w:val="000464DF"/>
    <w:rsid w:val="00062073"/>
    <w:rsid w:val="00071679"/>
    <w:rsid w:val="00074EFD"/>
    <w:rsid w:val="00075FF4"/>
    <w:rsid w:val="00081159"/>
    <w:rsid w:val="000815ED"/>
    <w:rsid w:val="000832BF"/>
    <w:rsid w:val="000840F8"/>
    <w:rsid w:val="00087E61"/>
    <w:rsid w:val="00093D0B"/>
    <w:rsid w:val="00095667"/>
    <w:rsid w:val="000A065D"/>
    <w:rsid w:val="000B07AE"/>
    <w:rsid w:val="000B5015"/>
    <w:rsid w:val="000B7566"/>
    <w:rsid w:val="000C06F3"/>
    <w:rsid w:val="000C2DA8"/>
    <w:rsid w:val="000D01A7"/>
    <w:rsid w:val="000D1D3F"/>
    <w:rsid w:val="000D26CC"/>
    <w:rsid w:val="000D34E5"/>
    <w:rsid w:val="000D5E57"/>
    <w:rsid w:val="000E059F"/>
    <w:rsid w:val="000E28B9"/>
    <w:rsid w:val="000E44AC"/>
    <w:rsid w:val="000E543B"/>
    <w:rsid w:val="000E6E29"/>
    <w:rsid w:val="000F33E2"/>
    <w:rsid w:val="0010505D"/>
    <w:rsid w:val="001062E3"/>
    <w:rsid w:val="00106C6C"/>
    <w:rsid w:val="00107E7E"/>
    <w:rsid w:val="00110037"/>
    <w:rsid w:val="001164CC"/>
    <w:rsid w:val="0012189F"/>
    <w:rsid w:val="001263D5"/>
    <w:rsid w:val="0014085D"/>
    <w:rsid w:val="00143DA6"/>
    <w:rsid w:val="001446DE"/>
    <w:rsid w:val="0015199C"/>
    <w:rsid w:val="001539AE"/>
    <w:rsid w:val="00161A4B"/>
    <w:rsid w:val="00167339"/>
    <w:rsid w:val="0017498B"/>
    <w:rsid w:val="00174BA8"/>
    <w:rsid w:val="0018024C"/>
    <w:rsid w:val="00185181"/>
    <w:rsid w:val="00186D88"/>
    <w:rsid w:val="001937A4"/>
    <w:rsid w:val="00194054"/>
    <w:rsid w:val="00194DF6"/>
    <w:rsid w:val="00194F26"/>
    <w:rsid w:val="001A0A6A"/>
    <w:rsid w:val="001A161F"/>
    <w:rsid w:val="001A452B"/>
    <w:rsid w:val="001B0BD5"/>
    <w:rsid w:val="001B224D"/>
    <w:rsid w:val="001B2A45"/>
    <w:rsid w:val="001C1D02"/>
    <w:rsid w:val="001C42DB"/>
    <w:rsid w:val="001C4CA7"/>
    <w:rsid w:val="001C5904"/>
    <w:rsid w:val="001E3511"/>
    <w:rsid w:val="001E5A4F"/>
    <w:rsid w:val="002003CD"/>
    <w:rsid w:val="00204502"/>
    <w:rsid w:val="0020456E"/>
    <w:rsid w:val="00210F5D"/>
    <w:rsid w:val="00211B17"/>
    <w:rsid w:val="00226AAB"/>
    <w:rsid w:val="002323EB"/>
    <w:rsid w:val="00232511"/>
    <w:rsid w:val="00232774"/>
    <w:rsid w:val="00240904"/>
    <w:rsid w:val="0025489D"/>
    <w:rsid w:val="00254EF5"/>
    <w:rsid w:val="00255124"/>
    <w:rsid w:val="0025525B"/>
    <w:rsid w:val="0025620A"/>
    <w:rsid w:val="00257C84"/>
    <w:rsid w:val="00260C24"/>
    <w:rsid w:val="00262380"/>
    <w:rsid w:val="00263731"/>
    <w:rsid w:val="0027634B"/>
    <w:rsid w:val="002801D2"/>
    <w:rsid w:val="00282930"/>
    <w:rsid w:val="002840E3"/>
    <w:rsid w:val="00293A56"/>
    <w:rsid w:val="00293CB5"/>
    <w:rsid w:val="00294037"/>
    <w:rsid w:val="00294DD7"/>
    <w:rsid w:val="002A3127"/>
    <w:rsid w:val="002A38E5"/>
    <w:rsid w:val="002A6DBE"/>
    <w:rsid w:val="002B1E60"/>
    <w:rsid w:val="002B7D17"/>
    <w:rsid w:val="002C350B"/>
    <w:rsid w:val="002C6868"/>
    <w:rsid w:val="002C74C1"/>
    <w:rsid w:val="002D4AFB"/>
    <w:rsid w:val="002E3A72"/>
    <w:rsid w:val="002E69DF"/>
    <w:rsid w:val="002F5820"/>
    <w:rsid w:val="00304F5F"/>
    <w:rsid w:val="003073A8"/>
    <w:rsid w:val="00312177"/>
    <w:rsid w:val="00313F91"/>
    <w:rsid w:val="00317A2A"/>
    <w:rsid w:val="00317F88"/>
    <w:rsid w:val="00324B2B"/>
    <w:rsid w:val="00326F92"/>
    <w:rsid w:val="0033182C"/>
    <w:rsid w:val="00333125"/>
    <w:rsid w:val="00334AA1"/>
    <w:rsid w:val="00337DA6"/>
    <w:rsid w:val="0034064D"/>
    <w:rsid w:val="00340936"/>
    <w:rsid w:val="00342BDB"/>
    <w:rsid w:val="00344520"/>
    <w:rsid w:val="00345BAD"/>
    <w:rsid w:val="003501BF"/>
    <w:rsid w:val="003520AB"/>
    <w:rsid w:val="00352FC7"/>
    <w:rsid w:val="003534F8"/>
    <w:rsid w:val="00355261"/>
    <w:rsid w:val="003556CE"/>
    <w:rsid w:val="00357E34"/>
    <w:rsid w:val="00357F51"/>
    <w:rsid w:val="00361367"/>
    <w:rsid w:val="003641C8"/>
    <w:rsid w:val="003643BF"/>
    <w:rsid w:val="0037091C"/>
    <w:rsid w:val="00371619"/>
    <w:rsid w:val="00377212"/>
    <w:rsid w:val="00385DA5"/>
    <w:rsid w:val="00396D4D"/>
    <w:rsid w:val="003A105F"/>
    <w:rsid w:val="003B154F"/>
    <w:rsid w:val="003B36B3"/>
    <w:rsid w:val="003B6B30"/>
    <w:rsid w:val="003C03F8"/>
    <w:rsid w:val="003C0C07"/>
    <w:rsid w:val="003C0FCE"/>
    <w:rsid w:val="003C22A3"/>
    <w:rsid w:val="003C4C3D"/>
    <w:rsid w:val="003C70FC"/>
    <w:rsid w:val="003C788D"/>
    <w:rsid w:val="003D0790"/>
    <w:rsid w:val="003D142F"/>
    <w:rsid w:val="003D2277"/>
    <w:rsid w:val="003D32DD"/>
    <w:rsid w:val="003D5AC6"/>
    <w:rsid w:val="003D7CE9"/>
    <w:rsid w:val="003F387C"/>
    <w:rsid w:val="0040112C"/>
    <w:rsid w:val="00401A34"/>
    <w:rsid w:val="004040E4"/>
    <w:rsid w:val="0041439A"/>
    <w:rsid w:val="004163E3"/>
    <w:rsid w:val="004221C0"/>
    <w:rsid w:val="004326C0"/>
    <w:rsid w:val="00432C9A"/>
    <w:rsid w:val="00433F5C"/>
    <w:rsid w:val="00435451"/>
    <w:rsid w:val="0043582C"/>
    <w:rsid w:val="00435974"/>
    <w:rsid w:val="004360D9"/>
    <w:rsid w:val="00445D88"/>
    <w:rsid w:val="00445DBE"/>
    <w:rsid w:val="0044638A"/>
    <w:rsid w:val="004469AC"/>
    <w:rsid w:val="0044719C"/>
    <w:rsid w:val="00447507"/>
    <w:rsid w:val="00447D06"/>
    <w:rsid w:val="0045343D"/>
    <w:rsid w:val="00454E22"/>
    <w:rsid w:val="004570BF"/>
    <w:rsid w:val="00457138"/>
    <w:rsid w:val="00474342"/>
    <w:rsid w:val="00474470"/>
    <w:rsid w:val="004758E9"/>
    <w:rsid w:val="0048113B"/>
    <w:rsid w:val="00481FA1"/>
    <w:rsid w:val="00484C67"/>
    <w:rsid w:val="004862B4"/>
    <w:rsid w:val="00486CA4"/>
    <w:rsid w:val="0049158B"/>
    <w:rsid w:val="00496E2A"/>
    <w:rsid w:val="004A1F49"/>
    <w:rsid w:val="004B3F75"/>
    <w:rsid w:val="004C1618"/>
    <w:rsid w:val="004C1D61"/>
    <w:rsid w:val="004C5FFB"/>
    <w:rsid w:val="004D42DC"/>
    <w:rsid w:val="004D5321"/>
    <w:rsid w:val="004D7823"/>
    <w:rsid w:val="004E047F"/>
    <w:rsid w:val="004E1AED"/>
    <w:rsid w:val="004F3CF6"/>
    <w:rsid w:val="004F4BE6"/>
    <w:rsid w:val="004F5686"/>
    <w:rsid w:val="00502491"/>
    <w:rsid w:val="00503C5F"/>
    <w:rsid w:val="00505A4D"/>
    <w:rsid w:val="005152A5"/>
    <w:rsid w:val="00516B98"/>
    <w:rsid w:val="00516FB2"/>
    <w:rsid w:val="00523C23"/>
    <w:rsid w:val="00523F52"/>
    <w:rsid w:val="0052415B"/>
    <w:rsid w:val="00526D32"/>
    <w:rsid w:val="00537659"/>
    <w:rsid w:val="00541304"/>
    <w:rsid w:val="005427A0"/>
    <w:rsid w:val="00542AB1"/>
    <w:rsid w:val="00545965"/>
    <w:rsid w:val="005500D3"/>
    <w:rsid w:val="00556D59"/>
    <w:rsid w:val="00562254"/>
    <w:rsid w:val="0056411A"/>
    <w:rsid w:val="00564134"/>
    <w:rsid w:val="0056600F"/>
    <w:rsid w:val="00566659"/>
    <w:rsid w:val="005733CB"/>
    <w:rsid w:val="005769F2"/>
    <w:rsid w:val="00590388"/>
    <w:rsid w:val="00591EE0"/>
    <w:rsid w:val="005927CB"/>
    <w:rsid w:val="00594AF8"/>
    <w:rsid w:val="00597698"/>
    <w:rsid w:val="005A6B87"/>
    <w:rsid w:val="005B1560"/>
    <w:rsid w:val="005B3386"/>
    <w:rsid w:val="005B5980"/>
    <w:rsid w:val="005B714A"/>
    <w:rsid w:val="005C0ACF"/>
    <w:rsid w:val="005C0E5F"/>
    <w:rsid w:val="005C12A5"/>
    <w:rsid w:val="005C1365"/>
    <w:rsid w:val="005C3BBE"/>
    <w:rsid w:val="005C4798"/>
    <w:rsid w:val="005C54E6"/>
    <w:rsid w:val="005C5C81"/>
    <w:rsid w:val="005D4875"/>
    <w:rsid w:val="005E5809"/>
    <w:rsid w:val="005F2178"/>
    <w:rsid w:val="005F227D"/>
    <w:rsid w:val="005F5015"/>
    <w:rsid w:val="005F5A69"/>
    <w:rsid w:val="00600BA2"/>
    <w:rsid w:val="00600E02"/>
    <w:rsid w:val="0060583A"/>
    <w:rsid w:val="006073ED"/>
    <w:rsid w:val="00607BEE"/>
    <w:rsid w:val="00616EAA"/>
    <w:rsid w:val="0062145E"/>
    <w:rsid w:val="00623870"/>
    <w:rsid w:val="0063074E"/>
    <w:rsid w:val="006315BD"/>
    <w:rsid w:val="0063212E"/>
    <w:rsid w:val="006421C9"/>
    <w:rsid w:val="006443E8"/>
    <w:rsid w:val="00645E4C"/>
    <w:rsid w:val="00647CEE"/>
    <w:rsid w:val="00647E36"/>
    <w:rsid w:val="00651169"/>
    <w:rsid w:val="00652F47"/>
    <w:rsid w:val="00654840"/>
    <w:rsid w:val="006551C4"/>
    <w:rsid w:val="006600F2"/>
    <w:rsid w:val="00660F57"/>
    <w:rsid w:val="0066620B"/>
    <w:rsid w:val="006674E6"/>
    <w:rsid w:val="00683CBA"/>
    <w:rsid w:val="006845F6"/>
    <w:rsid w:val="00687096"/>
    <w:rsid w:val="0069379C"/>
    <w:rsid w:val="00695EAD"/>
    <w:rsid w:val="006B7FF4"/>
    <w:rsid w:val="006C4722"/>
    <w:rsid w:val="006C7441"/>
    <w:rsid w:val="006D7876"/>
    <w:rsid w:val="006D7EFB"/>
    <w:rsid w:val="006E0BB5"/>
    <w:rsid w:val="006E6C63"/>
    <w:rsid w:val="006F6C7D"/>
    <w:rsid w:val="006F6DDA"/>
    <w:rsid w:val="00706AE5"/>
    <w:rsid w:val="00711187"/>
    <w:rsid w:val="00713847"/>
    <w:rsid w:val="0071463D"/>
    <w:rsid w:val="007168CB"/>
    <w:rsid w:val="00717202"/>
    <w:rsid w:val="0072100B"/>
    <w:rsid w:val="0072215C"/>
    <w:rsid w:val="00723F9B"/>
    <w:rsid w:val="007253F3"/>
    <w:rsid w:val="007256F7"/>
    <w:rsid w:val="00734C20"/>
    <w:rsid w:val="00734C95"/>
    <w:rsid w:val="007354ED"/>
    <w:rsid w:val="00743072"/>
    <w:rsid w:val="0075294B"/>
    <w:rsid w:val="00753DC4"/>
    <w:rsid w:val="00756446"/>
    <w:rsid w:val="00756631"/>
    <w:rsid w:val="00766260"/>
    <w:rsid w:val="00771EB2"/>
    <w:rsid w:val="007732DF"/>
    <w:rsid w:val="007749DE"/>
    <w:rsid w:val="00776B94"/>
    <w:rsid w:val="00780C08"/>
    <w:rsid w:val="00781C68"/>
    <w:rsid w:val="00785FD7"/>
    <w:rsid w:val="00786330"/>
    <w:rsid w:val="00792248"/>
    <w:rsid w:val="00793247"/>
    <w:rsid w:val="00797674"/>
    <w:rsid w:val="007A3B16"/>
    <w:rsid w:val="007A3BCA"/>
    <w:rsid w:val="007A719B"/>
    <w:rsid w:val="007A7861"/>
    <w:rsid w:val="007B1DE3"/>
    <w:rsid w:val="007C208C"/>
    <w:rsid w:val="007D04EC"/>
    <w:rsid w:val="007D1395"/>
    <w:rsid w:val="007E3145"/>
    <w:rsid w:val="007F3F0A"/>
    <w:rsid w:val="007F4CB6"/>
    <w:rsid w:val="00804182"/>
    <w:rsid w:val="008069A5"/>
    <w:rsid w:val="008136D1"/>
    <w:rsid w:val="00820AB8"/>
    <w:rsid w:val="008326F9"/>
    <w:rsid w:val="0083490B"/>
    <w:rsid w:val="008407BF"/>
    <w:rsid w:val="00841050"/>
    <w:rsid w:val="00842302"/>
    <w:rsid w:val="00844826"/>
    <w:rsid w:val="008454DA"/>
    <w:rsid w:val="00857D89"/>
    <w:rsid w:val="00867F5B"/>
    <w:rsid w:val="00873F85"/>
    <w:rsid w:val="008806F8"/>
    <w:rsid w:val="008820E2"/>
    <w:rsid w:val="0088219D"/>
    <w:rsid w:val="008838AA"/>
    <w:rsid w:val="0088417E"/>
    <w:rsid w:val="00884C41"/>
    <w:rsid w:val="00885838"/>
    <w:rsid w:val="008877F9"/>
    <w:rsid w:val="00890393"/>
    <w:rsid w:val="00890829"/>
    <w:rsid w:val="00890E1C"/>
    <w:rsid w:val="008951B1"/>
    <w:rsid w:val="00895A04"/>
    <w:rsid w:val="00897B17"/>
    <w:rsid w:val="008A7F84"/>
    <w:rsid w:val="008B38B7"/>
    <w:rsid w:val="008C2968"/>
    <w:rsid w:val="008C3C12"/>
    <w:rsid w:val="008C4130"/>
    <w:rsid w:val="008C4610"/>
    <w:rsid w:val="008C6687"/>
    <w:rsid w:val="008C6BFA"/>
    <w:rsid w:val="008C6F44"/>
    <w:rsid w:val="008C72AC"/>
    <w:rsid w:val="008D133B"/>
    <w:rsid w:val="008D78A9"/>
    <w:rsid w:val="008E2EBB"/>
    <w:rsid w:val="008E3198"/>
    <w:rsid w:val="008E31AB"/>
    <w:rsid w:val="008F33C3"/>
    <w:rsid w:val="008F5821"/>
    <w:rsid w:val="009048FA"/>
    <w:rsid w:val="0091060A"/>
    <w:rsid w:val="00913099"/>
    <w:rsid w:val="0091464A"/>
    <w:rsid w:val="00922711"/>
    <w:rsid w:val="00923BD5"/>
    <w:rsid w:val="00925BF5"/>
    <w:rsid w:val="00925F9C"/>
    <w:rsid w:val="00932520"/>
    <w:rsid w:val="009369B2"/>
    <w:rsid w:val="009408B7"/>
    <w:rsid w:val="00941328"/>
    <w:rsid w:val="00950359"/>
    <w:rsid w:val="00955BA9"/>
    <w:rsid w:val="00960FBD"/>
    <w:rsid w:val="009613FE"/>
    <w:rsid w:val="00963634"/>
    <w:rsid w:val="00967E66"/>
    <w:rsid w:val="00972A0D"/>
    <w:rsid w:val="00973286"/>
    <w:rsid w:val="00983F26"/>
    <w:rsid w:val="0098514A"/>
    <w:rsid w:val="00985D50"/>
    <w:rsid w:val="009914FE"/>
    <w:rsid w:val="00991E79"/>
    <w:rsid w:val="0099233B"/>
    <w:rsid w:val="0099297D"/>
    <w:rsid w:val="00995332"/>
    <w:rsid w:val="009971A7"/>
    <w:rsid w:val="00997694"/>
    <w:rsid w:val="009A1B4C"/>
    <w:rsid w:val="009A2B66"/>
    <w:rsid w:val="009B24C5"/>
    <w:rsid w:val="009B5C12"/>
    <w:rsid w:val="009B5E3A"/>
    <w:rsid w:val="009C0A09"/>
    <w:rsid w:val="009C11CC"/>
    <w:rsid w:val="009C3BFB"/>
    <w:rsid w:val="009C56A7"/>
    <w:rsid w:val="009C6B21"/>
    <w:rsid w:val="009D63D2"/>
    <w:rsid w:val="009E38F8"/>
    <w:rsid w:val="009F01DD"/>
    <w:rsid w:val="009F315B"/>
    <w:rsid w:val="00A004B2"/>
    <w:rsid w:val="00A03572"/>
    <w:rsid w:val="00A06111"/>
    <w:rsid w:val="00A1310C"/>
    <w:rsid w:val="00A20063"/>
    <w:rsid w:val="00A2544A"/>
    <w:rsid w:val="00A3174D"/>
    <w:rsid w:val="00A32F48"/>
    <w:rsid w:val="00A369E4"/>
    <w:rsid w:val="00A45C79"/>
    <w:rsid w:val="00A4773A"/>
    <w:rsid w:val="00A4792A"/>
    <w:rsid w:val="00A47C16"/>
    <w:rsid w:val="00A533A3"/>
    <w:rsid w:val="00A535CE"/>
    <w:rsid w:val="00A55069"/>
    <w:rsid w:val="00A55D9A"/>
    <w:rsid w:val="00A61CBB"/>
    <w:rsid w:val="00A72E13"/>
    <w:rsid w:val="00A75A00"/>
    <w:rsid w:val="00A82F02"/>
    <w:rsid w:val="00A83713"/>
    <w:rsid w:val="00A90A22"/>
    <w:rsid w:val="00A92A18"/>
    <w:rsid w:val="00A93D5B"/>
    <w:rsid w:val="00A972CB"/>
    <w:rsid w:val="00A97478"/>
    <w:rsid w:val="00AA3436"/>
    <w:rsid w:val="00AA37FF"/>
    <w:rsid w:val="00AA4FCF"/>
    <w:rsid w:val="00AB043C"/>
    <w:rsid w:val="00AB1BFB"/>
    <w:rsid w:val="00AB3EA1"/>
    <w:rsid w:val="00AB5B33"/>
    <w:rsid w:val="00AB5F28"/>
    <w:rsid w:val="00AC0752"/>
    <w:rsid w:val="00AC2876"/>
    <w:rsid w:val="00AD54F4"/>
    <w:rsid w:val="00AD5ECD"/>
    <w:rsid w:val="00AE5EC6"/>
    <w:rsid w:val="00AE72FF"/>
    <w:rsid w:val="00AF062A"/>
    <w:rsid w:val="00AF2111"/>
    <w:rsid w:val="00AF34F5"/>
    <w:rsid w:val="00AF6AD0"/>
    <w:rsid w:val="00B006F4"/>
    <w:rsid w:val="00B009B9"/>
    <w:rsid w:val="00B04144"/>
    <w:rsid w:val="00B07114"/>
    <w:rsid w:val="00B1373A"/>
    <w:rsid w:val="00B140BB"/>
    <w:rsid w:val="00B14CA3"/>
    <w:rsid w:val="00B2677D"/>
    <w:rsid w:val="00B27858"/>
    <w:rsid w:val="00B278F3"/>
    <w:rsid w:val="00B327DD"/>
    <w:rsid w:val="00B36650"/>
    <w:rsid w:val="00B40CC1"/>
    <w:rsid w:val="00B410FE"/>
    <w:rsid w:val="00B46E88"/>
    <w:rsid w:val="00B55AE8"/>
    <w:rsid w:val="00B6073B"/>
    <w:rsid w:val="00B64F20"/>
    <w:rsid w:val="00B73316"/>
    <w:rsid w:val="00B803DB"/>
    <w:rsid w:val="00B82B9B"/>
    <w:rsid w:val="00B845DF"/>
    <w:rsid w:val="00B849B3"/>
    <w:rsid w:val="00B863A4"/>
    <w:rsid w:val="00B86976"/>
    <w:rsid w:val="00B911DF"/>
    <w:rsid w:val="00B92A58"/>
    <w:rsid w:val="00B96109"/>
    <w:rsid w:val="00BA5BF9"/>
    <w:rsid w:val="00BA6777"/>
    <w:rsid w:val="00BB0328"/>
    <w:rsid w:val="00BB221D"/>
    <w:rsid w:val="00BB3670"/>
    <w:rsid w:val="00BB64A8"/>
    <w:rsid w:val="00BB70FF"/>
    <w:rsid w:val="00BC1D11"/>
    <w:rsid w:val="00BC76D4"/>
    <w:rsid w:val="00BD1B7A"/>
    <w:rsid w:val="00BD1D3A"/>
    <w:rsid w:val="00BD4A86"/>
    <w:rsid w:val="00BE25BD"/>
    <w:rsid w:val="00BF2D7C"/>
    <w:rsid w:val="00BF5E42"/>
    <w:rsid w:val="00C03A5F"/>
    <w:rsid w:val="00C14445"/>
    <w:rsid w:val="00C1765F"/>
    <w:rsid w:val="00C1774B"/>
    <w:rsid w:val="00C21575"/>
    <w:rsid w:val="00C2325F"/>
    <w:rsid w:val="00C24D70"/>
    <w:rsid w:val="00C43844"/>
    <w:rsid w:val="00C454C0"/>
    <w:rsid w:val="00C45641"/>
    <w:rsid w:val="00C45993"/>
    <w:rsid w:val="00C46DAA"/>
    <w:rsid w:val="00C47813"/>
    <w:rsid w:val="00C55C23"/>
    <w:rsid w:val="00C63E6A"/>
    <w:rsid w:val="00C6510A"/>
    <w:rsid w:val="00C651B3"/>
    <w:rsid w:val="00C66F16"/>
    <w:rsid w:val="00C726D2"/>
    <w:rsid w:val="00C72FBB"/>
    <w:rsid w:val="00C73974"/>
    <w:rsid w:val="00C74AE7"/>
    <w:rsid w:val="00C75D72"/>
    <w:rsid w:val="00C806D5"/>
    <w:rsid w:val="00C83A91"/>
    <w:rsid w:val="00C8458A"/>
    <w:rsid w:val="00C85CD8"/>
    <w:rsid w:val="00C9156D"/>
    <w:rsid w:val="00C96172"/>
    <w:rsid w:val="00C97A92"/>
    <w:rsid w:val="00CA23DE"/>
    <w:rsid w:val="00CA7835"/>
    <w:rsid w:val="00CB74DA"/>
    <w:rsid w:val="00CC1BFE"/>
    <w:rsid w:val="00CC3298"/>
    <w:rsid w:val="00CC5441"/>
    <w:rsid w:val="00CC6234"/>
    <w:rsid w:val="00CC7772"/>
    <w:rsid w:val="00CD301A"/>
    <w:rsid w:val="00CE6C0D"/>
    <w:rsid w:val="00CF36A1"/>
    <w:rsid w:val="00CF55E2"/>
    <w:rsid w:val="00CF7954"/>
    <w:rsid w:val="00D025E2"/>
    <w:rsid w:val="00D1089D"/>
    <w:rsid w:val="00D1236D"/>
    <w:rsid w:val="00D133E8"/>
    <w:rsid w:val="00D133FF"/>
    <w:rsid w:val="00D1400E"/>
    <w:rsid w:val="00D26DE7"/>
    <w:rsid w:val="00D37A47"/>
    <w:rsid w:val="00D40B3A"/>
    <w:rsid w:val="00D451E6"/>
    <w:rsid w:val="00D45D25"/>
    <w:rsid w:val="00D471D7"/>
    <w:rsid w:val="00D477FF"/>
    <w:rsid w:val="00D47A97"/>
    <w:rsid w:val="00D54D61"/>
    <w:rsid w:val="00D54EA4"/>
    <w:rsid w:val="00D712F4"/>
    <w:rsid w:val="00D76A0A"/>
    <w:rsid w:val="00D8006C"/>
    <w:rsid w:val="00D8441E"/>
    <w:rsid w:val="00D84AB2"/>
    <w:rsid w:val="00D951F3"/>
    <w:rsid w:val="00DA02AD"/>
    <w:rsid w:val="00DA02D7"/>
    <w:rsid w:val="00DA2A11"/>
    <w:rsid w:val="00DA6609"/>
    <w:rsid w:val="00DA790C"/>
    <w:rsid w:val="00DB223C"/>
    <w:rsid w:val="00DB56DB"/>
    <w:rsid w:val="00DB7AD9"/>
    <w:rsid w:val="00DC0A0A"/>
    <w:rsid w:val="00DC45D1"/>
    <w:rsid w:val="00DC5520"/>
    <w:rsid w:val="00DC7B71"/>
    <w:rsid w:val="00DD2949"/>
    <w:rsid w:val="00DD40F1"/>
    <w:rsid w:val="00DE1D95"/>
    <w:rsid w:val="00DE3C46"/>
    <w:rsid w:val="00DE704B"/>
    <w:rsid w:val="00DE7644"/>
    <w:rsid w:val="00DF2262"/>
    <w:rsid w:val="00DF2C37"/>
    <w:rsid w:val="00DF58BB"/>
    <w:rsid w:val="00E05E67"/>
    <w:rsid w:val="00E106C4"/>
    <w:rsid w:val="00E1364F"/>
    <w:rsid w:val="00E14B6E"/>
    <w:rsid w:val="00E17915"/>
    <w:rsid w:val="00E21723"/>
    <w:rsid w:val="00E23701"/>
    <w:rsid w:val="00E32E4F"/>
    <w:rsid w:val="00E3537E"/>
    <w:rsid w:val="00E36232"/>
    <w:rsid w:val="00E37C7F"/>
    <w:rsid w:val="00E43280"/>
    <w:rsid w:val="00E457F2"/>
    <w:rsid w:val="00E477D6"/>
    <w:rsid w:val="00E4787A"/>
    <w:rsid w:val="00E627B9"/>
    <w:rsid w:val="00E67E87"/>
    <w:rsid w:val="00E8763C"/>
    <w:rsid w:val="00E87BD8"/>
    <w:rsid w:val="00E92644"/>
    <w:rsid w:val="00E965BA"/>
    <w:rsid w:val="00EA29ED"/>
    <w:rsid w:val="00EA568A"/>
    <w:rsid w:val="00EB135B"/>
    <w:rsid w:val="00EB3174"/>
    <w:rsid w:val="00EB6B47"/>
    <w:rsid w:val="00EC1236"/>
    <w:rsid w:val="00EC5919"/>
    <w:rsid w:val="00EC708D"/>
    <w:rsid w:val="00ED093A"/>
    <w:rsid w:val="00ED13C7"/>
    <w:rsid w:val="00ED1BC7"/>
    <w:rsid w:val="00ED64F1"/>
    <w:rsid w:val="00EE6E3D"/>
    <w:rsid w:val="00EF0FEC"/>
    <w:rsid w:val="00EF2380"/>
    <w:rsid w:val="00EF275A"/>
    <w:rsid w:val="00EF5653"/>
    <w:rsid w:val="00F061EA"/>
    <w:rsid w:val="00F1258D"/>
    <w:rsid w:val="00F13182"/>
    <w:rsid w:val="00F17004"/>
    <w:rsid w:val="00F178A7"/>
    <w:rsid w:val="00F22120"/>
    <w:rsid w:val="00F22491"/>
    <w:rsid w:val="00F23703"/>
    <w:rsid w:val="00F24544"/>
    <w:rsid w:val="00F33391"/>
    <w:rsid w:val="00F35A2B"/>
    <w:rsid w:val="00F362E9"/>
    <w:rsid w:val="00F5085F"/>
    <w:rsid w:val="00F50E5F"/>
    <w:rsid w:val="00F52356"/>
    <w:rsid w:val="00F56568"/>
    <w:rsid w:val="00F5685E"/>
    <w:rsid w:val="00F71975"/>
    <w:rsid w:val="00F726A0"/>
    <w:rsid w:val="00F72EF8"/>
    <w:rsid w:val="00F75D57"/>
    <w:rsid w:val="00F764A4"/>
    <w:rsid w:val="00F86062"/>
    <w:rsid w:val="00F91027"/>
    <w:rsid w:val="00F91437"/>
    <w:rsid w:val="00F95327"/>
    <w:rsid w:val="00F96747"/>
    <w:rsid w:val="00F97B6D"/>
    <w:rsid w:val="00FA1AD1"/>
    <w:rsid w:val="00FA222F"/>
    <w:rsid w:val="00FB3D77"/>
    <w:rsid w:val="00FC1403"/>
    <w:rsid w:val="00FC3017"/>
    <w:rsid w:val="00FC44E3"/>
    <w:rsid w:val="00FD2B0D"/>
    <w:rsid w:val="00FE0BC8"/>
    <w:rsid w:val="00FE171E"/>
    <w:rsid w:val="00FE696C"/>
    <w:rsid w:val="00FF5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7142E"/>
  <w15:docId w15:val="{0B23F346-963D-4ED0-8B18-A3F8F139B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820A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3F52"/>
    <w:rPr>
      <w:color w:val="005DB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3F5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92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emf"/><Relationship Id="rId26" Type="http://schemas.openxmlformats.org/officeDocument/2006/relationships/image" Target="media/image11.png"/><Relationship Id="rId39" Type="http://schemas.openxmlformats.org/officeDocument/2006/relationships/hyperlink" Target="https://www.getpostman.com/download?platform=win64" TargetMode="External"/><Relationship Id="rId21" Type="http://schemas.openxmlformats.org/officeDocument/2006/relationships/oleObject" Target="embeddings/oleObject3.bin"/><Relationship Id="rId34" Type="http://schemas.openxmlformats.org/officeDocument/2006/relationships/package" Target="embeddings/Microsoft_Excel_Worksheet1.xlsx"/><Relationship Id="rId42" Type="http://schemas.openxmlformats.org/officeDocument/2006/relationships/hyperlink" Target="mailto:sharepointjob@outlook.com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image" Target="media/image14.png"/><Relationship Id="rId41" Type="http://schemas.openxmlformats.org/officeDocument/2006/relationships/hyperlink" Target="https://www.biwug.be/resource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hyperlink" Target="https://saketa.com/sharepoint-caml-query-builder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package" Target="embeddings/Microsoft_Word_Document2.docx"/><Relationship Id="rId10" Type="http://schemas.openxmlformats.org/officeDocument/2006/relationships/endnotes" Target="endnotes.xml"/><Relationship Id="rId19" Type="http://schemas.openxmlformats.org/officeDocument/2006/relationships/package" Target="embeddings/Microsoft_Word_Document.docx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oleObject" Target="embeddings/oleObject1.bin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emf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Excel_Worksheet.xlsx"/><Relationship Id="rId17" Type="http://schemas.openxmlformats.org/officeDocument/2006/relationships/oleObject" Target="embeddings/oleObject2.bin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hyperlink" Target="https://www.soapui.org/downloads/soapui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asea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1A97FEA-182C-4046-AF02-BA53E51CE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5290</TotalTime>
  <Pages>12</Pages>
  <Words>1213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AaseafM</dc:creator>
  <cp:lastModifiedBy>AppflowIT Developer</cp:lastModifiedBy>
  <cp:revision>620</cp:revision>
  <dcterms:created xsi:type="dcterms:W3CDTF">2018-10-21T12:16:00Z</dcterms:created>
  <dcterms:modified xsi:type="dcterms:W3CDTF">2019-01-16T02:17:00Z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