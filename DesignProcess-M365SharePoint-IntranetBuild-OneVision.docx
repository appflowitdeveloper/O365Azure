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C8083A" w14:textId="2A48BA83" w:rsidR="00590A1E" w:rsidRDefault="00D24328" w:rsidP="00590A1E">
      <w:pPr>
        <w:pStyle w:val="Title"/>
        <w:jc w:val="center"/>
      </w:pPr>
      <w:r w:rsidRPr="00D24328">
        <w:t>DesignProcess-M365-SharePointOnline-</w:t>
      </w:r>
      <w:r w:rsidR="006F2DEC">
        <w:t>Modern-</w:t>
      </w:r>
      <w:r w:rsidRPr="00D24328">
        <w:t>Intranet</w:t>
      </w:r>
    </w:p>
    <w:p w14:paraId="43280A6F" w14:textId="6FBCB94F" w:rsidR="00B13BA0" w:rsidRPr="004E1AED" w:rsidRDefault="00B13BA0" w:rsidP="00B13BA0">
      <w:pPr>
        <w:pStyle w:val="Heading1"/>
      </w:pPr>
      <w:r>
        <w:t>Requirements / Business Case</w:t>
      </w:r>
    </w:p>
    <w:p w14:paraId="78BC01DB" w14:textId="7F375152" w:rsidR="00357E34" w:rsidRDefault="00820AB8" w:rsidP="00357E34">
      <w:pPr>
        <w:pStyle w:val="ListParagraph"/>
        <w:numPr>
          <w:ilvl w:val="0"/>
          <w:numId w:val="19"/>
        </w:numPr>
      </w:pPr>
      <w:r w:rsidRPr="00820AB8">
        <w:rPr>
          <w:b/>
        </w:rPr>
        <w:t>AS A</w:t>
      </w:r>
      <w:r w:rsidR="00F52641">
        <w:t xml:space="preserve">: </w:t>
      </w:r>
      <w:r w:rsidR="0070089E">
        <w:t xml:space="preserve">Senior Executive/Board </w:t>
      </w:r>
      <w:r w:rsidR="00C90338">
        <w:t xml:space="preserve">Group </w:t>
      </w:r>
      <w:r w:rsidR="00456554">
        <w:t xml:space="preserve">Communications </w:t>
      </w:r>
      <w:r w:rsidR="0070089E">
        <w:t>Head</w:t>
      </w:r>
      <w:r w:rsidR="00456554">
        <w:t xml:space="preserve"> </w:t>
      </w:r>
      <w:r>
        <w:t xml:space="preserve">– </w:t>
      </w:r>
      <w:r w:rsidRPr="00820AB8">
        <w:rPr>
          <w:b/>
        </w:rPr>
        <w:t xml:space="preserve">I </w:t>
      </w:r>
      <w:r w:rsidR="008F741B" w:rsidRPr="00820AB8">
        <w:rPr>
          <w:b/>
        </w:rPr>
        <w:t>WANT</w:t>
      </w:r>
      <w:r w:rsidR="008F741B">
        <w:t xml:space="preserve">: </w:t>
      </w:r>
      <w:r w:rsidR="007576B3">
        <w:t xml:space="preserve">To have </w:t>
      </w:r>
      <w:r w:rsidR="0070089E">
        <w:t xml:space="preserve">my department </w:t>
      </w:r>
      <w:r w:rsidR="00C34AAA">
        <w:t>manage</w:t>
      </w:r>
      <w:r w:rsidR="0070089E">
        <w:t xml:space="preserve"> </w:t>
      </w:r>
      <w:r w:rsidR="00C34AAA">
        <w:t>a publishing focused intranet site</w:t>
      </w:r>
      <w:r w:rsidR="008F741B">
        <w:t>–</w:t>
      </w:r>
      <w:r w:rsidR="00594AF8">
        <w:t xml:space="preserve"> </w:t>
      </w:r>
      <w:r w:rsidR="00594AF8" w:rsidRPr="00594AF8">
        <w:rPr>
          <w:b/>
        </w:rPr>
        <w:t>SO THAT:</w:t>
      </w:r>
      <w:r w:rsidR="007576B3" w:rsidRPr="007576B3">
        <w:t xml:space="preserve"> </w:t>
      </w:r>
      <w:r w:rsidR="007576B3">
        <w:t xml:space="preserve">with </w:t>
      </w:r>
      <w:r w:rsidR="00216B25">
        <w:t xml:space="preserve">the </w:t>
      </w:r>
      <w:r w:rsidR="007576B3">
        <w:t xml:space="preserve">help from </w:t>
      </w:r>
      <w:r w:rsidR="00216B25">
        <w:t xml:space="preserve">out-sourced/specialist </w:t>
      </w:r>
      <w:r w:rsidR="007576B3">
        <w:t>digital-agency</w:t>
      </w:r>
      <w:r w:rsidR="00C078D1">
        <w:t>,</w:t>
      </w:r>
      <w:r w:rsidR="007576B3">
        <w:t xml:space="preserve"> drive key-categories of digital content</w:t>
      </w:r>
      <w:r w:rsidR="00C078D1">
        <w:t xml:space="preserve"> &amp; communications</w:t>
      </w:r>
      <w:r w:rsidR="007576B3">
        <w:t xml:space="preserve"> to reach </w:t>
      </w:r>
      <w:r w:rsidR="00C078D1">
        <w:t>across</w:t>
      </w:r>
      <w:r w:rsidR="007576B3">
        <w:t xml:space="preserve"> </w:t>
      </w:r>
      <w:r w:rsidR="00C078D1">
        <w:t xml:space="preserve">the </w:t>
      </w:r>
      <w:r w:rsidR="007576B3">
        <w:t>organization</w:t>
      </w:r>
      <w:r w:rsidR="00057CBF">
        <w:t xml:space="preserve"> level</w:t>
      </w:r>
      <w:r w:rsidR="007576B3">
        <w:t xml:space="preserve"> audiences.</w:t>
      </w:r>
    </w:p>
    <w:p w14:paraId="0FC138F4" w14:textId="77777777" w:rsidR="00AD479A" w:rsidRDefault="00AD479A" w:rsidP="00AD479A">
      <w:pPr>
        <w:pStyle w:val="ListParagraph"/>
      </w:pPr>
    </w:p>
    <w:p w14:paraId="5C0197FB" w14:textId="7EFF1578" w:rsidR="00BF04D2" w:rsidRDefault="007576B3" w:rsidP="00BF04D2">
      <w:pPr>
        <w:pStyle w:val="ListParagraph"/>
        <w:numPr>
          <w:ilvl w:val="0"/>
          <w:numId w:val="19"/>
        </w:numPr>
      </w:pPr>
      <w:r w:rsidRPr="00820AB8">
        <w:rPr>
          <w:b/>
        </w:rPr>
        <w:t>AS A</w:t>
      </w:r>
      <w:r>
        <w:t xml:space="preserve">: </w:t>
      </w:r>
      <w:hyperlink r:id="rId11" w:history="1">
        <w:r w:rsidRPr="00C03ED1">
          <w:rPr>
            <w:rStyle w:val="Hyperlink"/>
            <w:b/>
            <w:bCs/>
            <w:sz w:val="24"/>
            <w:szCs w:val="24"/>
          </w:rPr>
          <w:t xml:space="preserve">Site </w:t>
        </w:r>
        <w:r w:rsidR="00A04202" w:rsidRPr="00C03ED1">
          <w:rPr>
            <w:rStyle w:val="Hyperlink"/>
            <w:b/>
            <w:bCs/>
            <w:sz w:val="24"/>
            <w:szCs w:val="24"/>
          </w:rPr>
          <w:t>Owner/</w:t>
        </w:r>
        <w:r w:rsidRPr="00C03ED1">
          <w:rPr>
            <w:rStyle w:val="Hyperlink"/>
            <w:b/>
            <w:bCs/>
            <w:sz w:val="24"/>
            <w:szCs w:val="24"/>
          </w:rPr>
          <w:t>Administrator</w:t>
        </w:r>
      </w:hyperlink>
      <w:r w:rsidRPr="00C03ED1">
        <w:rPr>
          <w:sz w:val="24"/>
          <w:szCs w:val="24"/>
        </w:rPr>
        <w:t xml:space="preserve"> </w:t>
      </w:r>
      <w:r>
        <w:t xml:space="preserve">– </w:t>
      </w:r>
      <w:r w:rsidRPr="00820AB8">
        <w:rPr>
          <w:b/>
        </w:rPr>
        <w:t>I WANT</w:t>
      </w:r>
      <w:r>
        <w:t xml:space="preserve">: A modern communications SharePoint online site – </w:t>
      </w:r>
      <w:r w:rsidRPr="00594AF8">
        <w:rPr>
          <w:b/>
        </w:rPr>
        <w:t>SO THAT:</w:t>
      </w:r>
      <w:r w:rsidRPr="007576B3">
        <w:t xml:space="preserve"> </w:t>
      </w:r>
      <w:r>
        <w:t xml:space="preserve">I can leverage modern web pages and </w:t>
      </w:r>
      <w:r w:rsidR="00C51E08">
        <w:t>web</w:t>
      </w:r>
      <w:r>
        <w:t>parts</w:t>
      </w:r>
      <w:r w:rsidR="00721984">
        <w:t>/apps</w:t>
      </w:r>
      <w:r>
        <w:t>, audience targeting and navigation and modern search of this intranet</w:t>
      </w:r>
      <w:r w:rsidR="00672274">
        <w:t>-</w:t>
      </w:r>
      <w:r>
        <w:t>site.</w:t>
      </w:r>
      <w:r w:rsidR="00A04202">
        <w:t xml:space="preserve"> I can grant/revoke/share access/permissions/site-groups-memberships and create/edit/delete lists/libraries/pages/apps to the SharePoint online intranet site.</w:t>
      </w:r>
    </w:p>
    <w:p w14:paraId="375E211C" w14:textId="77777777" w:rsidR="00AD479A" w:rsidRDefault="00AD479A" w:rsidP="00AD479A">
      <w:pPr>
        <w:pStyle w:val="ListParagraph"/>
      </w:pPr>
    </w:p>
    <w:p w14:paraId="7940362A" w14:textId="471D8A45" w:rsidR="00900D4D" w:rsidRDefault="007576B3" w:rsidP="00002824">
      <w:pPr>
        <w:pStyle w:val="ListParagraph"/>
        <w:numPr>
          <w:ilvl w:val="0"/>
          <w:numId w:val="19"/>
        </w:numPr>
      </w:pPr>
      <w:r w:rsidRPr="00820AB8">
        <w:rPr>
          <w:b/>
        </w:rPr>
        <w:t>AS A</w:t>
      </w:r>
      <w:r>
        <w:t>: Content</w:t>
      </w:r>
      <w:r w:rsidR="00340237">
        <w:t>-creator</w:t>
      </w:r>
      <w:r>
        <w:t>/Articles</w:t>
      </w:r>
      <w:r w:rsidR="00340237">
        <w:t>-a</w:t>
      </w:r>
      <w:r>
        <w:t xml:space="preserve">uthor – </w:t>
      </w:r>
      <w:r w:rsidRPr="00820AB8">
        <w:rPr>
          <w:b/>
        </w:rPr>
        <w:t>I WANT</w:t>
      </w:r>
      <w:r>
        <w:t xml:space="preserve">: A modern page </w:t>
      </w:r>
      <w:r w:rsidR="009D66DF">
        <w:t xml:space="preserve">provisioned for my article, </w:t>
      </w:r>
      <w:r>
        <w:t xml:space="preserve">to be created </w:t>
      </w:r>
      <w:r w:rsidR="00A04202">
        <w:t xml:space="preserve">also from </w:t>
      </w:r>
      <w:r w:rsidR="009D66DF">
        <w:t xml:space="preserve">blank/default </w:t>
      </w:r>
      <w:r w:rsidR="002A3D62">
        <w:t>or</w:t>
      </w:r>
      <w:r w:rsidR="009D66DF">
        <w:t xml:space="preserve"> </w:t>
      </w:r>
      <w:r w:rsidR="002A3D62">
        <w:t xml:space="preserve">also, </w:t>
      </w:r>
      <w:r w:rsidR="009D66DF">
        <w:t xml:space="preserve">from </w:t>
      </w:r>
      <w:r w:rsidR="00CC628E">
        <w:t>custom</w:t>
      </w:r>
      <w:r w:rsidR="009D66DF">
        <w:t xml:space="preserve"> page-</w:t>
      </w:r>
      <w:r w:rsidR="00A04202">
        <w:t xml:space="preserve">templates </w:t>
      </w:r>
      <w:r>
        <w:t xml:space="preserve">– </w:t>
      </w:r>
      <w:r w:rsidRPr="00594AF8">
        <w:rPr>
          <w:b/>
        </w:rPr>
        <w:t>SO THAT:</w:t>
      </w:r>
      <w:r w:rsidRPr="007576B3">
        <w:t xml:space="preserve"> </w:t>
      </w:r>
      <w:r w:rsidR="00A04202">
        <w:t>I can create/edit/update/change/delete page layout</w:t>
      </w:r>
      <w:r w:rsidR="00332665">
        <w:t>/sections</w:t>
      </w:r>
      <w:r w:rsidR="00A04202">
        <w:t xml:space="preserve">, </w:t>
      </w:r>
      <w:r w:rsidR="00E7088A">
        <w:t>web</w:t>
      </w:r>
      <w:r w:rsidR="00A04202">
        <w:t>parts and formatted content (text, images, videos, embedded apps etc.) and submit for approval the authored page and properties/settings/fields/metadata.</w:t>
      </w:r>
    </w:p>
    <w:p w14:paraId="0030F00D" w14:textId="77777777" w:rsidR="005F09DE" w:rsidRDefault="005F09DE" w:rsidP="005F09DE">
      <w:pPr>
        <w:pStyle w:val="ListParagraph"/>
      </w:pPr>
    </w:p>
    <w:tbl>
      <w:tblPr>
        <w:tblW w:w="10989" w:type="dxa"/>
        <w:tblInd w:w="540" w:type="dxa"/>
        <w:tblLook w:val="04A0" w:firstRow="1" w:lastRow="0" w:firstColumn="1" w:lastColumn="0" w:noHBand="0" w:noVBand="1"/>
      </w:tblPr>
      <w:tblGrid>
        <w:gridCol w:w="70"/>
        <w:gridCol w:w="5469"/>
        <w:gridCol w:w="1793"/>
        <w:gridCol w:w="2499"/>
        <w:gridCol w:w="1158"/>
      </w:tblGrid>
      <w:tr w:rsidR="005F09DE" w:rsidRPr="005F09DE" w14:paraId="043394EB" w14:textId="77777777" w:rsidTr="00B93246">
        <w:trPr>
          <w:trHeight w:val="271"/>
        </w:trPr>
        <w:tc>
          <w:tcPr>
            <w:tcW w:w="10989" w:type="dxa"/>
            <w:gridSpan w:val="5"/>
            <w:tcBorders>
              <w:top w:val="nil"/>
              <w:left w:val="nil"/>
              <w:bottom w:val="nil"/>
              <w:right w:val="nil"/>
            </w:tcBorders>
            <w:shd w:val="clear" w:color="auto" w:fill="auto"/>
            <w:noWrap/>
            <w:vAlign w:val="bottom"/>
            <w:hideMark/>
          </w:tcPr>
          <w:p w14:paraId="02F2AC5E" w14:textId="77777777" w:rsidR="00677036" w:rsidRDefault="005F09DE" w:rsidP="005F09DE">
            <w:pPr>
              <w:spacing w:before="0" w:after="0" w:line="240" w:lineRule="auto"/>
              <w:rPr>
                <w:bCs/>
              </w:rPr>
            </w:pPr>
            <w:r w:rsidRPr="005F09DE">
              <w:rPr>
                <w:b/>
              </w:rPr>
              <w:t>A</w:t>
            </w:r>
            <w:r w:rsidR="003C71A6">
              <w:rPr>
                <w:b/>
              </w:rPr>
              <w:t>S</w:t>
            </w:r>
            <w:r w:rsidRPr="005F09DE">
              <w:rPr>
                <w:b/>
              </w:rPr>
              <w:t xml:space="preserve"> A:</w:t>
            </w:r>
            <w:r>
              <w:t xml:space="preserve"> Digital agency manager </w:t>
            </w:r>
            <w:r w:rsidRPr="005F09DE">
              <w:rPr>
                <w:b/>
              </w:rPr>
              <w:t>– I W</w:t>
            </w:r>
            <w:r w:rsidR="003C71A6">
              <w:rPr>
                <w:b/>
              </w:rPr>
              <w:t>ANT</w:t>
            </w:r>
            <w:r w:rsidRPr="005F09DE">
              <w:rPr>
                <w:b/>
              </w:rPr>
              <w:t>:</w:t>
            </w:r>
            <w:r w:rsidR="003C71A6">
              <w:rPr>
                <w:b/>
              </w:rPr>
              <w:t xml:space="preserve"> </w:t>
            </w:r>
            <w:r w:rsidR="003C71A6" w:rsidRPr="003C71A6">
              <w:rPr>
                <w:bCs/>
              </w:rPr>
              <w:t>mile</w:t>
            </w:r>
            <w:r w:rsidR="003C71A6">
              <w:rPr>
                <w:bCs/>
              </w:rPr>
              <w:t xml:space="preserve">stones met with basic training and handover </w:t>
            </w:r>
            <w:r w:rsidR="003C71A6" w:rsidRPr="003C71A6">
              <w:rPr>
                <w:b/>
              </w:rPr>
              <w:t>– SO THAT:</w:t>
            </w:r>
            <w:r w:rsidR="003C71A6">
              <w:rPr>
                <w:b/>
              </w:rPr>
              <w:t xml:space="preserve"> </w:t>
            </w:r>
            <w:r w:rsidR="003C71A6">
              <w:rPr>
                <w:bCs/>
              </w:rPr>
              <w:t xml:space="preserve">Intranet is delivered within time &amp; budget </w:t>
            </w:r>
            <w:r w:rsidR="00A835AC">
              <w:rPr>
                <w:bCs/>
              </w:rPr>
              <w:t xml:space="preserve">and estimates, with </w:t>
            </w:r>
            <w:r w:rsidR="003C71A6">
              <w:rPr>
                <w:bCs/>
              </w:rPr>
              <w:t xml:space="preserve">best standards and value to </w:t>
            </w:r>
            <w:r w:rsidR="00EC736F">
              <w:rPr>
                <w:bCs/>
              </w:rPr>
              <w:t>end-</w:t>
            </w:r>
            <w:r w:rsidR="003C71A6">
              <w:rPr>
                <w:bCs/>
              </w:rPr>
              <w:t>client.</w:t>
            </w:r>
            <w:r w:rsidR="00C25563">
              <w:rPr>
                <w:bCs/>
              </w:rPr>
              <w:t xml:space="preserve"> Notes to developer:</w:t>
            </w:r>
          </w:p>
          <w:p w14:paraId="2FEF238D" w14:textId="7F1926CE" w:rsidR="005F09DE" w:rsidRPr="005F09DE" w:rsidRDefault="005F09DE" w:rsidP="005F09DE">
            <w:pPr>
              <w:spacing w:before="0" w:after="0" w:line="240" w:lineRule="auto"/>
              <w:rPr>
                <w:rFonts w:ascii="Calibri" w:eastAsia="Times New Roman" w:hAnsi="Calibri" w:cs="Times New Roman"/>
                <w:b/>
                <w:bCs/>
                <w:color w:val="000000"/>
                <w:lang w:val="en-GB" w:eastAsia="en-GB"/>
              </w:rPr>
            </w:pPr>
            <w:r w:rsidRPr="005F09DE">
              <w:rPr>
                <w:rFonts w:ascii="Calibri" w:eastAsia="Times New Roman" w:hAnsi="Calibri" w:cs="Times New Roman"/>
                <w:b/>
                <w:bCs/>
                <w:color w:val="000000"/>
                <w:lang w:val="en-GB" w:eastAsia="en-GB"/>
              </w:rPr>
              <w:t>•</w:t>
            </w:r>
            <w:r w:rsidRPr="00130F3C">
              <w:rPr>
                <w:rFonts w:ascii="Calibri" w:eastAsia="Times New Roman" w:hAnsi="Calibri" w:cs="Times New Roman"/>
                <w:color w:val="000000"/>
                <w:lang w:val="en-GB" w:eastAsia="en-GB"/>
              </w:rPr>
              <w:t>I have attached designs for the 4 templates that are required</w:t>
            </w:r>
            <w:r w:rsidRPr="005F09DE">
              <w:rPr>
                <w:rFonts w:ascii="Calibri" w:eastAsia="Times New Roman" w:hAnsi="Calibri" w:cs="Times New Roman"/>
                <w:b/>
                <w:bCs/>
                <w:color w:val="000000"/>
                <w:lang w:val="en-GB" w:eastAsia="en-GB"/>
              </w:rPr>
              <w:t>.</w:t>
            </w:r>
          </w:p>
        </w:tc>
      </w:tr>
      <w:tr w:rsidR="005F09DE" w:rsidRPr="005F09DE" w14:paraId="65D243F7" w14:textId="77777777" w:rsidTr="00B93246">
        <w:trPr>
          <w:trHeight w:val="271"/>
        </w:trPr>
        <w:tc>
          <w:tcPr>
            <w:tcW w:w="10989" w:type="dxa"/>
            <w:gridSpan w:val="5"/>
            <w:tcBorders>
              <w:top w:val="nil"/>
              <w:left w:val="nil"/>
              <w:bottom w:val="nil"/>
              <w:right w:val="nil"/>
            </w:tcBorders>
            <w:shd w:val="clear" w:color="auto" w:fill="auto"/>
            <w:noWrap/>
            <w:vAlign w:val="bottom"/>
            <w:hideMark/>
          </w:tcPr>
          <w:p w14:paraId="49E4B3CB" w14:textId="2CB46286" w:rsidR="005F09DE" w:rsidRPr="005F09DE" w:rsidRDefault="005F09DE" w:rsidP="005F09DE">
            <w:pPr>
              <w:spacing w:before="0" w:after="0" w:line="240" w:lineRule="auto"/>
              <w:rPr>
                <w:rFonts w:ascii="Calibri" w:eastAsia="Times New Roman" w:hAnsi="Calibri" w:cs="Times New Roman"/>
                <w:color w:val="000000"/>
                <w:lang w:val="en-GB" w:eastAsia="en-GB"/>
              </w:rPr>
            </w:pPr>
            <w:r w:rsidRPr="005F09DE">
              <w:rPr>
                <w:rFonts w:ascii="Calibri" w:eastAsia="Times New Roman" w:hAnsi="Calibri" w:cs="Times New Roman"/>
                <w:color w:val="000000"/>
                <w:lang w:val="en-GB" w:eastAsia="en-GB"/>
              </w:rPr>
              <w:t>•You will use out-of-the-box Share</w:t>
            </w:r>
            <w:r>
              <w:rPr>
                <w:rFonts w:ascii="Calibri" w:eastAsia="Times New Roman" w:hAnsi="Calibri" w:cs="Times New Roman"/>
                <w:color w:val="000000"/>
                <w:lang w:val="en-GB" w:eastAsia="en-GB"/>
              </w:rPr>
              <w:t>P</w:t>
            </w:r>
            <w:r w:rsidRPr="005F09DE">
              <w:rPr>
                <w:rFonts w:ascii="Calibri" w:eastAsia="Times New Roman" w:hAnsi="Calibri" w:cs="Times New Roman"/>
                <w:color w:val="000000"/>
                <w:lang w:val="en-GB" w:eastAsia="en-GB"/>
              </w:rPr>
              <w:t>oint components to implement these as closely as possible.</w:t>
            </w:r>
          </w:p>
        </w:tc>
      </w:tr>
      <w:tr w:rsidR="005F09DE" w:rsidRPr="005F09DE" w14:paraId="12C5DB39" w14:textId="77777777" w:rsidTr="00B93246">
        <w:trPr>
          <w:trHeight w:val="271"/>
        </w:trPr>
        <w:tc>
          <w:tcPr>
            <w:tcW w:w="10989" w:type="dxa"/>
            <w:gridSpan w:val="5"/>
            <w:tcBorders>
              <w:top w:val="nil"/>
              <w:left w:val="nil"/>
              <w:bottom w:val="nil"/>
              <w:right w:val="nil"/>
            </w:tcBorders>
            <w:shd w:val="clear" w:color="auto" w:fill="auto"/>
            <w:noWrap/>
            <w:vAlign w:val="bottom"/>
            <w:hideMark/>
          </w:tcPr>
          <w:p w14:paraId="4E865709" w14:textId="77777777" w:rsidR="005F09DE" w:rsidRPr="005F09DE" w:rsidRDefault="005F09DE" w:rsidP="005F09DE">
            <w:pPr>
              <w:spacing w:before="0" w:after="0" w:line="240" w:lineRule="auto"/>
              <w:rPr>
                <w:rFonts w:ascii="Calibri" w:eastAsia="Times New Roman" w:hAnsi="Calibri" w:cs="Times New Roman"/>
                <w:color w:val="000000"/>
                <w:lang w:val="en-GB" w:eastAsia="en-GB"/>
              </w:rPr>
            </w:pPr>
            <w:r w:rsidRPr="005F09DE">
              <w:rPr>
                <w:rFonts w:ascii="Calibri" w:eastAsia="Times New Roman" w:hAnsi="Calibri" w:cs="Times New Roman"/>
                <w:color w:val="000000"/>
                <w:lang w:val="en-GB" w:eastAsia="en-GB"/>
              </w:rPr>
              <w:t>•You will work remotely as it’s the most efficient way to get things built quickly.</w:t>
            </w:r>
          </w:p>
        </w:tc>
      </w:tr>
      <w:tr w:rsidR="005F09DE" w:rsidRPr="005F09DE" w14:paraId="51546FB9" w14:textId="77777777" w:rsidTr="00B93246">
        <w:trPr>
          <w:trHeight w:val="271"/>
        </w:trPr>
        <w:tc>
          <w:tcPr>
            <w:tcW w:w="10989" w:type="dxa"/>
            <w:gridSpan w:val="5"/>
            <w:tcBorders>
              <w:top w:val="nil"/>
              <w:left w:val="nil"/>
              <w:bottom w:val="nil"/>
              <w:right w:val="nil"/>
            </w:tcBorders>
            <w:shd w:val="clear" w:color="auto" w:fill="auto"/>
            <w:noWrap/>
            <w:vAlign w:val="bottom"/>
            <w:hideMark/>
          </w:tcPr>
          <w:p w14:paraId="4B77E336" w14:textId="77777777" w:rsidR="005F09DE" w:rsidRPr="005F09DE" w:rsidRDefault="005F09DE" w:rsidP="005F09DE">
            <w:pPr>
              <w:spacing w:before="0" w:after="0" w:line="240" w:lineRule="auto"/>
              <w:rPr>
                <w:rFonts w:ascii="Calibri" w:eastAsia="Times New Roman" w:hAnsi="Calibri" w:cs="Times New Roman"/>
                <w:color w:val="000000"/>
                <w:lang w:val="en-GB" w:eastAsia="en-GB"/>
              </w:rPr>
            </w:pPr>
            <w:r w:rsidRPr="005F09DE">
              <w:rPr>
                <w:rFonts w:ascii="Calibri" w:eastAsia="Times New Roman" w:hAnsi="Calibri" w:cs="Times New Roman"/>
                <w:color w:val="000000"/>
                <w:lang w:val="en-GB" w:eastAsia="en-GB"/>
              </w:rPr>
              <w:t>•You will create the Sharepoint mock-up site on your own server and email us through logins so that we can access and view progress.</w:t>
            </w:r>
          </w:p>
        </w:tc>
      </w:tr>
      <w:tr w:rsidR="005F09DE" w:rsidRPr="005F09DE" w14:paraId="40564403" w14:textId="77777777" w:rsidTr="00B93246">
        <w:trPr>
          <w:trHeight w:val="271"/>
        </w:trPr>
        <w:tc>
          <w:tcPr>
            <w:tcW w:w="10989" w:type="dxa"/>
            <w:gridSpan w:val="5"/>
            <w:tcBorders>
              <w:top w:val="nil"/>
              <w:left w:val="nil"/>
              <w:bottom w:val="nil"/>
              <w:right w:val="nil"/>
            </w:tcBorders>
            <w:shd w:val="clear" w:color="auto" w:fill="auto"/>
            <w:noWrap/>
            <w:vAlign w:val="bottom"/>
            <w:hideMark/>
          </w:tcPr>
          <w:p w14:paraId="32C8118E" w14:textId="77777777" w:rsidR="005F09DE" w:rsidRPr="005F09DE" w:rsidRDefault="005F09DE" w:rsidP="005F09DE">
            <w:pPr>
              <w:spacing w:before="0" w:after="0" w:line="240" w:lineRule="auto"/>
              <w:rPr>
                <w:rFonts w:ascii="Calibri" w:eastAsia="Times New Roman" w:hAnsi="Calibri" w:cs="Times New Roman"/>
                <w:color w:val="000000"/>
                <w:lang w:val="en-GB" w:eastAsia="en-GB"/>
              </w:rPr>
            </w:pPr>
            <w:r w:rsidRPr="005F09DE">
              <w:rPr>
                <w:rFonts w:ascii="Calibri" w:eastAsia="Times New Roman" w:hAnsi="Calibri" w:cs="Times New Roman"/>
                <w:color w:val="000000"/>
                <w:lang w:val="en-GB" w:eastAsia="en-GB"/>
              </w:rPr>
              <w:t>•I will supply all graphics etc that you need, so email me your requirements</w:t>
            </w:r>
          </w:p>
        </w:tc>
      </w:tr>
      <w:tr w:rsidR="005F09DE" w:rsidRPr="005F09DE" w14:paraId="590892F3" w14:textId="77777777" w:rsidTr="00B93246">
        <w:trPr>
          <w:trHeight w:val="271"/>
        </w:trPr>
        <w:tc>
          <w:tcPr>
            <w:tcW w:w="10989" w:type="dxa"/>
            <w:gridSpan w:val="5"/>
            <w:tcBorders>
              <w:top w:val="nil"/>
              <w:left w:val="nil"/>
              <w:bottom w:val="nil"/>
              <w:right w:val="nil"/>
            </w:tcBorders>
            <w:shd w:val="clear" w:color="auto" w:fill="auto"/>
            <w:noWrap/>
            <w:vAlign w:val="bottom"/>
            <w:hideMark/>
          </w:tcPr>
          <w:p w14:paraId="487C0640" w14:textId="77777777" w:rsidR="005F09DE" w:rsidRPr="005F09DE" w:rsidRDefault="005F09DE" w:rsidP="005F09DE">
            <w:pPr>
              <w:spacing w:before="0" w:after="0" w:line="240" w:lineRule="auto"/>
              <w:rPr>
                <w:rFonts w:ascii="Calibri" w:eastAsia="Times New Roman" w:hAnsi="Calibri" w:cs="Times New Roman"/>
                <w:color w:val="000000"/>
                <w:lang w:val="en-GB" w:eastAsia="en-GB"/>
              </w:rPr>
            </w:pPr>
            <w:r w:rsidRPr="005F09DE">
              <w:rPr>
                <w:rFonts w:ascii="Calibri" w:eastAsia="Times New Roman" w:hAnsi="Calibri" w:cs="Times New Roman"/>
                <w:color w:val="000000"/>
                <w:lang w:val="en-GB" w:eastAsia="en-GB"/>
              </w:rPr>
              <w:t>•The deadline for creation of the 4 templates with placeholder content has been agreed as Friday the 28th February.</w:t>
            </w:r>
          </w:p>
        </w:tc>
      </w:tr>
      <w:tr w:rsidR="005F09DE" w:rsidRPr="005F09DE" w14:paraId="77A76EA4" w14:textId="77777777" w:rsidTr="00B93246">
        <w:trPr>
          <w:trHeight w:val="271"/>
        </w:trPr>
        <w:tc>
          <w:tcPr>
            <w:tcW w:w="10989" w:type="dxa"/>
            <w:gridSpan w:val="5"/>
            <w:tcBorders>
              <w:top w:val="nil"/>
              <w:left w:val="nil"/>
              <w:bottom w:val="nil"/>
              <w:right w:val="nil"/>
            </w:tcBorders>
            <w:shd w:val="clear" w:color="auto" w:fill="auto"/>
            <w:noWrap/>
            <w:vAlign w:val="bottom"/>
            <w:hideMark/>
          </w:tcPr>
          <w:p w14:paraId="5389A118" w14:textId="1AAA2F1D" w:rsidR="005F09DE" w:rsidRDefault="005F09DE" w:rsidP="005F09DE">
            <w:pPr>
              <w:spacing w:before="0" w:after="0" w:line="240" w:lineRule="auto"/>
              <w:rPr>
                <w:rFonts w:ascii="Calibri" w:eastAsia="Times New Roman" w:hAnsi="Calibri" w:cs="Times New Roman"/>
                <w:color w:val="000000"/>
                <w:lang w:val="en-GB" w:eastAsia="en-GB"/>
              </w:rPr>
            </w:pPr>
            <w:r w:rsidRPr="005F09DE">
              <w:rPr>
                <w:rFonts w:ascii="Calibri" w:eastAsia="Times New Roman" w:hAnsi="Calibri" w:cs="Times New Roman"/>
                <w:color w:val="000000"/>
                <w:lang w:val="en-GB" w:eastAsia="en-GB"/>
              </w:rPr>
              <w:t xml:space="preserve">•The migration to the client’s Sharepoint will be quick and easy once the staging version is approved. </w:t>
            </w:r>
          </w:p>
          <w:p w14:paraId="0DDE39EA" w14:textId="77777777" w:rsidR="00580D80" w:rsidRDefault="00580D80" w:rsidP="005F09DE">
            <w:pPr>
              <w:spacing w:before="0" w:after="0" w:line="240" w:lineRule="auto"/>
              <w:rPr>
                <w:rFonts w:ascii="Calibri" w:eastAsia="Times New Roman" w:hAnsi="Calibri" w:cs="Times New Roman"/>
                <w:color w:val="000000"/>
                <w:lang w:val="en-GB" w:eastAsia="en-GB"/>
              </w:rPr>
            </w:pPr>
          </w:p>
          <w:p w14:paraId="38FA5BFB" w14:textId="4EE5736B" w:rsidR="004954E2" w:rsidRPr="005F09DE" w:rsidRDefault="004954E2" w:rsidP="005F09DE">
            <w:pPr>
              <w:spacing w:before="0" w:after="0" w:line="240" w:lineRule="auto"/>
              <w:rPr>
                <w:rFonts w:ascii="Calibri" w:eastAsia="Times New Roman" w:hAnsi="Calibri" w:cs="Times New Roman"/>
                <w:color w:val="000000"/>
                <w:lang w:val="en-GB" w:eastAsia="en-GB"/>
              </w:rPr>
            </w:pPr>
          </w:p>
        </w:tc>
      </w:tr>
      <w:tr w:rsidR="004A4CDB" w:rsidRPr="004A4CDB" w14:paraId="2B0F5920" w14:textId="77777777" w:rsidTr="00B93246">
        <w:trPr>
          <w:gridBefore w:val="1"/>
          <w:gridAfter w:val="1"/>
          <w:wBefore w:w="70" w:type="dxa"/>
          <w:wAfter w:w="1158" w:type="dxa"/>
          <w:trHeight w:val="271"/>
        </w:trPr>
        <w:tc>
          <w:tcPr>
            <w:tcW w:w="5469" w:type="dxa"/>
            <w:tcBorders>
              <w:top w:val="nil"/>
              <w:left w:val="nil"/>
              <w:bottom w:val="nil"/>
              <w:right w:val="nil"/>
            </w:tcBorders>
            <w:shd w:val="clear" w:color="auto" w:fill="auto"/>
            <w:noWrap/>
            <w:vAlign w:val="bottom"/>
            <w:hideMark/>
          </w:tcPr>
          <w:p w14:paraId="29AB7BFB" w14:textId="77777777" w:rsidR="004A4CDB" w:rsidRPr="004A4CDB" w:rsidRDefault="004A4CDB" w:rsidP="004A4CDB">
            <w:pPr>
              <w:spacing w:before="0" w:after="0" w:line="240" w:lineRule="auto"/>
              <w:rPr>
                <w:rFonts w:ascii="Calibri" w:eastAsia="Times New Roman" w:hAnsi="Calibri" w:cs="Times New Roman"/>
                <w:b/>
                <w:bCs/>
                <w:color w:val="000000"/>
                <w:lang w:val="en-GB" w:eastAsia="en-GB"/>
              </w:rPr>
            </w:pPr>
            <w:r w:rsidRPr="004A4CDB">
              <w:rPr>
                <w:rFonts w:ascii="Calibri" w:eastAsia="Times New Roman" w:hAnsi="Calibri" w:cs="Times New Roman"/>
                <w:b/>
                <w:bCs/>
                <w:color w:val="000000"/>
                <w:lang w:val="en-GB" w:eastAsia="en-GB"/>
              </w:rPr>
              <w:t>Tasks / Outcomes</w:t>
            </w:r>
          </w:p>
        </w:tc>
        <w:tc>
          <w:tcPr>
            <w:tcW w:w="1793" w:type="dxa"/>
            <w:tcBorders>
              <w:top w:val="nil"/>
              <w:left w:val="nil"/>
              <w:bottom w:val="nil"/>
              <w:right w:val="nil"/>
            </w:tcBorders>
            <w:shd w:val="clear" w:color="auto" w:fill="auto"/>
            <w:noWrap/>
            <w:vAlign w:val="center"/>
            <w:hideMark/>
          </w:tcPr>
          <w:p w14:paraId="32C01743" w14:textId="3C31E6B9" w:rsidR="004A4CDB" w:rsidRPr="004A4CDB" w:rsidRDefault="004A4CDB" w:rsidP="004A4CDB">
            <w:pPr>
              <w:spacing w:before="0" w:after="0" w:line="240" w:lineRule="auto"/>
              <w:jc w:val="center"/>
              <w:rPr>
                <w:rFonts w:ascii="Calibri" w:eastAsia="Times New Roman" w:hAnsi="Calibri" w:cs="Times New Roman"/>
                <w:b/>
                <w:bCs/>
                <w:color w:val="000000"/>
                <w:lang w:val="en-GB" w:eastAsia="en-GB"/>
              </w:rPr>
            </w:pPr>
            <w:r w:rsidRPr="004A4CDB">
              <w:rPr>
                <w:rFonts w:ascii="Calibri" w:eastAsia="Times New Roman" w:hAnsi="Calibri" w:cs="Times New Roman"/>
                <w:b/>
                <w:bCs/>
                <w:color w:val="000000"/>
                <w:lang w:val="en-GB" w:eastAsia="en-GB"/>
              </w:rPr>
              <w:t>Most</w:t>
            </w:r>
            <w:r w:rsidR="00B62A3A">
              <w:rPr>
                <w:rFonts w:ascii="Calibri" w:eastAsia="Times New Roman" w:hAnsi="Calibri" w:cs="Times New Roman"/>
                <w:b/>
                <w:bCs/>
                <w:color w:val="000000"/>
                <w:lang w:val="en-GB" w:eastAsia="en-GB"/>
              </w:rPr>
              <w:t xml:space="preserve"> </w:t>
            </w:r>
            <w:r w:rsidRPr="004A4CDB">
              <w:rPr>
                <w:rFonts w:ascii="Calibri" w:eastAsia="Times New Roman" w:hAnsi="Calibri" w:cs="Times New Roman"/>
                <w:b/>
                <w:bCs/>
                <w:color w:val="000000"/>
                <w:lang w:val="en-GB" w:eastAsia="en-GB"/>
              </w:rPr>
              <w:t>Likely (Hrs)</w:t>
            </w:r>
          </w:p>
        </w:tc>
        <w:tc>
          <w:tcPr>
            <w:tcW w:w="2499" w:type="dxa"/>
            <w:tcBorders>
              <w:top w:val="nil"/>
              <w:left w:val="nil"/>
              <w:bottom w:val="nil"/>
              <w:right w:val="nil"/>
            </w:tcBorders>
            <w:shd w:val="clear" w:color="auto" w:fill="auto"/>
            <w:noWrap/>
            <w:vAlign w:val="center"/>
            <w:hideMark/>
          </w:tcPr>
          <w:p w14:paraId="0E493F55" w14:textId="616D0B2A" w:rsidR="004A4CDB" w:rsidRPr="004A4CDB" w:rsidRDefault="004A4CDB" w:rsidP="004A4CDB">
            <w:pPr>
              <w:spacing w:before="0" w:after="0" w:line="240" w:lineRule="auto"/>
              <w:jc w:val="center"/>
              <w:rPr>
                <w:rFonts w:ascii="Calibri" w:eastAsia="Times New Roman" w:hAnsi="Calibri" w:cs="Times New Roman"/>
                <w:b/>
                <w:bCs/>
                <w:color w:val="000000"/>
                <w:lang w:val="en-GB" w:eastAsia="en-GB"/>
              </w:rPr>
            </w:pPr>
            <w:r w:rsidRPr="004A4CDB">
              <w:rPr>
                <w:rFonts w:ascii="Calibri" w:eastAsia="Times New Roman" w:hAnsi="Calibri" w:cs="Times New Roman"/>
                <w:b/>
                <w:bCs/>
                <w:color w:val="000000"/>
                <w:lang w:val="en-GB" w:eastAsia="en-GB"/>
              </w:rPr>
              <w:t>Worst</w:t>
            </w:r>
            <w:r w:rsidR="00B62A3A">
              <w:rPr>
                <w:rFonts w:ascii="Calibri" w:eastAsia="Times New Roman" w:hAnsi="Calibri" w:cs="Times New Roman"/>
                <w:b/>
                <w:bCs/>
                <w:color w:val="000000"/>
                <w:lang w:val="en-GB" w:eastAsia="en-GB"/>
              </w:rPr>
              <w:t xml:space="preserve"> </w:t>
            </w:r>
            <w:r w:rsidRPr="004A4CDB">
              <w:rPr>
                <w:rFonts w:ascii="Calibri" w:eastAsia="Times New Roman" w:hAnsi="Calibri" w:cs="Times New Roman"/>
                <w:b/>
                <w:bCs/>
                <w:color w:val="000000"/>
                <w:lang w:val="en-GB" w:eastAsia="en-GB"/>
              </w:rPr>
              <w:t>Case (Hrs)</w:t>
            </w:r>
          </w:p>
        </w:tc>
      </w:tr>
      <w:tr w:rsidR="004A4CDB" w:rsidRPr="004A4CDB" w14:paraId="11A1C068" w14:textId="77777777" w:rsidTr="00B93246">
        <w:trPr>
          <w:gridBefore w:val="1"/>
          <w:gridAfter w:val="1"/>
          <w:wBefore w:w="70" w:type="dxa"/>
          <w:wAfter w:w="1158" w:type="dxa"/>
          <w:trHeight w:val="149"/>
        </w:trPr>
        <w:tc>
          <w:tcPr>
            <w:tcW w:w="5469" w:type="dxa"/>
            <w:tcBorders>
              <w:top w:val="nil"/>
              <w:left w:val="nil"/>
              <w:bottom w:val="nil"/>
              <w:right w:val="nil"/>
            </w:tcBorders>
            <w:shd w:val="clear" w:color="auto" w:fill="auto"/>
            <w:noWrap/>
            <w:vAlign w:val="bottom"/>
            <w:hideMark/>
          </w:tcPr>
          <w:p w14:paraId="06DAF1C7" w14:textId="77777777" w:rsidR="004A4CDB" w:rsidRPr="004A4CDB" w:rsidRDefault="004A4CDB" w:rsidP="004A4CDB">
            <w:pPr>
              <w:spacing w:before="0" w:after="0" w:line="240" w:lineRule="auto"/>
              <w:jc w:val="center"/>
              <w:rPr>
                <w:rFonts w:ascii="Calibri" w:eastAsia="Times New Roman" w:hAnsi="Calibri" w:cs="Times New Roman"/>
                <w:b/>
                <w:bCs/>
                <w:color w:val="000000"/>
                <w:lang w:val="en-GB" w:eastAsia="en-GB"/>
              </w:rPr>
            </w:pPr>
          </w:p>
        </w:tc>
        <w:tc>
          <w:tcPr>
            <w:tcW w:w="1793" w:type="dxa"/>
            <w:tcBorders>
              <w:top w:val="nil"/>
              <w:left w:val="nil"/>
              <w:bottom w:val="nil"/>
              <w:right w:val="nil"/>
            </w:tcBorders>
            <w:shd w:val="clear" w:color="auto" w:fill="auto"/>
            <w:noWrap/>
            <w:vAlign w:val="center"/>
            <w:hideMark/>
          </w:tcPr>
          <w:p w14:paraId="187A07E8" w14:textId="77777777" w:rsidR="004A4CDB" w:rsidRPr="004A4CDB" w:rsidRDefault="004A4CDB" w:rsidP="004A4CDB">
            <w:pPr>
              <w:spacing w:before="0" w:after="0" w:line="240" w:lineRule="auto"/>
              <w:rPr>
                <w:rFonts w:ascii="Times New Roman" w:eastAsia="Times New Roman" w:hAnsi="Times New Roman" w:cs="Times New Roman"/>
                <w:sz w:val="20"/>
                <w:szCs w:val="20"/>
                <w:lang w:val="en-GB" w:eastAsia="en-GB"/>
              </w:rPr>
            </w:pPr>
          </w:p>
        </w:tc>
        <w:tc>
          <w:tcPr>
            <w:tcW w:w="2499" w:type="dxa"/>
            <w:tcBorders>
              <w:top w:val="nil"/>
              <w:left w:val="nil"/>
              <w:bottom w:val="nil"/>
              <w:right w:val="nil"/>
            </w:tcBorders>
            <w:shd w:val="clear" w:color="auto" w:fill="auto"/>
            <w:noWrap/>
            <w:vAlign w:val="center"/>
            <w:hideMark/>
          </w:tcPr>
          <w:p w14:paraId="1C8E13FE" w14:textId="77777777" w:rsidR="004A4CDB" w:rsidRPr="004A4CDB" w:rsidRDefault="004A4CDB" w:rsidP="004A4CDB">
            <w:pPr>
              <w:spacing w:before="0" w:after="0" w:line="240" w:lineRule="auto"/>
              <w:jc w:val="center"/>
              <w:rPr>
                <w:rFonts w:ascii="Times New Roman" w:eastAsia="Times New Roman" w:hAnsi="Times New Roman" w:cs="Times New Roman"/>
                <w:sz w:val="20"/>
                <w:szCs w:val="20"/>
                <w:lang w:val="en-GB" w:eastAsia="en-GB"/>
              </w:rPr>
            </w:pPr>
          </w:p>
        </w:tc>
      </w:tr>
      <w:tr w:rsidR="004A4CDB" w:rsidRPr="004A4CDB" w14:paraId="44971716" w14:textId="77777777" w:rsidTr="00B93246">
        <w:trPr>
          <w:gridBefore w:val="1"/>
          <w:gridAfter w:val="1"/>
          <w:wBefore w:w="70" w:type="dxa"/>
          <w:wAfter w:w="1158" w:type="dxa"/>
          <w:trHeight w:val="271"/>
        </w:trPr>
        <w:tc>
          <w:tcPr>
            <w:tcW w:w="5469" w:type="dxa"/>
            <w:tcBorders>
              <w:top w:val="nil"/>
              <w:left w:val="nil"/>
              <w:bottom w:val="nil"/>
              <w:right w:val="nil"/>
            </w:tcBorders>
            <w:shd w:val="clear" w:color="auto" w:fill="auto"/>
            <w:noWrap/>
            <w:vAlign w:val="bottom"/>
            <w:hideMark/>
          </w:tcPr>
          <w:p w14:paraId="055F140D" w14:textId="77777777" w:rsidR="004A4CDB" w:rsidRPr="004A4CDB" w:rsidRDefault="004A4CDB" w:rsidP="004A4CDB">
            <w:pPr>
              <w:spacing w:before="0" w:after="0" w:line="240" w:lineRule="auto"/>
              <w:rPr>
                <w:rFonts w:ascii="Calibri" w:eastAsia="Times New Roman" w:hAnsi="Calibri" w:cs="Times New Roman"/>
                <w:color w:val="000000"/>
                <w:lang w:val="en-GB" w:eastAsia="en-GB"/>
              </w:rPr>
            </w:pPr>
            <w:r w:rsidRPr="004A4CDB">
              <w:rPr>
                <w:rFonts w:ascii="Calibri" w:eastAsia="Times New Roman" w:hAnsi="Calibri" w:cs="Times New Roman"/>
                <w:color w:val="000000"/>
                <w:lang w:val="en-GB" w:eastAsia="en-GB"/>
              </w:rPr>
              <w:t>Theme - OOB and Adding Header Logo &amp; Carousel etc</w:t>
            </w:r>
          </w:p>
        </w:tc>
        <w:tc>
          <w:tcPr>
            <w:tcW w:w="1793" w:type="dxa"/>
            <w:tcBorders>
              <w:top w:val="nil"/>
              <w:left w:val="nil"/>
              <w:bottom w:val="nil"/>
              <w:right w:val="nil"/>
            </w:tcBorders>
            <w:shd w:val="clear" w:color="auto" w:fill="auto"/>
            <w:noWrap/>
            <w:vAlign w:val="center"/>
            <w:hideMark/>
          </w:tcPr>
          <w:p w14:paraId="2B90E807" w14:textId="77777777" w:rsidR="004A4CDB" w:rsidRPr="004A4CDB" w:rsidRDefault="004A4CDB" w:rsidP="004A4CDB">
            <w:pPr>
              <w:spacing w:before="0" w:after="0" w:line="240" w:lineRule="auto"/>
              <w:jc w:val="center"/>
              <w:rPr>
                <w:rFonts w:ascii="Calibri" w:eastAsia="Times New Roman" w:hAnsi="Calibri" w:cs="Times New Roman"/>
                <w:color w:val="000000"/>
                <w:lang w:val="en-GB" w:eastAsia="en-GB"/>
              </w:rPr>
            </w:pPr>
            <w:r w:rsidRPr="004A4CDB">
              <w:rPr>
                <w:rFonts w:ascii="Calibri" w:eastAsia="Times New Roman" w:hAnsi="Calibri" w:cs="Times New Roman"/>
                <w:color w:val="000000"/>
                <w:lang w:val="en-GB" w:eastAsia="en-GB"/>
              </w:rPr>
              <w:t>1</w:t>
            </w:r>
          </w:p>
        </w:tc>
        <w:tc>
          <w:tcPr>
            <w:tcW w:w="2499" w:type="dxa"/>
            <w:tcBorders>
              <w:top w:val="nil"/>
              <w:left w:val="nil"/>
              <w:bottom w:val="nil"/>
              <w:right w:val="nil"/>
            </w:tcBorders>
            <w:shd w:val="clear" w:color="auto" w:fill="auto"/>
            <w:noWrap/>
            <w:vAlign w:val="center"/>
            <w:hideMark/>
          </w:tcPr>
          <w:p w14:paraId="71221BF2" w14:textId="77777777" w:rsidR="004A4CDB" w:rsidRPr="004A4CDB" w:rsidRDefault="004A4CDB" w:rsidP="004A4CDB">
            <w:pPr>
              <w:spacing w:before="0" w:after="0" w:line="240" w:lineRule="auto"/>
              <w:jc w:val="center"/>
              <w:rPr>
                <w:rFonts w:ascii="Calibri" w:eastAsia="Times New Roman" w:hAnsi="Calibri" w:cs="Times New Roman"/>
                <w:color w:val="000000"/>
                <w:lang w:val="en-GB" w:eastAsia="en-GB"/>
              </w:rPr>
            </w:pPr>
            <w:r w:rsidRPr="004A4CDB">
              <w:rPr>
                <w:rFonts w:ascii="Calibri" w:eastAsia="Times New Roman" w:hAnsi="Calibri" w:cs="Times New Roman"/>
                <w:color w:val="000000"/>
                <w:lang w:val="en-GB" w:eastAsia="en-GB"/>
              </w:rPr>
              <w:t>1</w:t>
            </w:r>
          </w:p>
        </w:tc>
      </w:tr>
      <w:tr w:rsidR="004A4CDB" w:rsidRPr="004A4CDB" w14:paraId="0A6E527E" w14:textId="77777777" w:rsidTr="00B93246">
        <w:trPr>
          <w:gridBefore w:val="1"/>
          <w:gridAfter w:val="1"/>
          <w:wBefore w:w="70" w:type="dxa"/>
          <w:wAfter w:w="1158" w:type="dxa"/>
          <w:trHeight w:val="67"/>
        </w:trPr>
        <w:tc>
          <w:tcPr>
            <w:tcW w:w="5469" w:type="dxa"/>
            <w:tcBorders>
              <w:top w:val="nil"/>
              <w:left w:val="nil"/>
              <w:bottom w:val="nil"/>
              <w:right w:val="nil"/>
            </w:tcBorders>
            <w:shd w:val="clear" w:color="auto" w:fill="auto"/>
            <w:noWrap/>
            <w:vAlign w:val="bottom"/>
            <w:hideMark/>
          </w:tcPr>
          <w:p w14:paraId="735D90B7" w14:textId="77777777" w:rsidR="004A4CDB" w:rsidRPr="004A4CDB" w:rsidRDefault="004A4CDB" w:rsidP="004A4CDB">
            <w:pPr>
              <w:spacing w:before="0" w:after="0" w:line="240" w:lineRule="auto"/>
              <w:jc w:val="center"/>
              <w:rPr>
                <w:rFonts w:ascii="Calibri" w:eastAsia="Times New Roman" w:hAnsi="Calibri" w:cs="Times New Roman"/>
                <w:color w:val="000000"/>
                <w:lang w:val="en-GB" w:eastAsia="en-GB"/>
              </w:rPr>
            </w:pPr>
          </w:p>
        </w:tc>
        <w:tc>
          <w:tcPr>
            <w:tcW w:w="1793" w:type="dxa"/>
            <w:tcBorders>
              <w:top w:val="nil"/>
              <w:left w:val="nil"/>
              <w:bottom w:val="nil"/>
              <w:right w:val="nil"/>
            </w:tcBorders>
            <w:shd w:val="clear" w:color="auto" w:fill="auto"/>
            <w:noWrap/>
            <w:vAlign w:val="center"/>
            <w:hideMark/>
          </w:tcPr>
          <w:p w14:paraId="6785A1A2" w14:textId="77777777" w:rsidR="004A4CDB" w:rsidRPr="004A4CDB" w:rsidRDefault="004A4CDB" w:rsidP="004A4CDB">
            <w:pPr>
              <w:spacing w:before="0" w:after="0" w:line="240" w:lineRule="auto"/>
              <w:rPr>
                <w:rFonts w:ascii="Times New Roman" w:eastAsia="Times New Roman" w:hAnsi="Times New Roman" w:cs="Times New Roman"/>
                <w:sz w:val="20"/>
                <w:szCs w:val="20"/>
                <w:lang w:val="en-GB" w:eastAsia="en-GB"/>
              </w:rPr>
            </w:pPr>
          </w:p>
        </w:tc>
        <w:tc>
          <w:tcPr>
            <w:tcW w:w="2499" w:type="dxa"/>
            <w:tcBorders>
              <w:top w:val="nil"/>
              <w:left w:val="nil"/>
              <w:bottom w:val="nil"/>
              <w:right w:val="nil"/>
            </w:tcBorders>
            <w:shd w:val="clear" w:color="auto" w:fill="auto"/>
            <w:noWrap/>
            <w:vAlign w:val="center"/>
            <w:hideMark/>
          </w:tcPr>
          <w:p w14:paraId="0C96A616" w14:textId="77777777" w:rsidR="004A4CDB" w:rsidRPr="004A4CDB" w:rsidRDefault="004A4CDB" w:rsidP="004A4CDB">
            <w:pPr>
              <w:spacing w:before="0" w:after="0" w:line="240" w:lineRule="auto"/>
              <w:jc w:val="center"/>
              <w:rPr>
                <w:rFonts w:ascii="Times New Roman" w:eastAsia="Times New Roman" w:hAnsi="Times New Roman" w:cs="Times New Roman"/>
                <w:sz w:val="20"/>
                <w:szCs w:val="20"/>
                <w:lang w:val="en-GB" w:eastAsia="en-GB"/>
              </w:rPr>
            </w:pPr>
          </w:p>
        </w:tc>
      </w:tr>
      <w:tr w:rsidR="004A4CDB" w:rsidRPr="004A4CDB" w14:paraId="6CA53376" w14:textId="77777777" w:rsidTr="00B93246">
        <w:trPr>
          <w:gridBefore w:val="1"/>
          <w:gridAfter w:val="1"/>
          <w:wBefore w:w="70" w:type="dxa"/>
          <w:wAfter w:w="1158" w:type="dxa"/>
          <w:trHeight w:val="271"/>
        </w:trPr>
        <w:tc>
          <w:tcPr>
            <w:tcW w:w="5469" w:type="dxa"/>
            <w:tcBorders>
              <w:top w:val="nil"/>
              <w:left w:val="nil"/>
              <w:bottom w:val="nil"/>
              <w:right w:val="nil"/>
            </w:tcBorders>
            <w:shd w:val="clear" w:color="000000" w:fill="FFFF00"/>
            <w:noWrap/>
            <w:vAlign w:val="bottom"/>
            <w:hideMark/>
          </w:tcPr>
          <w:p w14:paraId="455F5D9A" w14:textId="3351A8D9" w:rsidR="004A4CDB" w:rsidRPr="004A4CDB" w:rsidRDefault="004A4CDB" w:rsidP="004A4CDB">
            <w:pPr>
              <w:spacing w:before="0" w:after="0" w:line="240" w:lineRule="auto"/>
              <w:rPr>
                <w:rFonts w:ascii="Calibri" w:eastAsia="Times New Roman" w:hAnsi="Calibri" w:cs="Times New Roman"/>
                <w:color w:val="FF0000"/>
                <w:lang w:val="en-GB" w:eastAsia="en-GB"/>
              </w:rPr>
            </w:pPr>
            <w:r w:rsidRPr="004A4CDB">
              <w:rPr>
                <w:rFonts w:ascii="Calibri" w:eastAsia="Times New Roman" w:hAnsi="Calibri" w:cs="Times New Roman"/>
                <w:color w:val="FF0000"/>
                <w:lang w:val="en-GB" w:eastAsia="en-GB"/>
              </w:rPr>
              <w:t>Theme/Page</w:t>
            </w:r>
            <w:r w:rsidR="00EE0D02">
              <w:rPr>
                <w:rFonts w:ascii="Calibri" w:eastAsia="Times New Roman" w:hAnsi="Calibri" w:cs="Times New Roman"/>
                <w:color w:val="FF0000"/>
                <w:lang w:val="en-GB" w:eastAsia="en-GB"/>
              </w:rPr>
              <w:t xml:space="preserve"> </w:t>
            </w:r>
            <w:r w:rsidRPr="004A4CDB">
              <w:rPr>
                <w:rFonts w:ascii="Calibri" w:eastAsia="Times New Roman" w:hAnsi="Calibri" w:cs="Times New Roman"/>
                <w:color w:val="FF0000"/>
                <w:lang w:val="en-GB" w:eastAsia="en-GB"/>
              </w:rPr>
              <w:t>Settings - Custom script deployment</w:t>
            </w:r>
          </w:p>
        </w:tc>
        <w:tc>
          <w:tcPr>
            <w:tcW w:w="1793" w:type="dxa"/>
            <w:tcBorders>
              <w:top w:val="nil"/>
              <w:left w:val="nil"/>
              <w:bottom w:val="nil"/>
              <w:right w:val="nil"/>
            </w:tcBorders>
            <w:shd w:val="clear" w:color="000000" w:fill="FFFF00"/>
            <w:noWrap/>
            <w:vAlign w:val="center"/>
            <w:hideMark/>
          </w:tcPr>
          <w:p w14:paraId="7696AEC4" w14:textId="77777777" w:rsidR="004A4CDB" w:rsidRPr="004A4CDB" w:rsidRDefault="004A4CDB" w:rsidP="004A4CDB">
            <w:pPr>
              <w:spacing w:before="0" w:after="0" w:line="240" w:lineRule="auto"/>
              <w:jc w:val="center"/>
              <w:rPr>
                <w:rFonts w:ascii="Calibri" w:eastAsia="Times New Roman" w:hAnsi="Calibri" w:cs="Times New Roman"/>
                <w:color w:val="FF0000"/>
                <w:lang w:val="en-GB" w:eastAsia="en-GB"/>
              </w:rPr>
            </w:pPr>
            <w:r w:rsidRPr="004A4CDB">
              <w:rPr>
                <w:rFonts w:ascii="Calibri" w:eastAsia="Times New Roman" w:hAnsi="Calibri" w:cs="Times New Roman"/>
                <w:color w:val="FF0000"/>
                <w:lang w:val="en-GB" w:eastAsia="en-GB"/>
              </w:rPr>
              <w:t>4</w:t>
            </w:r>
          </w:p>
        </w:tc>
        <w:tc>
          <w:tcPr>
            <w:tcW w:w="2499" w:type="dxa"/>
            <w:tcBorders>
              <w:top w:val="nil"/>
              <w:left w:val="nil"/>
              <w:bottom w:val="nil"/>
              <w:right w:val="nil"/>
            </w:tcBorders>
            <w:shd w:val="clear" w:color="000000" w:fill="FFFF00"/>
            <w:noWrap/>
            <w:vAlign w:val="center"/>
            <w:hideMark/>
          </w:tcPr>
          <w:p w14:paraId="0DBB7C88" w14:textId="77777777" w:rsidR="004A4CDB" w:rsidRPr="004A4CDB" w:rsidRDefault="004A4CDB" w:rsidP="004A4CDB">
            <w:pPr>
              <w:spacing w:before="0" w:after="0" w:line="240" w:lineRule="auto"/>
              <w:jc w:val="center"/>
              <w:rPr>
                <w:rFonts w:ascii="Calibri" w:eastAsia="Times New Roman" w:hAnsi="Calibri" w:cs="Times New Roman"/>
                <w:color w:val="FF0000"/>
                <w:lang w:val="en-GB" w:eastAsia="en-GB"/>
              </w:rPr>
            </w:pPr>
            <w:r w:rsidRPr="004A4CDB">
              <w:rPr>
                <w:rFonts w:ascii="Calibri" w:eastAsia="Times New Roman" w:hAnsi="Calibri" w:cs="Times New Roman"/>
                <w:color w:val="FF0000"/>
                <w:lang w:val="en-GB" w:eastAsia="en-GB"/>
              </w:rPr>
              <w:t>5</w:t>
            </w:r>
          </w:p>
        </w:tc>
      </w:tr>
      <w:tr w:rsidR="004A4CDB" w:rsidRPr="004A4CDB" w14:paraId="48FC8C7F" w14:textId="77777777" w:rsidTr="00B93246">
        <w:trPr>
          <w:gridBefore w:val="1"/>
          <w:gridAfter w:val="1"/>
          <w:wBefore w:w="70" w:type="dxa"/>
          <w:wAfter w:w="1158" w:type="dxa"/>
          <w:trHeight w:val="80"/>
        </w:trPr>
        <w:tc>
          <w:tcPr>
            <w:tcW w:w="5469" w:type="dxa"/>
            <w:tcBorders>
              <w:top w:val="nil"/>
              <w:left w:val="nil"/>
              <w:bottom w:val="nil"/>
              <w:right w:val="nil"/>
            </w:tcBorders>
            <w:shd w:val="clear" w:color="auto" w:fill="auto"/>
            <w:noWrap/>
            <w:vAlign w:val="bottom"/>
            <w:hideMark/>
          </w:tcPr>
          <w:p w14:paraId="18B42FB4" w14:textId="77777777" w:rsidR="004A4CDB" w:rsidRPr="004A4CDB" w:rsidRDefault="004A4CDB" w:rsidP="004A4CDB">
            <w:pPr>
              <w:spacing w:before="0" w:after="0" w:line="240" w:lineRule="auto"/>
              <w:jc w:val="center"/>
              <w:rPr>
                <w:rFonts w:ascii="Calibri" w:eastAsia="Times New Roman" w:hAnsi="Calibri" w:cs="Times New Roman"/>
                <w:color w:val="FF0000"/>
                <w:lang w:val="en-GB" w:eastAsia="en-GB"/>
              </w:rPr>
            </w:pPr>
          </w:p>
        </w:tc>
        <w:tc>
          <w:tcPr>
            <w:tcW w:w="1793" w:type="dxa"/>
            <w:tcBorders>
              <w:top w:val="nil"/>
              <w:left w:val="nil"/>
              <w:bottom w:val="nil"/>
              <w:right w:val="nil"/>
            </w:tcBorders>
            <w:shd w:val="clear" w:color="auto" w:fill="auto"/>
            <w:noWrap/>
            <w:vAlign w:val="center"/>
            <w:hideMark/>
          </w:tcPr>
          <w:p w14:paraId="5396CD5A" w14:textId="77777777" w:rsidR="004A4CDB" w:rsidRPr="004A4CDB" w:rsidRDefault="004A4CDB" w:rsidP="004A4CDB">
            <w:pPr>
              <w:spacing w:before="0" w:after="0" w:line="240" w:lineRule="auto"/>
              <w:rPr>
                <w:rFonts w:ascii="Times New Roman" w:eastAsia="Times New Roman" w:hAnsi="Times New Roman" w:cs="Times New Roman"/>
                <w:sz w:val="20"/>
                <w:szCs w:val="20"/>
                <w:lang w:val="en-GB" w:eastAsia="en-GB"/>
              </w:rPr>
            </w:pPr>
          </w:p>
        </w:tc>
        <w:tc>
          <w:tcPr>
            <w:tcW w:w="2499" w:type="dxa"/>
            <w:tcBorders>
              <w:top w:val="nil"/>
              <w:left w:val="nil"/>
              <w:bottom w:val="nil"/>
              <w:right w:val="nil"/>
            </w:tcBorders>
            <w:shd w:val="clear" w:color="auto" w:fill="auto"/>
            <w:noWrap/>
            <w:vAlign w:val="center"/>
            <w:hideMark/>
          </w:tcPr>
          <w:p w14:paraId="5B50E20A" w14:textId="77777777" w:rsidR="004A4CDB" w:rsidRPr="004A4CDB" w:rsidRDefault="004A4CDB" w:rsidP="004A4CDB">
            <w:pPr>
              <w:spacing w:before="0" w:after="0" w:line="240" w:lineRule="auto"/>
              <w:jc w:val="center"/>
              <w:rPr>
                <w:rFonts w:ascii="Times New Roman" w:eastAsia="Times New Roman" w:hAnsi="Times New Roman" w:cs="Times New Roman"/>
                <w:sz w:val="20"/>
                <w:szCs w:val="20"/>
                <w:lang w:val="en-GB" w:eastAsia="en-GB"/>
              </w:rPr>
            </w:pPr>
          </w:p>
        </w:tc>
      </w:tr>
      <w:tr w:rsidR="004A4CDB" w:rsidRPr="004A4CDB" w14:paraId="725D40BA" w14:textId="77777777" w:rsidTr="00B93246">
        <w:trPr>
          <w:gridBefore w:val="1"/>
          <w:gridAfter w:val="1"/>
          <w:wBefore w:w="70" w:type="dxa"/>
          <w:wAfter w:w="1158" w:type="dxa"/>
          <w:trHeight w:val="271"/>
        </w:trPr>
        <w:tc>
          <w:tcPr>
            <w:tcW w:w="5469" w:type="dxa"/>
            <w:tcBorders>
              <w:top w:val="nil"/>
              <w:left w:val="nil"/>
              <w:bottom w:val="nil"/>
              <w:right w:val="nil"/>
            </w:tcBorders>
            <w:shd w:val="clear" w:color="auto" w:fill="auto"/>
            <w:noWrap/>
            <w:vAlign w:val="bottom"/>
            <w:hideMark/>
          </w:tcPr>
          <w:p w14:paraId="1BA6CF70" w14:textId="22B7C64A" w:rsidR="004A4CDB" w:rsidRPr="004A4CDB" w:rsidRDefault="004A4CDB" w:rsidP="004A4CDB">
            <w:pPr>
              <w:spacing w:before="0" w:after="0" w:line="240" w:lineRule="auto"/>
              <w:rPr>
                <w:rFonts w:ascii="Calibri" w:eastAsia="Times New Roman" w:hAnsi="Calibri" w:cs="Times New Roman"/>
                <w:color w:val="000000"/>
                <w:lang w:val="en-GB" w:eastAsia="en-GB"/>
              </w:rPr>
            </w:pPr>
            <w:r w:rsidRPr="004A4CDB">
              <w:rPr>
                <w:rFonts w:ascii="Calibri" w:eastAsia="Times New Roman" w:hAnsi="Calibri" w:cs="Times New Roman"/>
                <w:color w:val="000000"/>
                <w:lang w:val="en-GB" w:eastAsia="en-GB"/>
              </w:rPr>
              <w:t>Menus - Static Megamenu with content-</w:t>
            </w:r>
            <w:r w:rsidR="00EE0D02" w:rsidRPr="004A4CDB">
              <w:rPr>
                <w:rFonts w:ascii="Calibri" w:eastAsia="Times New Roman" w:hAnsi="Calibri" w:cs="Times New Roman"/>
                <w:color w:val="000000"/>
                <w:lang w:val="en-GB" w:eastAsia="en-GB"/>
              </w:rPr>
              <w:t>add;</w:t>
            </w:r>
            <w:r w:rsidRPr="004A4CDB">
              <w:rPr>
                <w:rFonts w:ascii="Calibri" w:eastAsia="Times New Roman" w:hAnsi="Calibri" w:cs="Times New Roman"/>
                <w:color w:val="000000"/>
                <w:lang w:val="en-GB" w:eastAsia="en-GB"/>
              </w:rPr>
              <w:t xml:space="preserve"> Footer menu</w:t>
            </w:r>
          </w:p>
        </w:tc>
        <w:tc>
          <w:tcPr>
            <w:tcW w:w="1793" w:type="dxa"/>
            <w:tcBorders>
              <w:top w:val="nil"/>
              <w:left w:val="nil"/>
              <w:bottom w:val="nil"/>
              <w:right w:val="nil"/>
            </w:tcBorders>
            <w:shd w:val="clear" w:color="auto" w:fill="auto"/>
            <w:noWrap/>
            <w:vAlign w:val="center"/>
            <w:hideMark/>
          </w:tcPr>
          <w:p w14:paraId="6970B35B" w14:textId="77777777" w:rsidR="004A4CDB" w:rsidRPr="004A4CDB" w:rsidRDefault="004A4CDB" w:rsidP="004A4CDB">
            <w:pPr>
              <w:spacing w:before="0" w:after="0" w:line="240" w:lineRule="auto"/>
              <w:jc w:val="center"/>
              <w:rPr>
                <w:rFonts w:ascii="Calibri" w:eastAsia="Times New Roman" w:hAnsi="Calibri" w:cs="Times New Roman"/>
                <w:color w:val="000000"/>
                <w:lang w:val="en-GB" w:eastAsia="en-GB"/>
              </w:rPr>
            </w:pPr>
            <w:r w:rsidRPr="004A4CDB">
              <w:rPr>
                <w:rFonts w:ascii="Calibri" w:eastAsia="Times New Roman" w:hAnsi="Calibri" w:cs="Times New Roman"/>
                <w:color w:val="000000"/>
                <w:lang w:val="en-GB" w:eastAsia="en-GB"/>
              </w:rPr>
              <w:t>2</w:t>
            </w:r>
          </w:p>
        </w:tc>
        <w:tc>
          <w:tcPr>
            <w:tcW w:w="2499" w:type="dxa"/>
            <w:tcBorders>
              <w:top w:val="nil"/>
              <w:left w:val="nil"/>
              <w:bottom w:val="nil"/>
              <w:right w:val="nil"/>
            </w:tcBorders>
            <w:shd w:val="clear" w:color="auto" w:fill="auto"/>
            <w:noWrap/>
            <w:vAlign w:val="center"/>
            <w:hideMark/>
          </w:tcPr>
          <w:p w14:paraId="239DA8B1" w14:textId="77777777" w:rsidR="004A4CDB" w:rsidRPr="004A4CDB" w:rsidRDefault="004A4CDB" w:rsidP="004A4CDB">
            <w:pPr>
              <w:spacing w:before="0" w:after="0" w:line="240" w:lineRule="auto"/>
              <w:jc w:val="center"/>
              <w:rPr>
                <w:rFonts w:ascii="Calibri" w:eastAsia="Times New Roman" w:hAnsi="Calibri" w:cs="Times New Roman"/>
                <w:color w:val="000000"/>
                <w:lang w:val="en-GB" w:eastAsia="en-GB"/>
              </w:rPr>
            </w:pPr>
            <w:r w:rsidRPr="004A4CDB">
              <w:rPr>
                <w:rFonts w:ascii="Calibri" w:eastAsia="Times New Roman" w:hAnsi="Calibri" w:cs="Times New Roman"/>
                <w:color w:val="000000"/>
                <w:lang w:val="en-GB" w:eastAsia="en-GB"/>
              </w:rPr>
              <w:t>2.5</w:t>
            </w:r>
          </w:p>
        </w:tc>
      </w:tr>
      <w:tr w:rsidR="004A4CDB" w:rsidRPr="004A4CDB" w14:paraId="6B852BDD" w14:textId="77777777" w:rsidTr="00B93246">
        <w:trPr>
          <w:gridBefore w:val="1"/>
          <w:gridAfter w:val="1"/>
          <w:wBefore w:w="70" w:type="dxa"/>
          <w:wAfter w:w="1158" w:type="dxa"/>
          <w:trHeight w:val="67"/>
        </w:trPr>
        <w:tc>
          <w:tcPr>
            <w:tcW w:w="5469" w:type="dxa"/>
            <w:tcBorders>
              <w:top w:val="nil"/>
              <w:left w:val="nil"/>
              <w:bottom w:val="nil"/>
              <w:right w:val="nil"/>
            </w:tcBorders>
            <w:shd w:val="clear" w:color="auto" w:fill="auto"/>
            <w:noWrap/>
            <w:vAlign w:val="bottom"/>
            <w:hideMark/>
          </w:tcPr>
          <w:p w14:paraId="7E8902C6" w14:textId="77777777" w:rsidR="004A4CDB" w:rsidRPr="004A4CDB" w:rsidRDefault="004A4CDB" w:rsidP="004A4CDB">
            <w:pPr>
              <w:spacing w:before="0" w:after="0" w:line="240" w:lineRule="auto"/>
              <w:jc w:val="center"/>
              <w:rPr>
                <w:rFonts w:ascii="Calibri" w:eastAsia="Times New Roman" w:hAnsi="Calibri" w:cs="Times New Roman"/>
                <w:color w:val="000000"/>
                <w:lang w:val="en-GB" w:eastAsia="en-GB"/>
              </w:rPr>
            </w:pPr>
          </w:p>
        </w:tc>
        <w:tc>
          <w:tcPr>
            <w:tcW w:w="1793" w:type="dxa"/>
            <w:tcBorders>
              <w:top w:val="nil"/>
              <w:left w:val="nil"/>
              <w:bottom w:val="nil"/>
              <w:right w:val="nil"/>
            </w:tcBorders>
            <w:shd w:val="clear" w:color="auto" w:fill="auto"/>
            <w:noWrap/>
            <w:vAlign w:val="center"/>
            <w:hideMark/>
          </w:tcPr>
          <w:p w14:paraId="693C52A6" w14:textId="77777777" w:rsidR="004A4CDB" w:rsidRPr="004A4CDB" w:rsidRDefault="004A4CDB" w:rsidP="004A4CDB">
            <w:pPr>
              <w:spacing w:before="0" w:after="0" w:line="240" w:lineRule="auto"/>
              <w:rPr>
                <w:rFonts w:ascii="Times New Roman" w:eastAsia="Times New Roman" w:hAnsi="Times New Roman" w:cs="Times New Roman"/>
                <w:sz w:val="20"/>
                <w:szCs w:val="20"/>
                <w:lang w:val="en-GB" w:eastAsia="en-GB"/>
              </w:rPr>
            </w:pPr>
          </w:p>
        </w:tc>
        <w:tc>
          <w:tcPr>
            <w:tcW w:w="2499" w:type="dxa"/>
            <w:tcBorders>
              <w:top w:val="nil"/>
              <w:left w:val="nil"/>
              <w:bottom w:val="nil"/>
              <w:right w:val="nil"/>
            </w:tcBorders>
            <w:shd w:val="clear" w:color="auto" w:fill="auto"/>
            <w:noWrap/>
            <w:vAlign w:val="center"/>
            <w:hideMark/>
          </w:tcPr>
          <w:p w14:paraId="4A3B99B9" w14:textId="77777777" w:rsidR="004A4CDB" w:rsidRPr="004A4CDB" w:rsidRDefault="004A4CDB" w:rsidP="004A4CDB">
            <w:pPr>
              <w:spacing w:before="0" w:after="0" w:line="240" w:lineRule="auto"/>
              <w:jc w:val="center"/>
              <w:rPr>
                <w:rFonts w:ascii="Times New Roman" w:eastAsia="Times New Roman" w:hAnsi="Times New Roman" w:cs="Times New Roman"/>
                <w:sz w:val="20"/>
                <w:szCs w:val="20"/>
                <w:lang w:val="en-GB" w:eastAsia="en-GB"/>
              </w:rPr>
            </w:pPr>
          </w:p>
        </w:tc>
      </w:tr>
      <w:tr w:rsidR="004A4CDB" w:rsidRPr="004A4CDB" w14:paraId="62FB0613" w14:textId="77777777" w:rsidTr="00B93246">
        <w:trPr>
          <w:gridBefore w:val="1"/>
          <w:gridAfter w:val="1"/>
          <w:wBefore w:w="70" w:type="dxa"/>
          <w:wAfter w:w="1158" w:type="dxa"/>
          <w:trHeight w:val="271"/>
        </w:trPr>
        <w:tc>
          <w:tcPr>
            <w:tcW w:w="5469" w:type="dxa"/>
            <w:tcBorders>
              <w:top w:val="nil"/>
              <w:left w:val="nil"/>
              <w:bottom w:val="nil"/>
              <w:right w:val="nil"/>
            </w:tcBorders>
            <w:shd w:val="clear" w:color="auto" w:fill="auto"/>
            <w:noWrap/>
            <w:vAlign w:val="bottom"/>
            <w:hideMark/>
          </w:tcPr>
          <w:p w14:paraId="6EF0BF6F" w14:textId="77777777" w:rsidR="004A4CDB" w:rsidRPr="004A4CDB" w:rsidRDefault="004A4CDB" w:rsidP="004A4CDB">
            <w:pPr>
              <w:spacing w:before="0" w:after="0" w:line="240" w:lineRule="auto"/>
              <w:rPr>
                <w:rFonts w:ascii="Calibri" w:eastAsia="Times New Roman" w:hAnsi="Calibri" w:cs="Times New Roman"/>
                <w:color w:val="000000"/>
                <w:lang w:val="en-GB" w:eastAsia="en-GB"/>
              </w:rPr>
            </w:pPr>
            <w:r w:rsidRPr="004A4CDB">
              <w:rPr>
                <w:rFonts w:ascii="Calibri" w:eastAsia="Times New Roman" w:hAnsi="Calibri" w:cs="Times New Roman"/>
                <w:color w:val="000000"/>
                <w:lang w:val="en-GB" w:eastAsia="en-GB"/>
              </w:rPr>
              <w:t>Blogs - Page/Template Content as Author (4 pages/templates)</w:t>
            </w:r>
          </w:p>
        </w:tc>
        <w:tc>
          <w:tcPr>
            <w:tcW w:w="1793" w:type="dxa"/>
            <w:tcBorders>
              <w:top w:val="nil"/>
              <w:left w:val="nil"/>
              <w:bottom w:val="nil"/>
              <w:right w:val="nil"/>
            </w:tcBorders>
            <w:shd w:val="clear" w:color="auto" w:fill="auto"/>
            <w:noWrap/>
            <w:vAlign w:val="center"/>
            <w:hideMark/>
          </w:tcPr>
          <w:p w14:paraId="24ECF2CC" w14:textId="77777777" w:rsidR="004A4CDB" w:rsidRPr="004A4CDB" w:rsidRDefault="004A4CDB" w:rsidP="004A4CDB">
            <w:pPr>
              <w:spacing w:before="0" w:after="0" w:line="240" w:lineRule="auto"/>
              <w:jc w:val="center"/>
              <w:rPr>
                <w:rFonts w:ascii="Calibri" w:eastAsia="Times New Roman" w:hAnsi="Calibri" w:cs="Times New Roman"/>
                <w:color w:val="000000"/>
                <w:lang w:val="en-GB" w:eastAsia="en-GB"/>
              </w:rPr>
            </w:pPr>
            <w:r w:rsidRPr="004A4CDB">
              <w:rPr>
                <w:rFonts w:ascii="Calibri" w:eastAsia="Times New Roman" w:hAnsi="Calibri" w:cs="Times New Roman"/>
                <w:color w:val="000000"/>
                <w:lang w:val="en-GB" w:eastAsia="en-GB"/>
              </w:rPr>
              <w:t>5</w:t>
            </w:r>
          </w:p>
        </w:tc>
        <w:tc>
          <w:tcPr>
            <w:tcW w:w="2499" w:type="dxa"/>
            <w:tcBorders>
              <w:top w:val="nil"/>
              <w:left w:val="nil"/>
              <w:bottom w:val="nil"/>
              <w:right w:val="nil"/>
            </w:tcBorders>
            <w:shd w:val="clear" w:color="auto" w:fill="auto"/>
            <w:noWrap/>
            <w:vAlign w:val="center"/>
            <w:hideMark/>
          </w:tcPr>
          <w:p w14:paraId="312B3E1F" w14:textId="77777777" w:rsidR="004A4CDB" w:rsidRPr="004A4CDB" w:rsidRDefault="004A4CDB" w:rsidP="004A4CDB">
            <w:pPr>
              <w:spacing w:before="0" w:after="0" w:line="240" w:lineRule="auto"/>
              <w:jc w:val="center"/>
              <w:rPr>
                <w:rFonts w:ascii="Calibri" w:eastAsia="Times New Roman" w:hAnsi="Calibri" w:cs="Times New Roman"/>
                <w:color w:val="000000"/>
                <w:lang w:val="en-GB" w:eastAsia="en-GB"/>
              </w:rPr>
            </w:pPr>
            <w:r w:rsidRPr="004A4CDB">
              <w:rPr>
                <w:rFonts w:ascii="Calibri" w:eastAsia="Times New Roman" w:hAnsi="Calibri" w:cs="Times New Roman"/>
                <w:color w:val="000000"/>
                <w:lang w:val="en-GB" w:eastAsia="en-GB"/>
              </w:rPr>
              <w:t>6</w:t>
            </w:r>
          </w:p>
        </w:tc>
      </w:tr>
      <w:tr w:rsidR="004A4CDB" w:rsidRPr="004A4CDB" w14:paraId="64BBDEB8" w14:textId="77777777" w:rsidTr="00B93246">
        <w:trPr>
          <w:gridBefore w:val="1"/>
          <w:gridAfter w:val="1"/>
          <w:wBefore w:w="70" w:type="dxa"/>
          <w:wAfter w:w="1158" w:type="dxa"/>
          <w:trHeight w:val="271"/>
        </w:trPr>
        <w:tc>
          <w:tcPr>
            <w:tcW w:w="5469" w:type="dxa"/>
            <w:tcBorders>
              <w:top w:val="nil"/>
              <w:left w:val="nil"/>
              <w:bottom w:val="nil"/>
              <w:right w:val="nil"/>
            </w:tcBorders>
            <w:shd w:val="clear" w:color="auto" w:fill="auto"/>
            <w:noWrap/>
            <w:vAlign w:val="bottom"/>
            <w:hideMark/>
          </w:tcPr>
          <w:p w14:paraId="5324E66F" w14:textId="77777777" w:rsidR="004A4CDB" w:rsidRPr="004A4CDB" w:rsidRDefault="004A4CDB" w:rsidP="004A4CDB">
            <w:pPr>
              <w:spacing w:before="0" w:after="0" w:line="240" w:lineRule="auto"/>
              <w:rPr>
                <w:rFonts w:ascii="Calibri" w:eastAsia="Times New Roman" w:hAnsi="Calibri" w:cs="Times New Roman"/>
                <w:b/>
                <w:bCs/>
                <w:color w:val="000000"/>
                <w:lang w:val="en-GB" w:eastAsia="en-GB"/>
              </w:rPr>
            </w:pPr>
            <w:r w:rsidRPr="004A4CDB">
              <w:rPr>
                <w:rFonts w:ascii="Calibri" w:eastAsia="Times New Roman" w:hAnsi="Calibri" w:cs="Times New Roman"/>
                <w:b/>
                <w:bCs/>
                <w:color w:val="000000"/>
                <w:lang w:val="en-GB" w:eastAsia="en-GB"/>
              </w:rPr>
              <w:t>Blogs - Listing page - simple filtered OOB List View</w:t>
            </w:r>
          </w:p>
        </w:tc>
        <w:tc>
          <w:tcPr>
            <w:tcW w:w="1793" w:type="dxa"/>
            <w:tcBorders>
              <w:top w:val="nil"/>
              <w:left w:val="nil"/>
              <w:bottom w:val="nil"/>
              <w:right w:val="nil"/>
            </w:tcBorders>
            <w:shd w:val="clear" w:color="auto" w:fill="auto"/>
            <w:noWrap/>
            <w:vAlign w:val="center"/>
            <w:hideMark/>
          </w:tcPr>
          <w:p w14:paraId="49A920DE" w14:textId="77777777" w:rsidR="004A4CDB" w:rsidRPr="004A4CDB" w:rsidRDefault="004A4CDB" w:rsidP="004A4CDB">
            <w:pPr>
              <w:spacing w:before="0" w:after="0" w:line="240" w:lineRule="auto"/>
              <w:jc w:val="center"/>
              <w:rPr>
                <w:rFonts w:ascii="Calibri" w:eastAsia="Times New Roman" w:hAnsi="Calibri" w:cs="Times New Roman"/>
                <w:b/>
                <w:bCs/>
                <w:i/>
                <w:iCs/>
                <w:color w:val="000000"/>
                <w:lang w:val="en-GB" w:eastAsia="en-GB"/>
              </w:rPr>
            </w:pPr>
            <w:r w:rsidRPr="004A4CDB">
              <w:rPr>
                <w:rFonts w:ascii="Calibri" w:eastAsia="Times New Roman" w:hAnsi="Calibri" w:cs="Times New Roman"/>
                <w:b/>
                <w:bCs/>
                <w:i/>
                <w:iCs/>
                <w:color w:val="000000"/>
                <w:lang w:val="en-GB" w:eastAsia="en-GB"/>
              </w:rPr>
              <w:t>3</w:t>
            </w:r>
          </w:p>
        </w:tc>
        <w:tc>
          <w:tcPr>
            <w:tcW w:w="2499" w:type="dxa"/>
            <w:tcBorders>
              <w:top w:val="nil"/>
              <w:left w:val="nil"/>
              <w:bottom w:val="nil"/>
              <w:right w:val="nil"/>
            </w:tcBorders>
            <w:shd w:val="clear" w:color="auto" w:fill="auto"/>
            <w:noWrap/>
            <w:vAlign w:val="center"/>
            <w:hideMark/>
          </w:tcPr>
          <w:p w14:paraId="785EB7BE" w14:textId="77777777" w:rsidR="004A4CDB" w:rsidRPr="004A4CDB" w:rsidRDefault="004A4CDB" w:rsidP="004A4CDB">
            <w:pPr>
              <w:spacing w:before="0" w:after="0" w:line="240" w:lineRule="auto"/>
              <w:jc w:val="center"/>
              <w:rPr>
                <w:rFonts w:ascii="Calibri" w:eastAsia="Times New Roman" w:hAnsi="Calibri" w:cs="Times New Roman"/>
                <w:b/>
                <w:bCs/>
                <w:i/>
                <w:iCs/>
                <w:color w:val="000000"/>
                <w:lang w:val="en-GB" w:eastAsia="en-GB"/>
              </w:rPr>
            </w:pPr>
            <w:r w:rsidRPr="004A4CDB">
              <w:rPr>
                <w:rFonts w:ascii="Calibri" w:eastAsia="Times New Roman" w:hAnsi="Calibri" w:cs="Times New Roman"/>
                <w:b/>
                <w:bCs/>
                <w:i/>
                <w:iCs/>
                <w:color w:val="000000"/>
                <w:lang w:val="en-GB" w:eastAsia="en-GB"/>
              </w:rPr>
              <w:t>4</w:t>
            </w:r>
          </w:p>
        </w:tc>
      </w:tr>
      <w:tr w:rsidR="004A4CDB" w:rsidRPr="004A4CDB" w14:paraId="22F89526" w14:textId="77777777" w:rsidTr="00B93246">
        <w:trPr>
          <w:gridBefore w:val="1"/>
          <w:gridAfter w:val="1"/>
          <w:wBefore w:w="70" w:type="dxa"/>
          <w:wAfter w:w="1158" w:type="dxa"/>
          <w:trHeight w:val="271"/>
        </w:trPr>
        <w:tc>
          <w:tcPr>
            <w:tcW w:w="5469" w:type="dxa"/>
            <w:tcBorders>
              <w:top w:val="nil"/>
              <w:left w:val="nil"/>
              <w:bottom w:val="nil"/>
              <w:right w:val="nil"/>
            </w:tcBorders>
            <w:shd w:val="clear" w:color="000000" w:fill="FFFF00"/>
            <w:noWrap/>
            <w:vAlign w:val="bottom"/>
            <w:hideMark/>
          </w:tcPr>
          <w:p w14:paraId="165C2BDD" w14:textId="77777777" w:rsidR="004A4CDB" w:rsidRPr="004A4CDB" w:rsidRDefault="004A4CDB" w:rsidP="004A4CDB">
            <w:pPr>
              <w:spacing w:before="0" w:after="0" w:line="240" w:lineRule="auto"/>
              <w:rPr>
                <w:rFonts w:ascii="Calibri" w:eastAsia="Times New Roman" w:hAnsi="Calibri" w:cs="Times New Roman"/>
                <w:b/>
                <w:bCs/>
                <w:color w:val="000000"/>
                <w:lang w:val="en-GB" w:eastAsia="en-GB"/>
              </w:rPr>
            </w:pPr>
            <w:r w:rsidRPr="004A4CDB">
              <w:rPr>
                <w:rFonts w:ascii="Calibri" w:eastAsia="Times New Roman" w:hAnsi="Calibri" w:cs="Times New Roman"/>
                <w:b/>
                <w:bCs/>
                <w:color w:val="000000"/>
                <w:lang w:val="en-GB" w:eastAsia="en-GB"/>
              </w:rPr>
              <w:t>Blogs - Listing page - List View formatter - Card View</w:t>
            </w:r>
          </w:p>
        </w:tc>
        <w:tc>
          <w:tcPr>
            <w:tcW w:w="1793" w:type="dxa"/>
            <w:tcBorders>
              <w:top w:val="nil"/>
              <w:left w:val="nil"/>
              <w:bottom w:val="nil"/>
              <w:right w:val="nil"/>
            </w:tcBorders>
            <w:shd w:val="clear" w:color="000000" w:fill="FFFF00"/>
            <w:noWrap/>
            <w:vAlign w:val="center"/>
            <w:hideMark/>
          </w:tcPr>
          <w:p w14:paraId="690B69CA" w14:textId="77777777" w:rsidR="004A4CDB" w:rsidRPr="004A4CDB" w:rsidRDefault="004A4CDB" w:rsidP="004A4CDB">
            <w:pPr>
              <w:spacing w:before="0" w:after="0" w:line="240" w:lineRule="auto"/>
              <w:jc w:val="center"/>
              <w:rPr>
                <w:rFonts w:ascii="Calibri" w:eastAsia="Times New Roman" w:hAnsi="Calibri" w:cs="Times New Roman"/>
                <w:b/>
                <w:bCs/>
                <w:i/>
                <w:iCs/>
                <w:color w:val="000000"/>
                <w:lang w:val="en-GB" w:eastAsia="en-GB"/>
              </w:rPr>
            </w:pPr>
            <w:r w:rsidRPr="004A4CDB">
              <w:rPr>
                <w:rFonts w:ascii="Calibri" w:eastAsia="Times New Roman" w:hAnsi="Calibri" w:cs="Times New Roman"/>
                <w:b/>
                <w:bCs/>
                <w:i/>
                <w:iCs/>
                <w:color w:val="000000"/>
                <w:lang w:val="en-GB" w:eastAsia="en-GB"/>
              </w:rPr>
              <w:t>5</w:t>
            </w:r>
          </w:p>
        </w:tc>
        <w:tc>
          <w:tcPr>
            <w:tcW w:w="2499" w:type="dxa"/>
            <w:tcBorders>
              <w:top w:val="nil"/>
              <w:left w:val="nil"/>
              <w:bottom w:val="nil"/>
              <w:right w:val="nil"/>
            </w:tcBorders>
            <w:shd w:val="clear" w:color="000000" w:fill="FFFF00"/>
            <w:noWrap/>
            <w:vAlign w:val="center"/>
            <w:hideMark/>
          </w:tcPr>
          <w:p w14:paraId="75E66689" w14:textId="77777777" w:rsidR="004A4CDB" w:rsidRPr="004A4CDB" w:rsidRDefault="004A4CDB" w:rsidP="004A4CDB">
            <w:pPr>
              <w:spacing w:before="0" w:after="0" w:line="240" w:lineRule="auto"/>
              <w:jc w:val="center"/>
              <w:rPr>
                <w:rFonts w:ascii="Calibri" w:eastAsia="Times New Roman" w:hAnsi="Calibri" w:cs="Times New Roman"/>
                <w:b/>
                <w:bCs/>
                <w:i/>
                <w:iCs/>
                <w:color w:val="000000"/>
                <w:lang w:val="en-GB" w:eastAsia="en-GB"/>
              </w:rPr>
            </w:pPr>
            <w:r w:rsidRPr="004A4CDB">
              <w:rPr>
                <w:rFonts w:ascii="Calibri" w:eastAsia="Times New Roman" w:hAnsi="Calibri" w:cs="Times New Roman"/>
                <w:b/>
                <w:bCs/>
                <w:i/>
                <w:iCs/>
                <w:color w:val="000000"/>
                <w:lang w:val="en-GB" w:eastAsia="en-GB"/>
              </w:rPr>
              <w:t>6</w:t>
            </w:r>
          </w:p>
        </w:tc>
      </w:tr>
      <w:tr w:rsidR="004A4CDB" w:rsidRPr="004A4CDB" w14:paraId="7C54ACEC" w14:textId="77777777" w:rsidTr="00B93246">
        <w:trPr>
          <w:gridBefore w:val="1"/>
          <w:gridAfter w:val="1"/>
          <w:wBefore w:w="70" w:type="dxa"/>
          <w:wAfter w:w="1158" w:type="dxa"/>
          <w:trHeight w:val="176"/>
        </w:trPr>
        <w:tc>
          <w:tcPr>
            <w:tcW w:w="5469" w:type="dxa"/>
            <w:tcBorders>
              <w:top w:val="nil"/>
              <w:left w:val="nil"/>
              <w:bottom w:val="nil"/>
              <w:right w:val="nil"/>
            </w:tcBorders>
            <w:shd w:val="clear" w:color="auto" w:fill="auto"/>
            <w:noWrap/>
            <w:vAlign w:val="bottom"/>
            <w:hideMark/>
          </w:tcPr>
          <w:p w14:paraId="357EA48D" w14:textId="77777777" w:rsidR="004A4CDB" w:rsidRPr="004A4CDB" w:rsidRDefault="004A4CDB" w:rsidP="004A4CDB">
            <w:pPr>
              <w:spacing w:before="0" w:after="0" w:line="240" w:lineRule="auto"/>
              <w:jc w:val="center"/>
              <w:rPr>
                <w:rFonts w:ascii="Calibri" w:eastAsia="Times New Roman" w:hAnsi="Calibri" w:cs="Times New Roman"/>
                <w:b/>
                <w:bCs/>
                <w:i/>
                <w:iCs/>
                <w:color w:val="000000"/>
                <w:lang w:val="en-GB" w:eastAsia="en-GB"/>
              </w:rPr>
            </w:pPr>
          </w:p>
        </w:tc>
        <w:tc>
          <w:tcPr>
            <w:tcW w:w="1793" w:type="dxa"/>
            <w:tcBorders>
              <w:top w:val="nil"/>
              <w:left w:val="nil"/>
              <w:bottom w:val="nil"/>
              <w:right w:val="nil"/>
            </w:tcBorders>
            <w:shd w:val="clear" w:color="auto" w:fill="auto"/>
            <w:noWrap/>
            <w:vAlign w:val="center"/>
            <w:hideMark/>
          </w:tcPr>
          <w:p w14:paraId="567B9594" w14:textId="77777777" w:rsidR="004A4CDB" w:rsidRPr="004A4CDB" w:rsidRDefault="004A4CDB" w:rsidP="004A4CDB">
            <w:pPr>
              <w:spacing w:before="0" w:after="0" w:line="240" w:lineRule="auto"/>
              <w:rPr>
                <w:rFonts w:ascii="Times New Roman" w:eastAsia="Times New Roman" w:hAnsi="Times New Roman" w:cs="Times New Roman"/>
                <w:sz w:val="20"/>
                <w:szCs w:val="20"/>
                <w:lang w:val="en-GB" w:eastAsia="en-GB"/>
              </w:rPr>
            </w:pPr>
          </w:p>
        </w:tc>
        <w:tc>
          <w:tcPr>
            <w:tcW w:w="2499" w:type="dxa"/>
            <w:tcBorders>
              <w:top w:val="nil"/>
              <w:left w:val="nil"/>
              <w:bottom w:val="nil"/>
              <w:right w:val="nil"/>
            </w:tcBorders>
            <w:shd w:val="clear" w:color="auto" w:fill="auto"/>
            <w:noWrap/>
            <w:vAlign w:val="center"/>
            <w:hideMark/>
          </w:tcPr>
          <w:p w14:paraId="5E263F3B" w14:textId="77777777" w:rsidR="004A4CDB" w:rsidRPr="004A4CDB" w:rsidRDefault="004A4CDB" w:rsidP="004A4CDB">
            <w:pPr>
              <w:spacing w:before="0" w:after="0" w:line="240" w:lineRule="auto"/>
              <w:jc w:val="center"/>
              <w:rPr>
                <w:rFonts w:ascii="Times New Roman" w:eastAsia="Times New Roman" w:hAnsi="Times New Roman" w:cs="Times New Roman"/>
                <w:sz w:val="20"/>
                <w:szCs w:val="20"/>
                <w:lang w:val="en-GB" w:eastAsia="en-GB"/>
              </w:rPr>
            </w:pPr>
          </w:p>
        </w:tc>
      </w:tr>
      <w:tr w:rsidR="004A4CDB" w:rsidRPr="004A4CDB" w14:paraId="57C4B823" w14:textId="77777777" w:rsidTr="00B93246">
        <w:trPr>
          <w:gridBefore w:val="1"/>
          <w:gridAfter w:val="1"/>
          <w:wBefore w:w="70" w:type="dxa"/>
          <w:wAfter w:w="1158" w:type="dxa"/>
          <w:trHeight w:val="271"/>
        </w:trPr>
        <w:tc>
          <w:tcPr>
            <w:tcW w:w="5469" w:type="dxa"/>
            <w:tcBorders>
              <w:top w:val="nil"/>
              <w:left w:val="nil"/>
              <w:bottom w:val="nil"/>
              <w:right w:val="nil"/>
            </w:tcBorders>
            <w:shd w:val="clear" w:color="auto" w:fill="auto"/>
            <w:noWrap/>
            <w:vAlign w:val="bottom"/>
            <w:hideMark/>
          </w:tcPr>
          <w:p w14:paraId="577AC88D" w14:textId="3258592F" w:rsidR="004A4CDB" w:rsidRPr="004A4CDB" w:rsidRDefault="00EE0D02" w:rsidP="004A4CDB">
            <w:pPr>
              <w:spacing w:before="0" w:after="0" w:line="240" w:lineRule="auto"/>
              <w:rPr>
                <w:rFonts w:ascii="Calibri" w:eastAsia="Times New Roman" w:hAnsi="Calibri" w:cs="Times New Roman"/>
                <w:color w:val="000000"/>
                <w:lang w:val="en-GB" w:eastAsia="en-GB"/>
              </w:rPr>
            </w:pPr>
            <w:r w:rsidRPr="004A4CDB">
              <w:rPr>
                <w:rFonts w:ascii="Calibri" w:eastAsia="Times New Roman" w:hAnsi="Calibri" w:cs="Times New Roman"/>
                <w:color w:val="000000"/>
                <w:lang w:val="en-GB" w:eastAsia="en-GB"/>
              </w:rPr>
              <w:t>Quick links section</w:t>
            </w:r>
            <w:r w:rsidR="004A4CDB" w:rsidRPr="004A4CDB">
              <w:rPr>
                <w:rFonts w:ascii="Calibri" w:eastAsia="Times New Roman" w:hAnsi="Calibri" w:cs="Times New Roman"/>
                <w:color w:val="000000"/>
                <w:lang w:val="en-GB" w:eastAsia="en-GB"/>
              </w:rPr>
              <w:t xml:space="preserve"> </w:t>
            </w:r>
            <w:r w:rsidRPr="004A4CDB">
              <w:rPr>
                <w:rFonts w:ascii="Calibri" w:eastAsia="Times New Roman" w:hAnsi="Calibri" w:cs="Times New Roman"/>
                <w:color w:val="000000"/>
                <w:lang w:val="en-GB" w:eastAsia="en-GB"/>
              </w:rPr>
              <w:t>- Buttons</w:t>
            </w:r>
            <w:r w:rsidR="004A4CDB" w:rsidRPr="004A4CDB">
              <w:rPr>
                <w:rFonts w:ascii="Calibri" w:eastAsia="Times New Roman" w:hAnsi="Calibri" w:cs="Times New Roman"/>
                <w:color w:val="000000"/>
                <w:lang w:val="en-GB" w:eastAsia="en-GB"/>
              </w:rPr>
              <w:t xml:space="preserve"> (8 </w:t>
            </w:r>
            <w:proofErr w:type="gramStart"/>
            <w:r w:rsidR="00213B60" w:rsidRPr="004A4CDB">
              <w:rPr>
                <w:rFonts w:ascii="Calibri" w:eastAsia="Times New Roman" w:hAnsi="Calibri" w:cs="Times New Roman"/>
                <w:color w:val="000000"/>
                <w:lang w:val="en-GB" w:eastAsia="en-GB"/>
              </w:rPr>
              <w:t>no</w:t>
            </w:r>
            <w:r w:rsidR="00213B60">
              <w:rPr>
                <w:rFonts w:ascii="Calibri" w:eastAsia="Times New Roman" w:hAnsi="Calibri" w:cs="Times New Roman"/>
                <w:color w:val="000000"/>
                <w:lang w:val="en-GB" w:eastAsia="en-GB"/>
              </w:rPr>
              <w:t>’s</w:t>
            </w:r>
            <w:proofErr w:type="gramEnd"/>
            <w:r w:rsidR="0051095E">
              <w:rPr>
                <w:rFonts w:ascii="Calibri" w:eastAsia="Times New Roman" w:hAnsi="Calibri" w:cs="Times New Roman"/>
                <w:color w:val="000000"/>
                <w:lang w:val="en-GB" w:eastAsia="en-GB"/>
              </w:rPr>
              <w:t xml:space="preserve"> with images</w:t>
            </w:r>
            <w:r w:rsidR="004A4CDB" w:rsidRPr="004A4CDB">
              <w:rPr>
                <w:rFonts w:ascii="Calibri" w:eastAsia="Times New Roman" w:hAnsi="Calibri" w:cs="Times New Roman"/>
                <w:color w:val="000000"/>
                <w:lang w:val="en-GB" w:eastAsia="en-GB"/>
              </w:rPr>
              <w:t>)</w:t>
            </w:r>
          </w:p>
        </w:tc>
        <w:tc>
          <w:tcPr>
            <w:tcW w:w="1793" w:type="dxa"/>
            <w:tcBorders>
              <w:top w:val="nil"/>
              <w:left w:val="nil"/>
              <w:bottom w:val="nil"/>
              <w:right w:val="nil"/>
            </w:tcBorders>
            <w:shd w:val="clear" w:color="auto" w:fill="auto"/>
            <w:noWrap/>
            <w:vAlign w:val="center"/>
            <w:hideMark/>
          </w:tcPr>
          <w:p w14:paraId="1C6CBBF1" w14:textId="77777777" w:rsidR="004A4CDB" w:rsidRPr="004A4CDB" w:rsidRDefault="004A4CDB" w:rsidP="004A4CDB">
            <w:pPr>
              <w:spacing w:before="0" w:after="0" w:line="240" w:lineRule="auto"/>
              <w:jc w:val="center"/>
              <w:rPr>
                <w:rFonts w:ascii="Calibri" w:eastAsia="Times New Roman" w:hAnsi="Calibri" w:cs="Times New Roman"/>
                <w:color w:val="000000"/>
                <w:lang w:val="en-GB" w:eastAsia="en-GB"/>
              </w:rPr>
            </w:pPr>
            <w:r w:rsidRPr="004A4CDB">
              <w:rPr>
                <w:rFonts w:ascii="Calibri" w:eastAsia="Times New Roman" w:hAnsi="Calibri" w:cs="Times New Roman"/>
                <w:color w:val="000000"/>
                <w:lang w:val="en-GB" w:eastAsia="en-GB"/>
              </w:rPr>
              <w:t>1</w:t>
            </w:r>
          </w:p>
        </w:tc>
        <w:tc>
          <w:tcPr>
            <w:tcW w:w="2499" w:type="dxa"/>
            <w:tcBorders>
              <w:top w:val="nil"/>
              <w:left w:val="nil"/>
              <w:bottom w:val="nil"/>
              <w:right w:val="nil"/>
            </w:tcBorders>
            <w:shd w:val="clear" w:color="auto" w:fill="auto"/>
            <w:noWrap/>
            <w:vAlign w:val="center"/>
            <w:hideMark/>
          </w:tcPr>
          <w:p w14:paraId="1272C38D" w14:textId="77777777" w:rsidR="004A4CDB" w:rsidRPr="004A4CDB" w:rsidRDefault="004A4CDB" w:rsidP="004A4CDB">
            <w:pPr>
              <w:spacing w:before="0" w:after="0" w:line="240" w:lineRule="auto"/>
              <w:jc w:val="center"/>
              <w:rPr>
                <w:rFonts w:ascii="Calibri" w:eastAsia="Times New Roman" w:hAnsi="Calibri" w:cs="Times New Roman"/>
                <w:color w:val="000000"/>
                <w:lang w:val="en-GB" w:eastAsia="en-GB"/>
              </w:rPr>
            </w:pPr>
            <w:r w:rsidRPr="004A4CDB">
              <w:rPr>
                <w:rFonts w:ascii="Calibri" w:eastAsia="Times New Roman" w:hAnsi="Calibri" w:cs="Times New Roman"/>
                <w:color w:val="000000"/>
                <w:lang w:val="en-GB" w:eastAsia="en-GB"/>
              </w:rPr>
              <w:t>1.5</w:t>
            </w:r>
          </w:p>
        </w:tc>
      </w:tr>
      <w:tr w:rsidR="004A4CDB" w:rsidRPr="004A4CDB" w14:paraId="4D252816" w14:textId="77777777" w:rsidTr="00B93246">
        <w:trPr>
          <w:gridBefore w:val="1"/>
          <w:gridAfter w:val="1"/>
          <w:wBefore w:w="70" w:type="dxa"/>
          <w:wAfter w:w="1158" w:type="dxa"/>
          <w:trHeight w:val="176"/>
        </w:trPr>
        <w:tc>
          <w:tcPr>
            <w:tcW w:w="5469" w:type="dxa"/>
            <w:tcBorders>
              <w:top w:val="nil"/>
              <w:left w:val="nil"/>
              <w:bottom w:val="nil"/>
              <w:right w:val="nil"/>
            </w:tcBorders>
            <w:shd w:val="clear" w:color="auto" w:fill="auto"/>
            <w:noWrap/>
            <w:vAlign w:val="bottom"/>
            <w:hideMark/>
          </w:tcPr>
          <w:p w14:paraId="30D8EE3B" w14:textId="77777777" w:rsidR="004A4CDB" w:rsidRPr="004A4CDB" w:rsidRDefault="004A4CDB" w:rsidP="004A4CDB">
            <w:pPr>
              <w:spacing w:before="0" w:after="0" w:line="240" w:lineRule="auto"/>
              <w:jc w:val="center"/>
              <w:rPr>
                <w:rFonts w:ascii="Calibri" w:eastAsia="Times New Roman" w:hAnsi="Calibri" w:cs="Times New Roman"/>
                <w:color w:val="000000"/>
                <w:lang w:val="en-GB" w:eastAsia="en-GB"/>
              </w:rPr>
            </w:pPr>
          </w:p>
        </w:tc>
        <w:tc>
          <w:tcPr>
            <w:tcW w:w="1793" w:type="dxa"/>
            <w:tcBorders>
              <w:top w:val="nil"/>
              <w:left w:val="nil"/>
              <w:bottom w:val="nil"/>
              <w:right w:val="nil"/>
            </w:tcBorders>
            <w:shd w:val="clear" w:color="auto" w:fill="auto"/>
            <w:noWrap/>
            <w:vAlign w:val="center"/>
            <w:hideMark/>
          </w:tcPr>
          <w:p w14:paraId="0D382D45" w14:textId="77777777" w:rsidR="004A4CDB" w:rsidRPr="004A4CDB" w:rsidRDefault="004A4CDB" w:rsidP="004A4CDB">
            <w:pPr>
              <w:spacing w:before="0" w:after="0" w:line="240" w:lineRule="auto"/>
              <w:rPr>
                <w:rFonts w:ascii="Times New Roman" w:eastAsia="Times New Roman" w:hAnsi="Times New Roman" w:cs="Times New Roman"/>
                <w:sz w:val="20"/>
                <w:szCs w:val="20"/>
                <w:lang w:val="en-GB" w:eastAsia="en-GB"/>
              </w:rPr>
            </w:pPr>
          </w:p>
        </w:tc>
        <w:tc>
          <w:tcPr>
            <w:tcW w:w="2499" w:type="dxa"/>
            <w:tcBorders>
              <w:top w:val="nil"/>
              <w:left w:val="nil"/>
              <w:bottom w:val="nil"/>
              <w:right w:val="nil"/>
            </w:tcBorders>
            <w:shd w:val="clear" w:color="auto" w:fill="auto"/>
            <w:noWrap/>
            <w:vAlign w:val="center"/>
            <w:hideMark/>
          </w:tcPr>
          <w:p w14:paraId="3F2D6FC1" w14:textId="77777777" w:rsidR="004A4CDB" w:rsidRPr="004A4CDB" w:rsidRDefault="004A4CDB" w:rsidP="004A4CDB">
            <w:pPr>
              <w:spacing w:before="0" w:after="0" w:line="240" w:lineRule="auto"/>
              <w:jc w:val="center"/>
              <w:rPr>
                <w:rFonts w:ascii="Times New Roman" w:eastAsia="Times New Roman" w:hAnsi="Times New Roman" w:cs="Times New Roman"/>
                <w:sz w:val="20"/>
                <w:szCs w:val="20"/>
                <w:lang w:val="en-GB" w:eastAsia="en-GB"/>
              </w:rPr>
            </w:pPr>
          </w:p>
        </w:tc>
      </w:tr>
      <w:tr w:rsidR="004A4CDB" w:rsidRPr="004A4CDB" w14:paraId="3C11CA70" w14:textId="77777777" w:rsidTr="00B93246">
        <w:trPr>
          <w:gridBefore w:val="1"/>
          <w:gridAfter w:val="1"/>
          <w:wBefore w:w="70" w:type="dxa"/>
          <w:wAfter w:w="1158" w:type="dxa"/>
          <w:trHeight w:val="271"/>
        </w:trPr>
        <w:tc>
          <w:tcPr>
            <w:tcW w:w="5469" w:type="dxa"/>
            <w:tcBorders>
              <w:top w:val="nil"/>
              <w:left w:val="nil"/>
              <w:bottom w:val="nil"/>
              <w:right w:val="nil"/>
            </w:tcBorders>
            <w:shd w:val="clear" w:color="auto" w:fill="auto"/>
            <w:noWrap/>
            <w:vAlign w:val="bottom"/>
            <w:hideMark/>
          </w:tcPr>
          <w:p w14:paraId="257FC031" w14:textId="36DF59B5" w:rsidR="004A4CDB" w:rsidRPr="004A4CDB" w:rsidRDefault="00EE0D02" w:rsidP="004A4CDB">
            <w:pPr>
              <w:spacing w:before="0" w:after="0" w:line="240" w:lineRule="auto"/>
              <w:rPr>
                <w:rFonts w:ascii="Calibri" w:eastAsia="Times New Roman" w:hAnsi="Calibri" w:cs="Times New Roman"/>
                <w:color w:val="000000"/>
                <w:lang w:val="en-GB" w:eastAsia="en-GB"/>
              </w:rPr>
            </w:pPr>
            <w:r w:rsidRPr="004A4CDB">
              <w:rPr>
                <w:rFonts w:ascii="Calibri" w:eastAsia="Times New Roman" w:hAnsi="Calibri" w:cs="Times New Roman"/>
                <w:color w:val="000000"/>
                <w:lang w:val="en-GB" w:eastAsia="en-GB"/>
              </w:rPr>
              <w:t>Links -</w:t>
            </w:r>
            <w:r w:rsidR="004A4CDB" w:rsidRPr="004A4CDB">
              <w:rPr>
                <w:rFonts w:ascii="Calibri" w:eastAsia="Times New Roman" w:hAnsi="Calibri" w:cs="Times New Roman"/>
                <w:color w:val="000000"/>
                <w:lang w:val="en-GB" w:eastAsia="en-GB"/>
              </w:rPr>
              <w:t xml:space="preserve"> Static Text webpart etc.</w:t>
            </w:r>
          </w:p>
        </w:tc>
        <w:tc>
          <w:tcPr>
            <w:tcW w:w="1793" w:type="dxa"/>
            <w:tcBorders>
              <w:top w:val="nil"/>
              <w:left w:val="nil"/>
              <w:bottom w:val="nil"/>
              <w:right w:val="nil"/>
            </w:tcBorders>
            <w:shd w:val="clear" w:color="auto" w:fill="auto"/>
            <w:noWrap/>
            <w:vAlign w:val="center"/>
            <w:hideMark/>
          </w:tcPr>
          <w:p w14:paraId="30FCD65E" w14:textId="77777777" w:rsidR="004A4CDB" w:rsidRPr="004A4CDB" w:rsidRDefault="004A4CDB" w:rsidP="004A4CDB">
            <w:pPr>
              <w:spacing w:before="0" w:after="0" w:line="240" w:lineRule="auto"/>
              <w:jc w:val="center"/>
              <w:rPr>
                <w:rFonts w:ascii="Calibri" w:eastAsia="Times New Roman" w:hAnsi="Calibri" w:cs="Times New Roman"/>
                <w:color w:val="000000"/>
                <w:lang w:val="en-GB" w:eastAsia="en-GB"/>
              </w:rPr>
            </w:pPr>
            <w:r w:rsidRPr="004A4CDB">
              <w:rPr>
                <w:rFonts w:ascii="Calibri" w:eastAsia="Times New Roman" w:hAnsi="Calibri" w:cs="Times New Roman"/>
                <w:color w:val="000000"/>
                <w:lang w:val="en-GB" w:eastAsia="en-GB"/>
              </w:rPr>
              <w:t>2</w:t>
            </w:r>
          </w:p>
        </w:tc>
        <w:tc>
          <w:tcPr>
            <w:tcW w:w="2499" w:type="dxa"/>
            <w:tcBorders>
              <w:top w:val="nil"/>
              <w:left w:val="nil"/>
              <w:bottom w:val="nil"/>
              <w:right w:val="nil"/>
            </w:tcBorders>
            <w:shd w:val="clear" w:color="auto" w:fill="auto"/>
            <w:noWrap/>
            <w:vAlign w:val="center"/>
            <w:hideMark/>
          </w:tcPr>
          <w:p w14:paraId="6EB8A152" w14:textId="77777777" w:rsidR="004A4CDB" w:rsidRPr="004A4CDB" w:rsidRDefault="004A4CDB" w:rsidP="004A4CDB">
            <w:pPr>
              <w:spacing w:before="0" w:after="0" w:line="240" w:lineRule="auto"/>
              <w:jc w:val="center"/>
              <w:rPr>
                <w:rFonts w:ascii="Calibri" w:eastAsia="Times New Roman" w:hAnsi="Calibri" w:cs="Times New Roman"/>
                <w:color w:val="000000"/>
                <w:lang w:val="en-GB" w:eastAsia="en-GB"/>
              </w:rPr>
            </w:pPr>
            <w:r w:rsidRPr="004A4CDB">
              <w:rPr>
                <w:rFonts w:ascii="Calibri" w:eastAsia="Times New Roman" w:hAnsi="Calibri" w:cs="Times New Roman"/>
                <w:color w:val="000000"/>
                <w:lang w:val="en-GB" w:eastAsia="en-GB"/>
              </w:rPr>
              <w:t>2.5</w:t>
            </w:r>
          </w:p>
        </w:tc>
      </w:tr>
      <w:tr w:rsidR="004A4CDB" w:rsidRPr="004A4CDB" w14:paraId="34DAF93E" w14:textId="77777777" w:rsidTr="00B93246">
        <w:trPr>
          <w:gridBefore w:val="1"/>
          <w:gridAfter w:val="1"/>
          <w:wBefore w:w="70" w:type="dxa"/>
          <w:wAfter w:w="1158" w:type="dxa"/>
          <w:trHeight w:val="271"/>
        </w:trPr>
        <w:tc>
          <w:tcPr>
            <w:tcW w:w="5469" w:type="dxa"/>
            <w:tcBorders>
              <w:top w:val="nil"/>
              <w:left w:val="nil"/>
              <w:bottom w:val="nil"/>
              <w:right w:val="nil"/>
            </w:tcBorders>
            <w:shd w:val="clear" w:color="000000" w:fill="FFFF00"/>
            <w:noWrap/>
            <w:vAlign w:val="bottom"/>
            <w:hideMark/>
          </w:tcPr>
          <w:p w14:paraId="11900A13" w14:textId="77777777" w:rsidR="004A4CDB" w:rsidRPr="004A4CDB" w:rsidRDefault="004A4CDB" w:rsidP="004A4CDB">
            <w:pPr>
              <w:spacing w:before="0" w:after="0" w:line="240" w:lineRule="auto"/>
              <w:rPr>
                <w:rFonts w:ascii="Calibri" w:eastAsia="Times New Roman" w:hAnsi="Calibri" w:cs="Times New Roman"/>
                <w:color w:val="000000"/>
                <w:lang w:val="en-GB" w:eastAsia="en-GB"/>
              </w:rPr>
            </w:pPr>
            <w:r w:rsidRPr="004A4CDB">
              <w:rPr>
                <w:rFonts w:ascii="Calibri" w:eastAsia="Times New Roman" w:hAnsi="Calibri" w:cs="Times New Roman"/>
                <w:color w:val="000000"/>
                <w:lang w:val="en-GB" w:eastAsia="en-GB"/>
              </w:rPr>
              <w:t>Links - SP-List (View formatter &amp; Filtered Views)</w:t>
            </w:r>
          </w:p>
        </w:tc>
        <w:tc>
          <w:tcPr>
            <w:tcW w:w="1793" w:type="dxa"/>
            <w:tcBorders>
              <w:top w:val="nil"/>
              <w:left w:val="nil"/>
              <w:bottom w:val="nil"/>
              <w:right w:val="nil"/>
            </w:tcBorders>
            <w:shd w:val="clear" w:color="000000" w:fill="FFFF00"/>
            <w:noWrap/>
            <w:vAlign w:val="center"/>
            <w:hideMark/>
          </w:tcPr>
          <w:p w14:paraId="5DDF3725" w14:textId="77777777" w:rsidR="004A4CDB" w:rsidRPr="004A4CDB" w:rsidRDefault="004A4CDB" w:rsidP="004A4CDB">
            <w:pPr>
              <w:spacing w:before="0" w:after="0" w:line="240" w:lineRule="auto"/>
              <w:jc w:val="center"/>
              <w:rPr>
                <w:rFonts w:ascii="Calibri" w:eastAsia="Times New Roman" w:hAnsi="Calibri" w:cs="Times New Roman"/>
                <w:color w:val="000000"/>
                <w:lang w:val="en-GB" w:eastAsia="en-GB"/>
              </w:rPr>
            </w:pPr>
            <w:r w:rsidRPr="004A4CDB">
              <w:rPr>
                <w:rFonts w:ascii="Calibri" w:eastAsia="Times New Roman" w:hAnsi="Calibri" w:cs="Times New Roman"/>
                <w:color w:val="000000"/>
                <w:lang w:val="en-GB" w:eastAsia="en-GB"/>
              </w:rPr>
              <w:t>4</w:t>
            </w:r>
          </w:p>
        </w:tc>
        <w:tc>
          <w:tcPr>
            <w:tcW w:w="2499" w:type="dxa"/>
            <w:tcBorders>
              <w:top w:val="nil"/>
              <w:left w:val="nil"/>
              <w:bottom w:val="nil"/>
              <w:right w:val="nil"/>
            </w:tcBorders>
            <w:shd w:val="clear" w:color="000000" w:fill="FFFF00"/>
            <w:noWrap/>
            <w:vAlign w:val="center"/>
            <w:hideMark/>
          </w:tcPr>
          <w:p w14:paraId="575361C7" w14:textId="77777777" w:rsidR="004A4CDB" w:rsidRPr="004A4CDB" w:rsidRDefault="004A4CDB" w:rsidP="004A4CDB">
            <w:pPr>
              <w:spacing w:before="0" w:after="0" w:line="240" w:lineRule="auto"/>
              <w:jc w:val="center"/>
              <w:rPr>
                <w:rFonts w:ascii="Calibri" w:eastAsia="Times New Roman" w:hAnsi="Calibri" w:cs="Times New Roman"/>
                <w:color w:val="000000"/>
                <w:lang w:val="en-GB" w:eastAsia="en-GB"/>
              </w:rPr>
            </w:pPr>
            <w:r w:rsidRPr="004A4CDB">
              <w:rPr>
                <w:rFonts w:ascii="Calibri" w:eastAsia="Times New Roman" w:hAnsi="Calibri" w:cs="Times New Roman"/>
                <w:color w:val="000000"/>
                <w:lang w:val="en-GB" w:eastAsia="en-GB"/>
              </w:rPr>
              <w:t>5</w:t>
            </w:r>
          </w:p>
        </w:tc>
      </w:tr>
      <w:tr w:rsidR="004A4CDB" w:rsidRPr="004A4CDB" w14:paraId="512E31CA" w14:textId="77777777" w:rsidTr="00B93246">
        <w:trPr>
          <w:gridBefore w:val="1"/>
          <w:gridAfter w:val="1"/>
          <w:wBefore w:w="70" w:type="dxa"/>
          <w:wAfter w:w="1158" w:type="dxa"/>
          <w:trHeight w:val="176"/>
        </w:trPr>
        <w:tc>
          <w:tcPr>
            <w:tcW w:w="5469" w:type="dxa"/>
            <w:tcBorders>
              <w:top w:val="nil"/>
              <w:left w:val="nil"/>
              <w:bottom w:val="nil"/>
              <w:right w:val="nil"/>
            </w:tcBorders>
            <w:shd w:val="clear" w:color="auto" w:fill="auto"/>
            <w:noWrap/>
            <w:vAlign w:val="bottom"/>
            <w:hideMark/>
          </w:tcPr>
          <w:p w14:paraId="4F989338" w14:textId="77777777" w:rsidR="004A4CDB" w:rsidRPr="004A4CDB" w:rsidRDefault="004A4CDB" w:rsidP="004A4CDB">
            <w:pPr>
              <w:spacing w:before="0" w:after="0" w:line="240" w:lineRule="auto"/>
              <w:jc w:val="center"/>
              <w:rPr>
                <w:rFonts w:ascii="Calibri" w:eastAsia="Times New Roman" w:hAnsi="Calibri" w:cs="Times New Roman"/>
                <w:color w:val="000000"/>
                <w:lang w:val="en-GB" w:eastAsia="en-GB"/>
              </w:rPr>
            </w:pPr>
          </w:p>
        </w:tc>
        <w:tc>
          <w:tcPr>
            <w:tcW w:w="1793" w:type="dxa"/>
            <w:tcBorders>
              <w:top w:val="nil"/>
              <w:left w:val="nil"/>
              <w:bottom w:val="nil"/>
              <w:right w:val="nil"/>
            </w:tcBorders>
            <w:shd w:val="clear" w:color="auto" w:fill="auto"/>
            <w:noWrap/>
            <w:vAlign w:val="center"/>
            <w:hideMark/>
          </w:tcPr>
          <w:p w14:paraId="2B54A110" w14:textId="77777777" w:rsidR="004A4CDB" w:rsidRPr="004A4CDB" w:rsidRDefault="004A4CDB" w:rsidP="004A4CDB">
            <w:pPr>
              <w:spacing w:before="0" w:after="0" w:line="240" w:lineRule="auto"/>
              <w:rPr>
                <w:rFonts w:ascii="Times New Roman" w:eastAsia="Times New Roman" w:hAnsi="Times New Roman" w:cs="Times New Roman"/>
                <w:sz w:val="20"/>
                <w:szCs w:val="20"/>
                <w:lang w:val="en-GB" w:eastAsia="en-GB"/>
              </w:rPr>
            </w:pPr>
          </w:p>
        </w:tc>
        <w:tc>
          <w:tcPr>
            <w:tcW w:w="2499" w:type="dxa"/>
            <w:tcBorders>
              <w:top w:val="nil"/>
              <w:left w:val="nil"/>
              <w:bottom w:val="nil"/>
              <w:right w:val="nil"/>
            </w:tcBorders>
            <w:shd w:val="clear" w:color="auto" w:fill="auto"/>
            <w:noWrap/>
            <w:vAlign w:val="center"/>
            <w:hideMark/>
          </w:tcPr>
          <w:p w14:paraId="68B3B4DB" w14:textId="77777777" w:rsidR="004A4CDB" w:rsidRPr="004A4CDB" w:rsidRDefault="004A4CDB" w:rsidP="004A4CDB">
            <w:pPr>
              <w:spacing w:before="0" w:after="0" w:line="240" w:lineRule="auto"/>
              <w:jc w:val="center"/>
              <w:rPr>
                <w:rFonts w:ascii="Times New Roman" w:eastAsia="Times New Roman" w:hAnsi="Times New Roman" w:cs="Times New Roman"/>
                <w:sz w:val="20"/>
                <w:szCs w:val="20"/>
                <w:lang w:val="en-GB" w:eastAsia="en-GB"/>
              </w:rPr>
            </w:pPr>
          </w:p>
        </w:tc>
      </w:tr>
      <w:tr w:rsidR="004A4CDB" w:rsidRPr="004A4CDB" w14:paraId="01431158" w14:textId="77777777" w:rsidTr="00B93246">
        <w:trPr>
          <w:gridBefore w:val="1"/>
          <w:gridAfter w:val="1"/>
          <w:wBefore w:w="70" w:type="dxa"/>
          <w:wAfter w:w="1158" w:type="dxa"/>
          <w:trHeight w:val="271"/>
        </w:trPr>
        <w:tc>
          <w:tcPr>
            <w:tcW w:w="5469" w:type="dxa"/>
            <w:tcBorders>
              <w:top w:val="nil"/>
              <w:left w:val="nil"/>
              <w:bottom w:val="nil"/>
              <w:right w:val="nil"/>
            </w:tcBorders>
            <w:shd w:val="clear" w:color="auto" w:fill="auto"/>
            <w:noWrap/>
            <w:vAlign w:val="bottom"/>
            <w:hideMark/>
          </w:tcPr>
          <w:p w14:paraId="7438F25D" w14:textId="77777777" w:rsidR="004A4CDB" w:rsidRPr="004A4CDB" w:rsidRDefault="004A4CDB" w:rsidP="004A4CDB">
            <w:pPr>
              <w:spacing w:before="0" w:after="0" w:line="240" w:lineRule="auto"/>
              <w:rPr>
                <w:rFonts w:ascii="Calibri" w:eastAsia="Times New Roman" w:hAnsi="Calibri" w:cs="Times New Roman"/>
                <w:color w:val="000000"/>
                <w:lang w:val="en-GB" w:eastAsia="en-GB"/>
              </w:rPr>
            </w:pPr>
            <w:r w:rsidRPr="004A4CDB">
              <w:rPr>
                <w:rFonts w:ascii="Calibri" w:eastAsia="Times New Roman" w:hAnsi="Calibri" w:cs="Times New Roman"/>
                <w:color w:val="000000"/>
                <w:lang w:val="en-GB" w:eastAsia="en-GB"/>
              </w:rPr>
              <w:t>Live-Portal build/deploy/config/usage - Documentation</w:t>
            </w:r>
          </w:p>
        </w:tc>
        <w:tc>
          <w:tcPr>
            <w:tcW w:w="1793" w:type="dxa"/>
            <w:tcBorders>
              <w:top w:val="nil"/>
              <w:left w:val="nil"/>
              <w:bottom w:val="nil"/>
              <w:right w:val="nil"/>
            </w:tcBorders>
            <w:shd w:val="clear" w:color="auto" w:fill="auto"/>
            <w:noWrap/>
            <w:vAlign w:val="center"/>
            <w:hideMark/>
          </w:tcPr>
          <w:p w14:paraId="47B6CDC6" w14:textId="77777777" w:rsidR="004A4CDB" w:rsidRPr="004A4CDB" w:rsidRDefault="004A4CDB" w:rsidP="004A4CDB">
            <w:pPr>
              <w:spacing w:before="0" w:after="0" w:line="240" w:lineRule="auto"/>
              <w:jc w:val="center"/>
              <w:rPr>
                <w:rFonts w:ascii="Calibri" w:eastAsia="Times New Roman" w:hAnsi="Calibri" w:cs="Times New Roman"/>
                <w:color w:val="000000"/>
                <w:lang w:val="en-GB" w:eastAsia="en-GB"/>
              </w:rPr>
            </w:pPr>
            <w:r w:rsidRPr="004A4CDB">
              <w:rPr>
                <w:rFonts w:ascii="Calibri" w:eastAsia="Times New Roman" w:hAnsi="Calibri" w:cs="Times New Roman"/>
                <w:color w:val="000000"/>
                <w:lang w:val="en-GB" w:eastAsia="en-GB"/>
              </w:rPr>
              <w:t>1</w:t>
            </w:r>
          </w:p>
        </w:tc>
        <w:tc>
          <w:tcPr>
            <w:tcW w:w="2499" w:type="dxa"/>
            <w:tcBorders>
              <w:top w:val="nil"/>
              <w:left w:val="nil"/>
              <w:bottom w:val="nil"/>
              <w:right w:val="nil"/>
            </w:tcBorders>
            <w:shd w:val="clear" w:color="auto" w:fill="auto"/>
            <w:noWrap/>
            <w:vAlign w:val="center"/>
            <w:hideMark/>
          </w:tcPr>
          <w:p w14:paraId="4B0105A9" w14:textId="77777777" w:rsidR="004A4CDB" w:rsidRPr="004A4CDB" w:rsidRDefault="004A4CDB" w:rsidP="004A4CDB">
            <w:pPr>
              <w:spacing w:before="0" w:after="0" w:line="240" w:lineRule="auto"/>
              <w:jc w:val="center"/>
              <w:rPr>
                <w:rFonts w:ascii="Calibri" w:eastAsia="Times New Roman" w:hAnsi="Calibri" w:cs="Times New Roman"/>
                <w:color w:val="000000"/>
                <w:lang w:val="en-GB" w:eastAsia="en-GB"/>
              </w:rPr>
            </w:pPr>
            <w:r w:rsidRPr="004A4CDB">
              <w:rPr>
                <w:rFonts w:ascii="Calibri" w:eastAsia="Times New Roman" w:hAnsi="Calibri" w:cs="Times New Roman"/>
                <w:color w:val="000000"/>
                <w:lang w:val="en-GB" w:eastAsia="en-GB"/>
              </w:rPr>
              <w:t>2</w:t>
            </w:r>
          </w:p>
        </w:tc>
      </w:tr>
      <w:tr w:rsidR="004A4CDB" w:rsidRPr="004A4CDB" w14:paraId="3DBF9708" w14:textId="77777777" w:rsidTr="00B93246">
        <w:trPr>
          <w:gridBefore w:val="1"/>
          <w:gridAfter w:val="1"/>
          <w:wBefore w:w="70" w:type="dxa"/>
          <w:wAfter w:w="1158" w:type="dxa"/>
          <w:trHeight w:val="271"/>
        </w:trPr>
        <w:tc>
          <w:tcPr>
            <w:tcW w:w="5469" w:type="dxa"/>
            <w:tcBorders>
              <w:top w:val="nil"/>
              <w:left w:val="nil"/>
              <w:bottom w:val="nil"/>
              <w:right w:val="nil"/>
            </w:tcBorders>
            <w:shd w:val="clear" w:color="auto" w:fill="auto"/>
            <w:noWrap/>
            <w:vAlign w:val="bottom"/>
            <w:hideMark/>
          </w:tcPr>
          <w:p w14:paraId="04FD147F" w14:textId="77777777" w:rsidR="004A4CDB" w:rsidRPr="004A4CDB" w:rsidRDefault="004A4CDB" w:rsidP="004A4CDB">
            <w:pPr>
              <w:spacing w:before="0" w:after="0" w:line="240" w:lineRule="auto"/>
              <w:jc w:val="center"/>
              <w:rPr>
                <w:rFonts w:ascii="Calibri" w:eastAsia="Times New Roman" w:hAnsi="Calibri" w:cs="Times New Roman"/>
                <w:color w:val="000000"/>
                <w:lang w:val="en-GB" w:eastAsia="en-GB"/>
              </w:rPr>
            </w:pPr>
          </w:p>
        </w:tc>
        <w:tc>
          <w:tcPr>
            <w:tcW w:w="1793" w:type="dxa"/>
            <w:tcBorders>
              <w:top w:val="nil"/>
              <w:left w:val="nil"/>
              <w:bottom w:val="nil"/>
              <w:right w:val="nil"/>
            </w:tcBorders>
            <w:shd w:val="clear" w:color="auto" w:fill="auto"/>
            <w:noWrap/>
            <w:vAlign w:val="center"/>
            <w:hideMark/>
          </w:tcPr>
          <w:p w14:paraId="7C07F01A" w14:textId="77777777" w:rsidR="004A4CDB" w:rsidRPr="004A4CDB" w:rsidRDefault="004A4CDB" w:rsidP="004A4CDB">
            <w:pPr>
              <w:spacing w:before="0" w:after="0" w:line="240" w:lineRule="auto"/>
              <w:rPr>
                <w:rFonts w:ascii="Times New Roman" w:eastAsia="Times New Roman" w:hAnsi="Times New Roman" w:cs="Times New Roman"/>
                <w:sz w:val="20"/>
                <w:szCs w:val="20"/>
                <w:lang w:val="en-GB" w:eastAsia="en-GB"/>
              </w:rPr>
            </w:pPr>
          </w:p>
        </w:tc>
        <w:tc>
          <w:tcPr>
            <w:tcW w:w="2499" w:type="dxa"/>
            <w:tcBorders>
              <w:top w:val="nil"/>
              <w:left w:val="nil"/>
              <w:bottom w:val="nil"/>
              <w:right w:val="nil"/>
            </w:tcBorders>
            <w:shd w:val="clear" w:color="auto" w:fill="auto"/>
            <w:noWrap/>
            <w:vAlign w:val="center"/>
            <w:hideMark/>
          </w:tcPr>
          <w:p w14:paraId="579301F9" w14:textId="77777777" w:rsidR="004A4CDB" w:rsidRPr="004A4CDB" w:rsidRDefault="004A4CDB" w:rsidP="004A4CDB">
            <w:pPr>
              <w:spacing w:before="0" w:after="0" w:line="240" w:lineRule="auto"/>
              <w:jc w:val="center"/>
              <w:rPr>
                <w:rFonts w:ascii="Times New Roman" w:eastAsia="Times New Roman" w:hAnsi="Times New Roman" w:cs="Times New Roman"/>
                <w:sz w:val="20"/>
                <w:szCs w:val="20"/>
                <w:lang w:val="en-GB" w:eastAsia="en-GB"/>
              </w:rPr>
            </w:pPr>
          </w:p>
        </w:tc>
      </w:tr>
      <w:tr w:rsidR="004A4CDB" w:rsidRPr="004A4CDB" w14:paraId="3894E31B" w14:textId="77777777" w:rsidTr="00B93246">
        <w:trPr>
          <w:gridBefore w:val="1"/>
          <w:gridAfter w:val="1"/>
          <w:wBefore w:w="70" w:type="dxa"/>
          <w:wAfter w:w="1158" w:type="dxa"/>
          <w:trHeight w:val="271"/>
        </w:trPr>
        <w:tc>
          <w:tcPr>
            <w:tcW w:w="5469" w:type="dxa"/>
            <w:tcBorders>
              <w:top w:val="nil"/>
              <w:left w:val="nil"/>
              <w:bottom w:val="nil"/>
              <w:right w:val="nil"/>
            </w:tcBorders>
            <w:shd w:val="clear" w:color="auto" w:fill="auto"/>
            <w:noWrap/>
            <w:vAlign w:val="bottom"/>
            <w:hideMark/>
          </w:tcPr>
          <w:p w14:paraId="7A11E51F" w14:textId="2C0D3A17" w:rsidR="004A4CDB" w:rsidRPr="004A4CDB" w:rsidRDefault="004A4CDB" w:rsidP="004A4CDB">
            <w:pPr>
              <w:spacing w:before="0" w:after="0" w:line="240" w:lineRule="auto"/>
              <w:rPr>
                <w:rFonts w:ascii="Calibri" w:eastAsia="Times New Roman" w:hAnsi="Calibri" w:cs="Times New Roman"/>
                <w:b/>
                <w:bCs/>
                <w:color w:val="000000"/>
                <w:lang w:val="en-GB" w:eastAsia="en-GB"/>
              </w:rPr>
            </w:pPr>
            <w:r w:rsidRPr="004A4CDB">
              <w:rPr>
                <w:rFonts w:ascii="Calibri" w:eastAsia="Times New Roman" w:hAnsi="Calibri" w:cs="Times New Roman"/>
                <w:b/>
                <w:bCs/>
                <w:color w:val="000000"/>
                <w:lang w:val="en-GB" w:eastAsia="en-GB"/>
              </w:rPr>
              <w:t>Total</w:t>
            </w:r>
            <w:r w:rsidR="00D30C01">
              <w:rPr>
                <w:rFonts w:ascii="Calibri" w:eastAsia="Times New Roman" w:hAnsi="Calibri" w:cs="Times New Roman"/>
                <w:b/>
                <w:bCs/>
                <w:color w:val="000000"/>
                <w:lang w:val="en-GB" w:eastAsia="en-GB"/>
              </w:rPr>
              <w:t xml:space="preserve"> </w:t>
            </w:r>
            <w:r w:rsidR="00D30C01" w:rsidRPr="00042E3F">
              <w:rPr>
                <w:rFonts w:ascii="Calibri" w:eastAsia="Times New Roman" w:hAnsi="Calibri" w:cs="Times New Roman"/>
                <w:color w:val="000000"/>
                <w:sz w:val="18"/>
                <w:szCs w:val="18"/>
                <w:lang w:val="en-GB" w:eastAsia="en-GB"/>
              </w:rPr>
              <w:t xml:space="preserve">(*Time excludes communications &amp; </w:t>
            </w:r>
            <w:r w:rsidR="00042E3F" w:rsidRPr="00042E3F">
              <w:rPr>
                <w:rFonts w:ascii="Calibri" w:eastAsia="Times New Roman" w:hAnsi="Calibri" w:cs="Times New Roman"/>
                <w:color w:val="000000"/>
                <w:sz w:val="18"/>
                <w:szCs w:val="18"/>
                <w:lang w:val="en-GB" w:eastAsia="en-GB"/>
              </w:rPr>
              <w:t>developer-</w:t>
            </w:r>
            <w:r w:rsidR="00D30C01" w:rsidRPr="00042E3F">
              <w:rPr>
                <w:rFonts w:ascii="Calibri" w:eastAsia="Times New Roman" w:hAnsi="Calibri" w:cs="Times New Roman"/>
                <w:color w:val="000000"/>
                <w:sz w:val="18"/>
                <w:szCs w:val="18"/>
                <w:lang w:val="en-GB" w:eastAsia="en-GB"/>
              </w:rPr>
              <w:t>waiting…)</w:t>
            </w:r>
          </w:p>
        </w:tc>
        <w:tc>
          <w:tcPr>
            <w:tcW w:w="1793" w:type="dxa"/>
            <w:tcBorders>
              <w:top w:val="nil"/>
              <w:left w:val="nil"/>
              <w:bottom w:val="nil"/>
              <w:right w:val="nil"/>
            </w:tcBorders>
            <w:shd w:val="clear" w:color="auto" w:fill="auto"/>
            <w:noWrap/>
            <w:vAlign w:val="center"/>
            <w:hideMark/>
          </w:tcPr>
          <w:p w14:paraId="1B8FC096" w14:textId="77777777" w:rsidR="004A4CDB" w:rsidRPr="004A4CDB" w:rsidRDefault="004A4CDB" w:rsidP="004A4CDB">
            <w:pPr>
              <w:spacing w:before="0" w:after="0" w:line="240" w:lineRule="auto"/>
              <w:jc w:val="center"/>
              <w:rPr>
                <w:rFonts w:ascii="Calibri" w:eastAsia="Times New Roman" w:hAnsi="Calibri" w:cs="Times New Roman"/>
                <w:b/>
                <w:bCs/>
                <w:color w:val="000000"/>
                <w:lang w:val="en-GB" w:eastAsia="en-GB"/>
              </w:rPr>
            </w:pPr>
            <w:r w:rsidRPr="004A4CDB">
              <w:rPr>
                <w:rFonts w:ascii="Calibri" w:eastAsia="Times New Roman" w:hAnsi="Calibri" w:cs="Times New Roman"/>
                <w:b/>
                <w:bCs/>
                <w:color w:val="000000"/>
                <w:lang w:val="en-GB" w:eastAsia="en-GB"/>
              </w:rPr>
              <w:t>28</w:t>
            </w:r>
          </w:p>
        </w:tc>
        <w:tc>
          <w:tcPr>
            <w:tcW w:w="2499" w:type="dxa"/>
            <w:tcBorders>
              <w:top w:val="nil"/>
              <w:left w:val="nil"/>
              <w:bottom w:val="nil"/>
              <w:right w:val="nil"/>
            </w:tcBorders>
            <w:shd w:val="clear" w:color="auto" w:fill="auto"/>
            <w:noWrap/>
            <w:vAlign w:val="center"/>
            <w:hideMark/>
          </w:tcPr>
          <w:p w14:paraId="74DC0ABD" w14:textId="77777777" w:rsidR="004A4CDB" w:rsidRPr="004A4CDB" w:rsidRDefault="004A4CDB" w:rsidP="004A4CDB">
            <w:pPr>
              <w:spacing w:before="0" w:after="0" w:line="240" w:lineRule="auto"/>
              <w:jc w:val="center"/>
              <w:rPr>
                <w:rFonts w:ascii="Calibri" w:eastAsia="Times New Roman" w:hAnsi="Calibri" w:cs="Times New Roman"/>
                <w:b/>
                <w:bCs/>
                <w:color w:val="000000"/>
                <w:lang w:val="en-GB" w:eastAsia="en-GB"/>
              </w:rPr>
            </w:pPr>
            <w:r w:rsidRPr="004A4CDB">
              <w:rPr>
                <w:rFonts w:ascii="Calibri" w:eastAsia="Times New Roman" w:hAnsi="Calibri" w:cs="Times New Roman"/>
                <w:b/>
                <w:bCs/>
                <w:color w:val="000000"/>
                <w:lang w:val="en-GB" w:eastAsia="en-GB"/>
              </w:rPr>
              <w:t>35.5</w:t>
            </w:r>
          </w:p>
        </w:tc>
      </w:tr>
    </w:tbl>
    <w:p w14:paraId="2B08FEFF" w14:textId="21AF7E43" w:rsidR="005F09DE" w:rsidRDefault="005F09DE">
      <w:pPr>
        <w:rPr>
          <w:rFonts w:asciiTheme="majorHAnsi" w:eastAsiaTheme="majorEastAsia" w:hAnsiTheme="majorHAnsi" w:cstheme="majorBidi"/>
          <w:caps/>
          <w:color w:val="FFFFFF" w:themeColor="background1"/>
          <w:spacing w:val="15"/>
        </w:rPr>
      </w:pPr>
      <w:r>
        <w:br w:type="page"/>
      </w:r>
    </w:p>
    <w:p w14:paraId="51A78C93" w14:textId="2A9577DD" w:rsidR="00AC2FE2" w:rsidRDefault="00AC2FE2" w:rsidP="00AC2FE2">
      <w:pPr>
        <w:pStyle w:val="Heading1"/>
      </w:pPr>
      <w:r>
        <w:lastRenderedPageBreak/>
        <w:t>“SharePoint”</w:t>
      </w:r>
      <w:r w:rsidR="008854CA">
        <w:t xml:space="preserve"> </w:t>
      </w:r>
      <w:r w:rsidR="00BA037A">
        <w:t>–</w:t>
      </w:r>
      <w:r w:rsidR="008854CA">
        <w:t xml:space="preserve"> </w:t>
      </w:r>
      <w:r w:rsidR="00810A93">
        <w:t>Moti</w:t>
      </w:r>
      <w:r w:rsidR="00E56A1E">
        <w:t>v</w:t>
      </w:r>
      <w:r w:rsidR="00810A93">
        <w:t>ation</w:t>
      </w:r>
      <w:r w:rsidR="008879BC">
        <w:t xml:space="preserve">, </w:t>
      </w:r>
      <w:r w:rsidR="00A6650F">
        <w:t>Initiati</w:t>
      </w:r>
      <w:r w:rsidR="00CF5330">
        <w:t>on</w:t>
      </w:r>
      <w:r w:rsidR="008879BC">
        <w:t xml:space="preserve"> &amp; Action</w:t>
      </w:r>
    </w:p>
    <w:p w14:paraId="6BCC5CEA" w14:textId="77777777" w:rsidR="004E3E69" w:rsidRDefault="00AC2FE2" w:rsidP="004B00A7">
      <w:r>
        <w:t>SharePoint is the web-frontend portal/website product/</w:t>
      </w:r>
      <w:r w:rsidR="00E803F7">
        <w:t>solution</w:t>
      </w:r>
      <w:r>
        <w:t xml:space="preserve"> within the broader Office/Microsoft 365 solutions offering. It has been around since more than a decade with traditional SharePoint </w:t>
      </w:r>
      <w:r w:rsidR="00183D74">
        <w:t xml:space="preserve">&amp; </w:t>
      </w:r>
      <w:r w:rsidR="00265010">
        <w:t xml:space="preserve">integrated </w:t>
      </w:r>
      <w:r w:rsidR="00183D74">
        <w:t>services</w:t>
      </w:r>
      <w:r w:rsidR="00265010">
        <w:t>,</w:t>
      </w:r>
      <w:r w:rsidR="00183D74">
        <w:t xml:space="preserve"> </w:t>
      </w:r>
      <w:r>
        <w:t>only available for Windows Server</w:t>
      </w:r>
      <w:r w:rsidR="00660391">
        <w:t xml:space="preserve"> OS now </w:t>
      </w:r>
      <w:r>
        <w:t>called On-Premise</w:t>
      </w:r>
      <w:r w:rsidR="00660391">
        <w:t>s</w:t>
      </w:r>
      <w:r>
        <w:t xml:space="preserve"> “SharePoint Server</w:t>
      </w:r>
      <w:r w:rsidR="00660391">
        <w:t>”</w:t>
      </w:r>
      <w:r>
        <w:t xml:space="preserve"> </w:t>
      </w:r>
      <w:r w:rsidR="00660391">
        <w:t>versions (</w:t>
      </w:r>
      <w:r w:rsidR="00037515">
        <w:t>2007-</w:t>
      </w:r>
      <w:r w:rsidR="00660391">
        <w:t>2010-2013-2016-2019</w:t>
      </w:r>
      <w:r w:rsidR="00F33A1E">
        <w:t>*</w:t>
      </w:r>
      <w:r w:rsidR="00660391">
        <w:t>)</w:t>
      </w:r>
      <w:r>
        <w:t xml:space="preserve">. </w:t>
      </w:r>
    </w:p>
    <w:p w14:paraId="103E3329" w14:textId="29C56487" w:rsidR="004B00A7" w:rsidRPr="004B00A7" w:rsidRDefault="00AC2FE2" w:rsidP="004B00A7">
      <w:r>
        <w:t xml:space="preserve">SharePoint integration of other services like, </w:t>
      </w:r>
      <w:r w:rsidR="00E21297">
        <w:t>Exchange/Active-Directory/</w:t>
      </w:r>
      <w:r w:rsidR="00E422FA">
        <w:t xml:space="preserve">MS-Graph, </w:t>
      </w:r>
      <w:r w:rsidR="00400995">
        <w:t>C</w:t>
      </w:r>
      <w:r w:rsidR="00E422FA">
        <w:t>ontent v</w:t>
      </w:r>
      <w:r>
        <w:t>ersion</w:t>
      </w:r>
      <w:r w:rsidR="00E422FA">
        <w:t>ing/configuration-management</w:t>
      </w:r>
      <w:r>
        <w:t xml:space="preserve">, </w:t>
      </w:r>
      <w:r w:rsidR="00E422FA">
        <w:t>m</w:t>
      </w:r>
      <w:r>
        <w:t>oderation/</w:t>
      </w:r>
      <w:r w:rsidR="00E422FA">
        <w:t>a</w:t>
      </w:r>
      <w:r>
        <w:t xml:space="preserve">pprovals, </w:t>
      </w:r>
      <w:r w:rsidR="00E422FA">
        <w:t>permissions &amp; a</w:t>
      </w:r>
      <w:r>
        <w:t>ccess</w:t>
      </w:r>
      <w:r w:rsidR="009C7FF7">
        <w:t>-</w:t>
      </w:r>
      <w:r>
        <w:t>control</w:t>
      </w:r>
      <w:r w:rsidR="009C7FF7">
        <w:t>s</w:t>
      </w:r>
      <w:r>
        <w:t xml:space="preserve"> with Active-Directory</w:t>
      </w:r>
      <w:r w:rsidR="008C17CF">
        <w:t xml:space="preserve"> users/groups  or SharePoint</w:t>
      </w:r>
      <w:r>
        <w:t xml:space="preserve"> groups, Search</w:t>
      </w:r>
      <w:r w:rsidR="008C17CF">
        <w:t xml:space="preserve"> query and results</w:t>
      </w:r>
      <w:r w:rsidR="004F2CB7">
        <w:t xml:space="preserve"> </w:t>
      </w:r>
      <w:r w:rsidR="002F0B85">
        <w:t>fulfilment</w:t>
      </w:r>
      <w:r>
        <w:t>, Power platform</w:t>
      </w:r>
      <w:r w:rsidR="00903802">
        <w:t xml:space="preserve"> (Automate/Workflows, App-builder, BI-Dashboards etc.)</w:t>
      </w:r>
      <w:r w:rsidR="002F0B85">
        <w:t>, MS-Forms &amp;</w:t>
      </w:r>
      <w:r>
        <w:t xml:space="preserve"> Office</w:t>
      </w:r>
      <w:r w:rsidR="004E3E69">
        <w:t xml:space="preserve"> and other third-party </w:t>
      </w:r>
      <w:r>
        <w:t xml:space="preserve">product </w:t>
      </w:r>
      <w:r w:rsidR="002F0B85">
        <w:t>integrations</w:t>
      </w:r>
      <w:r w:rsidR="004E3E69">
        <w:t xml:space="preserve"> via Connectors</w:t>
      </w:r>
      <w:r w:rsidR="002F0B85">
        <w:t xml:space="preserve">, </w:t>
      </w:r>
      <w:r w:rsidR="004F0687">
        <w:t xml:space="preserve">and Microsoft products like Dynamics and MS-Teams etc. </w:t>
      </w:r>
      <w:r w:rsidR="004150E6">
        <w:t>–</w:t>
      </w:r>
      <w:r w:rsidR="004F0687">
        <w:t xml:space="preserve"> </w:t>
      </w:r>
      <w:r w:rsidR="004150E6">
        <w:t xml:space="preserve">all the </w:t>
      </w:r>
      <w:r>
        <w:t>while lending its own unique feature</w:t>
      </w:r>
      <w:r w:rsidR="001A1D4F">
        <w:t>s</w:t>
      </w:r>
      <w:r>
        <w:t xml:space="preserve"> of </w:t>
      </w:r>
      <w:r w:rsidR="00CA5F88">
        <w:t>managing of</w:t>
      </w:r>
      <w:r>
        <w:t xml:space="preserve"> Libraries and Lists with default &amp; custom columns. Some predefined document libraries with some special </w:t>
      </w:r>
      <w:r w:rsidR="00D7728A">
        <w:t xml:space="preserve">programmed features are part of </w:t>
      </w:r>
      <w:r w:rsidR="004F4F37">
        <w:t>s</w:t>
      </w:r>
      <w:r w:rsidR="00D7728A">
        <w:t>ite</w:t>
      </w:r>
      <w:r w:rsidR="004F4F37">
        <w:t>-</w:t>
      </w:r>
      <w:r w:rsidR="00D7728A">
        <w:t xml:space="preserve">templates when provisioned – like </w:t>
      </w:r>
      <w:r w:rsidR="00E9181A">
        <w:t xml:space="preserve">file-libraries such as </w:t>
      </w:r>
      <w:r w:rsidR="00D7728A">
        <w:t>Document</w:t>
      </w:r>
      <w:r w:rsidR="00E9181A">
        <w:t>s</w:t>
      </w:r>
      <w:r w:rsidR="00D7728A">
        <w:t>, Site Pages etc.</w:t>
      </w:r>
    </w:p>
    <w:p w14:paraId="1C575C93" w14:textId="6B78838F" w:rsidR="004B00A7" w:rsidRDefault="006B08AD" w:rsidP="004B00A7">
      <w:pPr>
        <w:pStyle w:val="Title"/>
        <w:rPr>
          <w:rStyle w:val="Hyperlink"/>
          <w:b/>
          <w:bCs/>
          <w:sz w:val="44"/>
          <w:szCs w:val="44"/>
        </w:rPr>
      </w:pPr>
      <w:hyperlink r:id="rId12" w:history="1">
        <w:r w:rsidR="004B00A7" w:rsidRPr="008E710C">
          <w:rPr>
            <w:rStyle w:val="Hyperlink"/>
            <w:b/>
            <w:bCs/>
            <w:sz w:val="44"/>
            <w:szCs w:val="44"/>
          </w:rPr>
          <w:t>https://support.office.com/en-gb/sharepoint</w:t>
        </w:r>
      </w:hyperlink>
    </w:p>
    <w:p w14:paraId="71589A3A" w14:textId="77777777" w:rsidR="00900D4D" w:rsidRPr="004B00A7" w:rsidRDefault="00900D4D" w:rsidP="004B00A7">
      <w:pPr>
        <w:pStyle w:val="Title"/>
        <w:rPr>
          <w:b/>
          <w:bCs/>
          <w:sz w:val="44"/>
          <w:szCs w:val="44"/>
        </w:rPr>
      </w:pPr>
      <w:r>
        <w:rPr>
          <w:noProof/>
        </w:rPr>
        <w:drawing>
          <wp:inline distT="0" distB="0" distL="0" distR="0" wp14:anchorId="6C6F9ECF" wp14:editId="0698B79B">
            <wp:extent cx="3870954" cy="2735736"/>
            <wp:effectExtent l="0" t="0" r="0" b="7620"/>
            <wp:docPr id="9" name="Picture 9" descr="Microsoft SharePoint Solutions - ObjectWin Technology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icrosoft SharePoint Solutions - ObjectWin Technology Inc."/>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26071" cy="2774689"/>
                    </a:xfrm>
                    <a:prstGeom prst="rect">
                      <a:avLst/>
                    </a:prstGeom>
                    <a:noFill/>
                    <a:ln>
                      <a:noFill/>
                    </a:ln>
                  </pic:spPr>
                </pic:pic>
              </a:graphicData>
            </a:graphic>
          </wp:inline>
        </w:drawing>
      </w:r>
      <w:r w:rsidR="004E20B0">
        <w:rPr>
          <w:b/>
          <w:bCs/>
          <w:sz w:val="44"/>
          <w:szCs w:val="44"/>
        </w:rPr>
        <w:t xml:space="preserve"> </w:t>
      </w:r>
      <w:r w:rsidR="004E20B0" w:rsidRPr="00FE6D50">
        <w:rPr>
          <w:noProof/>
        </w:rPr>
        <w:drawing>
          <wp:inline distT="0" distB="0" distL="0" distR="0" wp14:anchorId="03E2A8EB" wp14:editId="69537458">
            <wp:extent cx="2823126" cy="2752547"/>
            <wp:effectExtent l="0" t="0" r="0" b="0"/>
            <wp:docPr id="6" name="Picture 5" descr="Ctrl+Click : https://github.com/appflowitdeveloper/O365Azure">
              <a:hlinkClick xmlns:a="http://schemas.openxmlformats.org/drawingml/2006/main" r:id="rId14"/>
              <a:extLst xmlns:a="http://schemas.openxmlformats.org/drawingml/2006/main">
                <a:ext uri="{FF2B5EF4-FFF2-40B4-BE49-F238E27FC236}">
                  <a16:creationId xmlns:a16="http://schemas.microsoft.com/office/drawing/2014/main" id="{0DAD7918-3D2D-49F7-B65B-B6561D3AB8BF}"/>
                </a:ext>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electronics, iPod&#10;&#10;Description automatically generated">
                      <a:hlinkClick r:id="rId14"/>
                      <a:extLst>
                        <a:ext uri="{FF2B5EF4-FFF2-40B4-BE49-F238E27FC236}">
                          <a16:creationId xmlns:a16="http://schemas.microsoft.com/office/drawing/2014/main" id="{0DAD7918-3D2D-49F7-B65B-B6561D3AB8BF}"/>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86063" cy="2813911"/>
                    </a:xfrm>
                    <a:prstGeom prst="rect">
                      <a:avLst/>
                    </a:prstGeom>
                  </pic:spPr>
                </pic:pic>
              </a:graphicData>
            </a:graphic>
          </wp:inline>
        </w:drawing>
      </w:r>
    </w:p>
    <w:p w14:paraId="3FB7EDDB" w14:textId="6E8CA914" w:rsidR="00AC2FE2" w:rsidRDefault="00FE6D50" w:rsidP="006C2991">
      <w:r w:rsidRPr="00FE6D50">
        <w:rPr>
          <w:noProof/>
        </w:rPr>
        <w:drawing>
          <wp:inline distT="0" distB="0" distL="0" distR="0" wp14:anchorId="4C2AB48E" wp14:editId="585D625E">
            <wp:extent cx="7237713" cy="3153136"/>
            <wp:effectExtent l="76200" t="76200" r="135255" b="142875"/>
            <wp:docPr id="5" name="Picture 4" descr="A screenshot of a cell phone&#10;&#10;Description automatically generated">
              <a:hlinkClick xmlns:a="http://schemas.openxmlformats.org/drawingml/2006/main" r:id="rId16"/>
              <a:extLst xmlns:a="http://schemas.openxmlformats.org/drawingml/2006/main">
                <a:ext uri="{FF2B5EF4-FFF2-40B4-BE49-F238E27FC236}">
                  <a16:creationId xmlns:a16="http://schemas.microsoft.com/office/drawing/2014/main" id="{3F8FE8CC-6542-4006-BF04-2B7D1647BB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ell phone&#10;&#10;Description automatically generated">
                      <a:hlinkClick r:id="rId16"/>
                      <a:extLst>
                        <a:ext uri="{FF2B5EF4-FFF2-40B4-BE49-F238E27FC236}">
                          <a16:creationId xmlns:a16="http://schemas.microsoft.com/office/drawing/2014/main" id="{3F8FE8CC-6542-4006-BF04-2B7D1647BBF7}"/>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677620" cy="33447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00E7AF" w14:textId="404308FC" w:rsidR="00744C89" w:rsidRDefault="00744C89" w:rsidP="00744C89"/>
    <w:p w14:paraId="5BB6948C" w14:textId="77777777" w:rsidR="00FD2CEC" w:rsidRDefault="00744C89" w:rsidP="00744C89">
      <w:r w:rsidRPr="00744C89">
        <w:rPr>
          <w:noProof/>
        </w:rPr>
        <w:lastRenderedPageBreak/>
        <w:drawing>
          <wp:inline distT="0" distB="0" distL="0" distR="0" wp14:anchorId="071C6073" wp14:editId="568E7A54">
            <wp:extent cx="7313913" cy="5472464"/>
            <wp:effectExtent l="0" t="0" r="0" b="0"/>
            <wp:docPr id="3" name="Picture 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8"/>
                    </pic:cNvPr>
                    <pic:cNvPicPr/>
                  </pic:nvPicPr>
                  <pic:blipFill>
                    <a:blip r:embed="rId19"/>
                    <a:stretch>
                      <a:fillRect/>
                    </a:stretch>
                  </pic:blipFill>
                  <pic:spPr>
                    <a:xfrm>
                      <a:off x="0" y="0"/>
                      <a:ext cx="7313913" cy="5472464"/>
                    </a:xfrm>
                    <a:prstGeom prst="rect">
                      <a:avLst/>
                    </a:prstGeom>
                  </pic:spPr>
                </pic:pic>
              </a:graphicData>
            </a:graphic>
          </wp:inline>
        </w:drawing>
      </w:r>
      <w:r w:rsidR="00A12350">
        <w:t xml:space="preserve">   </w:t>
      </w:r>
    </w:p>
    <w:p w14:paraId="60BD7ADE" w14:textId="36B52F4B" w:rsidR="00FD2CEC" w:rsidRPr="007816F9" w:rsidRDefault="00C910D3" w:rsidP="00744C89">
      <w:pPr>
        <w:rPr>
          <w:b/>
          <w:bCs/>
        </w:rPr>
      </w:pPr>
      <w:r>
        <w:rPr>
          <w:b/>
          <w:bCs/>
        </w:rPr>
        <w:t>Suggested</w:t>
      </w:r>
      <w:r w:rsidR="00FD2CEC" w:rsidRPr="007816F9">
        <w:rPr>
          <w:b/>
          <w:bCs/>
        </w:rPr>
        <w:t xml:space="preserve"> Intranet</w:t>
      </w:r>
      <w:r w:rsidR="00C11AC5">
        <w:rPr>
          <w:b/>
          <w:bCs/>
        </w:rPr>
        <w:t>-</w:t>
      </w:r>
      <w:r w:rsidR="00FD2CEC" w:rsidRPr="007816F9">
        <w:rPr>
          <w:b/>
          <w:bCs/>
        </w:rPr>
        <w:t>Design Product for getting more out of your intranet! Empowering more of your Organization</w:t>
      </w:r>
      <w:r w:rsidR="005C02F0" w:rsidRPr="007816F9">
        <w:rPr>
          <w:b/>
          <w:bCs/>
        </w:rPr>
        <w:t>!</w:t>
      </w:r>
    </w:p>
    <w:p w14:paraId="635C46ED" w14:textId="4ACEEF06" w:rsidR="00F42CFB" w:rsidRDefault="006B08AD" w:rsidP="00744C89">
      <w:pPr>
        <w:rPr>
          <w:sz w:val="90"/>
          <w:szCs w:val="90"/>
        </w:rPr>
      </w:pPr>
      <w:hyperlink r:id="rId20" w:history="1">
        <w:r w:rsidR="00F42CFB" w:rsidRPr="00F42CFB">
          <w:rPr>
            <w:rStyle w:val="Hyperlink"/>
            <w:sz w:val="90"/>
            <w:szCs w:val="90"/>
          </w:rPr>
          <w:t>https://demos.shortpoint.com/</w:t>
        </w:r>
      </w:hyperlink>
    </w:p>
    <w:p w14:paraId="7FB48AFF" w14:textId="53573360" w:rsidR="005962A9" w:rsidRPr="00F42CFB" w:rsidRDefault="002A5583" w:rsidP="002F66C2">
      <w:pPr>
        <w:jc w:val="center"/>
        <w:rPr>
          <w:sz w:val="88"/>
          <w:szCs w:val="88"/>
        </w:rPr>
      </w:pPr>
      <w:r>
        <w:rPr>
          <w:noProof/>
          <w:sz w:val="88"/>
          <w:szCs w:val="88"/>
        </w:rPr>
        <w:drawing>
          <wp:inline distT="0" distB="0" distL="0" distR="0" wp14:anchorId="53935F08" wp14:editId="57B19969">
            <wp:extent cx="3311319" cy="2483490"/>
            <wp:effectExtent l="0" t="0" r="3810" b="0"/>
            <wp:docPr id="67" name="Video 67">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Video 67">
                      <a:hlinkClick r:id="rId21"/>
                    </pic:cNvPr>
                    <pic:cNvPicPr/>
                  </pic:nvPicPr>
                  <pic:blipFill>
                    <a:blip r:embed="rId22">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EMMujHzOleo&quot; frameborder=&quot;0&quot; type=&quot;text/html&quot; width=&quot;816&quot; height=&quot;480&quot; /&gt;" h="480" w="816"/>
                        </a:ext>
                      </a:extLst>
                    </a:blip>
                    <a:stretch>
                      <a:fillRect/>
                    </a:stretch>
                  </pic:blipFill>
                  <pic:spPr>
                    <a:xfrm>
                      <a:off x="0" y="0"/>
                      <a:ext cx="3355632" cy="2516725"/>
                    </a:xfrm>
                    <a:prstGeom prst="rect">
                      <a:avLst/>
                    </a:prstGeom>
                  </pic:spPr>
                </pic:pic>
              </a:graphicData>
            </a:graphic>
          </wp:inline>
        </w:drawing>
      </w:r>
      <w:r>
        <w:rPr>
          <w:sz w:val="88"/>
          <w:szCs w:val="88"/>
        </w:rPr>
        <w:t xml:space="preserve"> </w:t>
      </w:r>
      <w:r w:rsidR="005962A9">
        <w:rPr>
          <w:noProof/>
          <w:sz w:val="88"/>
          <w:szCs w:val="88"/>
        </w:rPr>
        <w:drawing>
          <wp:inline distT="0" distB="0" distL="0" distR="0" wp14:anchorId="6FCC5CDF" wp14:editId="4B861B55">
            <wp:extent cx="3321837" cy="2491378"/>
            <wp:effectExtent l="0" t="0" r="0" b="4445"/>
            <wp:docPr id="60" name="Video 60">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ideo 60">
                      <a:hlinkClick r:id="rId23"/>
                    </pic:cNvPr>
                    <pic:cNvPicPr/>
                  </pic:nvPicPr>
                  <pic:blipFill>
                    <a:blip r:embed="rId24">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F4eViASa6eM&quot; frameborder=&quot;0&quot; type=&quot;text/html&quot; width=&quot;816&quot; height=&quot;480&quot; /&gt;" h="480" w="816"/>
                        </a:ext>
                      </a:extLst>
                    </a:blip>
                    <a:stretch>
                      <a:fillRect/>
                    </a:stretch>
                  </pic:blipFill>
                  <pic:spPr>
                    <a:xfrm>
                      <a:off x="0" y="0"/>
                      <a:ext cx="3358580" cy="2518935"/>
                    </a:xfrm>
                    <a:prstGeom prst="rect">
                      <a:avLst/>
                    </a:prstGeom>
                  </pic:spPr>
                </pic:pic>
              </a:graphicData>
            </a:graphic>
          </wp:inline>
        </w:drawing>
      </w:r>
      <w:r w:rsidR="002F66C2">
        <w:rPr>
          <w:sz w:val="88"/>
          <w:szCs w:val="88"/>
        </w:rPr>
        <w:t xml:space="preserve"> </w:t>
      </w:r>
    </w:p>
    <w:p w14:paraId="413AE645" w14:textId="477B501E" w:rsidR="000376D4" w:rsidRDefault="00A12350" w:rsidP="00744C89">
      <w:r>
        <w:t xml:space="preserve"> </w:t>
      </w:r>
    </w:p>
    <w:p w14:paraId="342B3656" w14:textId="6E3E1D61" w:rsidR="00625E2B" w:rsidRDefault="00625E2B" w:rsidP="00625E2B">
      <w:pPr>
        <w:pStyle w:val="Heading1"/>
      </w:pPr>
      <w:r>
        <w:lastRenderedPageBreak/>
        <w:t xml:space="preserve">Power Platform &amp; </w:t>
      </w:r>
      <w:r w:rsidR="000300A9">
        <w:t xml:space="preserve">Integration </w:t>
      </w:r>
      <w:r>
        <w:t>Connectors</w:t>
      </w:r>
    </w:p>
    <w:p w14:paraId="78D05C34" w14:textId="77777777" w:rsidR="00625E2B" w:rsidRDefault="00625E2B" w:rsidP="00625E2B">
      <w:pPr>
        <w:rPr>
          <w:rFonts w:asciiTheme="majorHAnsi" w:eastAsiaTheme="majorEastAsia" w:hAnsiTheme="majorHAnsi" w:cstheme="majorBidi"/>
          <w:caps/>
          <w:color w:val="FFFFFF" w:themeColor="background1"/>
          <w:spacing w:val="15"/>
        </w:rPr>
      </w:pPr>
      <w:r w:rsidRPr="00F81E7A">
        <w:rPr>
          <w:noProof/>
        </w:rPr>
        <w:drawing>
          <wp:inline distT="0" distB="0" distL="0" distR="0" wp14:anchorId="25FA5923" wp14:editId="0DF67298">
            <wp:extent cx="7198360" cy="3313942"/>
            <wp:effectExtent l="0" t="0" r="2540" b="1270"/>
            <wp:docPr id="32" name="Picture 32">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a:hlinkClick r:id="rId25"/>
                    </pic:cNvPr>
                    <pic:cNvPicPr/>
                  </pic:nvPicPr>
                  <pic:blipFill>
                    <a:blip r:embed="rId26"/>
                    <a:stretch>
                      <a:fillRect/>
                    </a:stretch>
                  </pic:blipFill>
                  <pic:spPr>
                    <a:xfrm>
                      <a:off x="0" y="0"/>
                      <a:ext cx="7221058" cy="3324392"/>
                    </a:xfrm>
                    <a:prstGeom prst="rect">
                      <a:avLst/>
                    </a:prstGeom>
                  </pic:spPr>
                </pic:pic>
              </a:graphicData>
            </a:graphic>
          </wp:inline>
        </w:drawing>
      </w:r>
    </w:p>
    <w:p w14:paraId="5875C5CC" w14:textId="44F5DC5A" w:rsidR="00625E2B" w:rsidRDefault="00625E2B" w:rsidP="00625E2B">
      <w:pPr>
        <w:rPr>
          <w:rFonts w:asciiTheme="majorHAnsi" w:eastAsiaTheme="majorEastAsia" w:hAnsiTheme="majorHAnsi" w:cstheme="majorBidi"/>
          <w:caps/>
          <w:noProof/>
          <w:color w:val="FFFFFF" w:themeColor="background1"/>
          <w:spacing w:val="15"/>
        </w:rPr>
      </w:pPr>
      <w:r>
        <w:rPr>
          <w:rFonts w:asciiTheme="majorHAnsi" w:eastAsiaTheme="majorEastAsia" w:hAnsiTheme="majorHAnsi" w:cstheme="majorBidi"/>
          <w:caps/>
          <w:noProof/>
          <w:color w:val="FFFFFF" w:themeColor="background1"/>
          <w:spacing w:val="15"/>
        </w:rPr>
        <w:drawing>
          <wp:inline distT="0" distB="0" distL="0" distR="0" wp14:anchorId="289BAE24" wp14:editId="77745F43">
            <wp:extent cx="2292824" cy="1719617"/>
            <wp:effectExtent l="0" t="0" r="0" b="0"/>
            <wp:docPr id="55" name="Video 55">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Video 55">
                      <a:hlinkClick r:id="rId27"/>
                    </pic:cNvPr>
                    <pic:cNvPicPr/>
                  </pic:nvPicPr>
                  <pic:blipFill>
                    <a:blip r:embed="rId28">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39GWzYMp7JM&quot; frameborder=&quot;0&quot; type=&quot;text/html&quot; width=&quot;816&quot; height=&quot;480&quot; /&gt;" h="480" w="816"/>
                        </a:ext>
                      </a:extLst>
                    </a:blip>
                    <a:stretch>
                      <a:fillRect/>
                    </a:stretch>
                  </pic:blipFill>
                  <pic:spPr>
                    <a:xfrm>
                      <a:off x="0" y="0"/>
                      <a:ext cx="2432753" cy="1824564"/>
                    </a:xfrm>
                    <a:prstGeom prst="rect">
                      <a:avLst/>
                    </a:prstGeom>
                  </pic:spPr>
                </pic:pic>
              </a:graphicData>
            </a:graphic>
          </wp:inline>
        </w:drawing>
      </w:r>
      <w:r w:rsidR="00C74D2D">
        <w:rPr>
          <w:rFonts w:asciiTheme="majorHAnsi" w:eastAsiaTheme="majorEastAsia" w:hAnsiTheme="majorHAnsi" w:cstheme="majorBidi"/>
          <w:caps/>
          <w:noProof/>
          <w:color w:val="FFFFFF" w:themeColor="background1"/>
          <w:spacing w:val="15"/>
        </w:rPr>
        <w:t xml:space="preserve"> </w:t>
      </w:r>
      <w:r w:rsidR="00064C20">
        <w:rPr>
          <w:rFonts w:asciiTheme="majorHAnsi" w:eastAsiaTheme="majorEastAsia" w:hAnsiTheme="majorHAnsi" w:cstheme="majorBidi"/>
          <w:caps/>
          <w:noProof/>
          <w:color w:val="FFFFFF" w:themeColor="background1"/>
          <w:spacing w:val="15"/>
        </w:rPr>
        <w:drawing>
          <wp:inline distT="0" distB="0" distL="0" distR="0" wp14:anchorId="42FAF54C" wp14:editId="30A14C03">
            <wp:extent cx="2593075" cy="1728718"/>
            <wp:effectExtent l="0" t="0" r="0" b="5080"/>
            <wp:docPr id="54" name="Video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2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nocookie.com/embed/mN7xnqvdqRA&quot; frameborder=&quot;0&quot; allow=&quot;accelerometer; autoplay; encrypted-media; gyroscope; picture-in-picture&quot; allowfullscreen&gt;&lt;/iframe&gt;" h="315" w="560"/>
                        </a:ext>
                      </a:extLst>
                    </a:blip>
                    <a:stretch>
                      <a:fillRect/>
                    </a:stretch>
                  </pic:blipFill>
                  <pic:spPr>
                    <a:xfrm>
                      <a:off x="0" y="0"/>
                      <a:ext cx="2732592" cy="1821729"/>
                    </a:xfrm>
                    <a:prstGeom prst="rect">
                      <a:avLst/>
                    </a:prstGeom>
                  </pic:spPr>
                </pic:pic>
              </a:graphicData>
            </a:graphic>
          </wp:inline>
        </w:drawing>
      </w:r>
      <w:r>
        <w:rPr>
          <w:rFonts w:asciiTheme="majorHAnsi" w:eastAsiaTheme="majorEastAsia" w:hAnsiTheme="majorHAnsi" w:cstheme="majorBidi"/>
          <w:caps/>
          <w:noProof/>
          <w:color w:val="FFFFFF" w:themeColor="background1"/>
          <w:spacing w:val="15"/>
        </w:rPr>
        <w:t xml:space="preserve"> </w:t>
      </w:r>
      <w:r>
        <w:rPr>
          <w:noProof/>
        </w:rPr>
        <w:drawing>
          <wp:inline distT="0" distB="0" distL="0" distR="0" wp14:anchorId="4677726B" wp14:editId="4CF02599">
            <wp:extent cx="2316378" cy="1737284"/>
            <wp:effectExtent l="0" t="0" r="8255" b="0"/>
            <wp:docPr id="59" name="Video 59">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Video 59">
                      <a:hlinkClick r:id="rId30"/>
                    </pic:cNvPr>
                    <pic:cNvPicPr/>
                  </pic:nvPicPr>
                  <pic:blipFill>
                    <a:blip r:embed="rId31">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MGtomFKVDys&quot; frameborder=&quot;0&quot; type=&quot;text/html&quot; width=&quot;816&quot; height=&quot;480&quot; /&gt;" h="480" w="816"/>
                        </a:ext>
                      </a:extLst>
                    </a:blip>
                    <a:stretch>
                      <a:fillRect/>
                    </a:stretch>
                  </pic:blipFill>
                  <pic:spPr>
                    <a:xfrm>
                      <a:off x="0" y="0"/>
                      <a:ext cx="2355685" cy="1766764"/>
                    </a:xfrm>
                    <a:prstGeom prst="rect">
                      <a:avLst/>
                    </a:prstGeom>
                  </pic:spPr>
                </pic:pic>
              </a:graphicData>
            </a:graphic>
          </wp:inline>
        </w:drawing>
      </w:r>
    </w:p>
    <w:p w14:paraId="3931FE00" w14:textId="77777777" w:rsidR="00625E2B" w:rsidRDefault="00625E2B" w:rsidP="00625E2B">
      <w:pPr>
        <w:rPr>
          <w:rFonts w:asciiTheme="majorHAnsi" w:eastAsiaTheme="majorEastAsia" w:hAnsiTheme="majorHAnsi" w:cstheme="majorBidi"/>
          <w:caps/>
          <w:color w:val="FFFFFF" w:themeColor="background1"/>
          <w:spacing w:val="15"/>
        </w:rPr>
      </w:pPr>
      <w:r>
        <w:rPr>
          <w:rFonts w:asciiTheme="majorHAnsi" w:eastAsiaTheme="majorEastAsia" w:hAnsiTheme="majorHAnsi" w:cstheme="majorBidi"/>
          <w:caps/>
          <w:noProof/>
          <w:color w:val="FFFFFF" w:themeColor="background1"/>
          <w:spacing w:val="15"/>
        </w:rPr>
        <w:drawing>
          <wp:inline distT="0" distB="0" distL="0" distR="0" wp14:anchorId="4F587176" wp14:editId="0F0597CF">
            <wp:extent cx="3589361" cy="2692021"/>
            <wp:effectExtent l="0" t="0" r="0" b="0"/>
            <wp:docPr id="57" name="Video 57">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Video 57">
                      <a:hlinkClick r:id="rId32"/>
                    </pic:cNvPr>
                    <pic:cNvPicPr/>
                  </pic:nvPicPr>
                  <pic:blipFill>
                    <a:blip r:embed="rId33">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hCuxuUaGC6Y&quot; frameborder=&quot;0&quot; type=&quot;text/html&quot; width=&quot;816&quot; height=&quot;480&quot; /&gt;" h="480" w="816"/>
                        </a:ext>
                      </a:extLst>
                    </a:blip>
                    <a:stretch>
                      <a:fillRect/>
                    </a:stretch>
                  </pic:blipFill>
                  <pic:spPr>
                    <a:xfrm>
                      <a:off x="0" y="0"/>
                      <a:ext cx="3636384" cy="2727289"/>
                    </a:xfrm>
                    <a:prstGeom prst="rect">
                      <a:avLst/>
                    </a:prstGeom>
                  </pic:spPr>
                </pic:pic>
              </a:graphicData>
            </a:graphic>
          </wp:inline>
        </w:drawing>
      </w:r>
      <w:r>
        <w:rPr>
          <w:rFonts w:asciiTheme="majorHAnsi" w:eastAsiaTheme="majorEastAsia" w:hAnsiTheme="majorHAnsi" w:cstheme="majorBidi"/>
          <w:caps/>
          <w:noProof/>
          <w:color w:val="FFFFFF" w:themeColor="background1"/>
          <w:spacing w:val="15"/>
        </w:rPr>
        <w:t xml:space="preserve"> </w:t>
      </w:r>
      <w:r>
        <w:rPr>
          <w:rFonts w:asciiTheme="majorHAnsi" w:eastAsiaTheme="majorEastAsia" w:hAnsiTheme="majorHAnsi" w:cstheme="majorBidi"/>
          <w:caps/>
          <w:noProof/>
          <w:color w:val="FFFFFF" w:themeColor="background1"/>
          <w:spacing w:val="15"/>
        </w:rPr>
        <w:drawing>
          <wp:inline distT="0" distB="0" distL="0" distR="0" wp14:anchorId="649D8ECD" wp14:editId="0B7C4DEE">
            <wp:extent cx="3606903" cy="2705176"/>
            <wp:effectExtent l="0" t="0" r="0" b="0"/>
            <wp:docPr id="56" name="Video 56">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deo 56">
                      <a:hlinkClick r:id="rId34"/>
                    </pic:cNvPr>
                    <pic:cNvPicPr/>
                  </pic:nvPicPr>
                  <pic:blipFill>
                    <a:blip r:embed="rId35">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W2CEUaZHOqE&quot; frameborder=&quot;0&quot; type=&quot;text/html&quot; width=&quot;816&quot; height=&quot;480&quot; /&gt;" h="480" w="816"/>
                        </a:ext>
                      </a:extLst>
                    </a:blip>
                    <a:stretch>
                      <a:fillRect/>
                    </a:stretch>
                  </pic:blipFill>
                  <pic:spPr>
                    <a:xfrm>
                      <a:off x="0" y="0"/>
                      <a:ext cx="3629569" cy="2722175"/>
                    </a:xfrm>
                    <a:prstGeom prst="rect">
                      <a:avLst/>
                    </a:prstGeom>
                  </pic:spPr>
                </pic:pic>
              </a:graphicData>
            </a:graphic>
          </wp:inline>
        </w:drawing>
      </w:r>
      <w:r>
        <w:rPr>
          <w:rFonts w:asciiTheme="majorHAnsi" w:eastAsiaTheme="majorEastAsia" w:hAnsiTheme="majorHAnsi" w:cstheme="majorBidi"/>
          <w:caps/>
          <w:color w:val="FFFFFF" w:themeColor="background1"/>
          <w:spacing w:val="15"/>
        </w:rPr>
        <w:t xml:space="preserve">    </w:t>
      </w:r>
    </w:p>
    <w:p w14:paraId="68B520C7" w14:textId="771E9406" w:rsidR="00987C15" w:rsidRDefault="006B08AD" w:rsidP="00E13DDD">
      <w:pPr>
        <w:jc w:val="center"/>
        <w:rPr>
          <w:b/>
          <w:bCs/>
          <w:sz w:val="32"/>
          <w:szCs w:val="32"/>
        </w:rPr>
      </w:pPr>
      <w:hyperlink r:id="rId36" w:history="1">
        <w:r w:rsidR="008043F4" w:rsidRPr="00987C15">
          <w:rPr>
            <w:rStyle w:val="Hyperlink"/>
            <w:b/>
            <w:bCs/>
            <w:sz w:val="56"/>
            <w:szCs w:val="56"/>
          </w:rPr>
          <w:t xml:space="preserve">Power Apps </w:t>
        </w:r>
        <w:r w:rsidR="00E13DDD">
          <w:rPr>
            <w:rStyle w:val="Hyperlink"/>
            <w:b/>
            <w:bCs/>
            <w:sz w:val="56"/>
            <w:szCs w:val="56"/>
          </w:rPr>
          <w:t>P</w:t>
        </w:r>
        <w:r w:rsidR="008043F4" w:rsidRPr="00987C15">
          <w:rPr>
            <w:rStyle w:val="Hyperlink"/>
            <w:b/>
            <w:bCs/>
            <w:sz w:val="56"/>
            <w:szCs w:val="56"/>
          </w:rPr>
          <w:t>ortals</w:t>
        </w:r>
      </w:hyperlink>
    </w:p>
    <w:p w14:paraId="4DEA0623" w14:textId="17781D67" w:rsidR="00625E2B" w:rsidRPr="0048550C" w:rsidRDefault="006B08AD" w:rsidP="00F24BEC">
      <w:pPr>
        <w:jc w:val="center"/>
        <w:rPr>
          <w:rFonts w:asciiTheme="majorHAnsi" w:eastAsiaTheme="majorEastAsia" w:hAnsiTheme="majorHAnsi" w:cstheme="majorBidi"/>
          <w:b/>
          <w:bCs/>
          <w:caps/>
          <w:color w:val="FFFFFF" w:themeColor="background1"/>
          <w:spacing w:val="15"/>
        </w:rPr>
      </w:pPr>
      <w:hyperlink r:id="rId37" w:history="1">
        <w:r w:rsidR="00987C15" w:rsidRPr="0048550C">
          <w:rPr>
            <w:rStyle w:val="Hyperlink"/>
            <w:b/>
            <w:bCs/>
          </w:rPr>
          <w:t>https://www.youtube.com/watch?v=9ukaFsK_Njw</w:t>
        </w:r>
      </w:hyperlink>
      <w:r w:rsidR="00625E2B" w:rsidRPr="0048550C">
        <w:rPr>
          <w:b/>
          <w:bCs/>
        </w:rPr>
        <w:br w:type="page"/>
      </w:r>
    </w:p>
    <w:p w14:paraId="0747323A" w14:textId="7C5CED05" w:rsidR="000F3635" w:rsidRDefault="001C45D7" w:rsidP="000F3635">
      <w:pPr>
        <w:pStyle w:val="Heading1"/>
      </w:pPr>
      <w:r>
        <w:lastRenderedPageBreak/>
        <w:t>OneVision</w:t>
      </w:r>
      <w:r w:rsidR="000F3635">
        <w:t xml:space="preserve"> – </w:t>
      </w:r>
      <w:r w:rsidR="00F0257E">
        <w:t xml:space="preserve">Modern </w:t>
      </w:r>
      <w:r>
        <w:t xml:space="preserve">Publishing </w:t>
      </w:r>
      <w:r w:rsidR="000F3635">
        <w:t>Intranet</w:t>
      </w:r>
    </w:p>
    <w:p w14:paraId="5445C223" w14:textId="01EFFFD3" w:rsidR="000B6109" w:rsidRDefault="005E7D27" w:rsidP="000B00DB">
      <w:r>
        <w:t xml:space="preserve">This section and sub sections explore the </w:t>
      </w:r>
      <w:r w:rsidR="006D6E27">
        <w:t>“</w:t>
      </w:r>
      <w:r w:rsidRPr="006D6E27">
        <w:rPr>
          <w:b/>
          <w:bCs/>
        </w:rPr>
        <w:t>OneVision</w:t>
      </w:r>
      <w:r w:rsidR="006D6E27">
        <w:rPr>
          <w:b/>
          <w:bCs/>
        </w:rPr>
        <w:t>”</w:t>
      </w:r>
      <w:r>
        <w:t xml:space="preserve"> intranet and how it has been presently setup</w:t>
      </w:r>
      <w:r w:rsidR="006C69DF">
        <w:t>/built</w:t>
      </w:r>
      <w:r>
        <w:t xml:space="preserve"> </w:t>
      </w:r>
      <w:r w:rsidR="00696567">
        <w:t>and</w:t>
      </w:r>
      <w:r>
        <w:t>, potential improvements that can be considered for managing future capacities and processes.</w:t>
      </w:r>
    </w:p>
    <w:p w14:paraId="1912180C" w14:textId="32F7D769" w:rsidR="005E7D27" w:rsidRDefault="005E7D27" w:rsidP="000B00DB">
      <w:r w:rsidRPr="005E7D27">
        <w:rPr>
          <w:noProof/>
        </w:rPr>
        <w:drawing>
          <wp:inline distT="0" distB="0" distL="0" distR="0" wp14:anchorId="657389E0" wp14:editId="0EC4851A">
            <wp:extent cx="7411720" cy="52590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411720" cy="5259070"/>
                    </a:xfrm>
                    <a:prstGeom prst="rect">
                      <a:avLst/>
                    </a:prstGeom>
                  </pic:spPr>
                </pic:pic>
              </a:graphicData>
            </a:graphic>
          </wp:inline>
        </w:drawing>
      </w:r>
    </w:p>
    <w:p w14:paraId="690FB5DA" w14:textId="2E4FDA45" w:rsidR="00A764F9" w:rsidRDefault="00A764F9" w:rsidP="000B00DB">
      <w:r>
        <w:rPr>
          <w:noProof/>
        </w:rPr>
        <w:drawing>
          <wp:inline distT="0" distB="0" distL="0" distR="0" wp14:anchorId="2BD4EDB4" wp14:editId="5BF846BE">
            <wp:extent cx="3655060" cy="2741295"/>
            <wp:effectExtent l="0" t="0" r="2540" b="1905"/>
            <wp:docPr id="36" name="Video 36">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deo 36">
                      <a:hlinkClick r:id="rId39"/>
                    </pic:cNvPr>
                    <pic:cNvPicPr/>
                  </pic:nvPicPr>
                  <pic:blipFill>
                    <a:blip r:embed="rId40">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JfXouxz7cGk&quot; frameborder=&quot;0&quot; type=&quot;text/html&quot; width=&quot;816&quot; height=&quot;480&quot; /&gt;" h="480" w="816"/>
                        </a:ext>
                      </a:extLst>
                    </a:blip>
                    <a:stretch>
                      <a:fillRect/>
                    </a:stretch>
                  </pic:blipFill>
                  <pic:spPr>
                    <a:xfrm>
                      <a:off x="0" y="0"/>
                      <a:ext cx="3689841" cy="2767381"/>
                    </a:xfrm>
                    <a:prstGeom prst="rect">
                      <a:avLst/>
                    </a:prstGeom>
                  </pic:spPr>
                </pic:pic>
              </a:graphicData>
            </a:graphic>
          </wp:inline>
        </w:drawing>
      </w:r>
      <w:r w:rsidR="0060081A">
        <w:t xml:space="preserve"> </w:t>
      </w:r>
      <w:r w:rsidR="00C33D1B">
        <w:rPr>
          <w:noProof/>
        </w:rPr>
        <w:drawing>
          <wp:inline distT="0" distB="0" distL="0" distR="0" wp14:anchorId="48754B14" wp14:editId="48FE8AEE">
            <wp:extent cx="3651699" cy="2738774"/>
            <wp:effectExtent l="0" t="0" r="6350" b="4445"/>
            <wp:docPr id="43" name="Video 43">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ideo 43">
                      <a:hlinkClick r:id="rId41"/>
                    </pic:cNvPr>
                    <pic:cNvPicPr/>
                  </pic:nvPicPr>
                  <pic:blipFill>
                    <a:blip r:embed="rId42">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7W2-ztwu6I8&quot; frameborder=&quot;0&quot; type=&quot;text/html&quot; width=&quot;816&quot; height=&quot;480&quot; /&gt;" h="480" w="816"/>
                        </a:ext>
                      </a:extLst>
                    </a:blip>
                    <a:stretch>
                      <a:fillRect/>
                    </a:stretch>
                  </pic:blipFill>
                  <pic:spPr>
                    <a:xfrm>
                      <a:off x="0" y="0"/>
                      <a:ext cx="3651699" cy="2738774"/>
                    </a:xfrm>
                    <a:prstGeom prst="rect">
                      <a:avLst/>
                    </a:prstGeom>
                  </pic:spPr>
                </pic:pic>
              </a:graphicData>
            </a:graphic>
          </wp:inline>
        </w:drawing>
      </w:r>
    </w:p>
    <w:p w14:paraId="221DC641" w14:textId="77777777" w:rsidR="00A764F9" w:rsidRDefault="00A764F9">
      <w:pPr>
        <w:rPr>
          <w:rFonts w:asciiTheme="majorHAnsi" w:eastAsiaTheme="majorEastAsia" w:hAnsiTheme="majorHAnsi" w:cstheme="majorBidi"/>
          <w:caps/>
          <w:spacing w:val="15"/>
        </w:rPr>
      </w:pPr>
      <w:r>
        <w:br w:type="page"/>
      </w:r>
    </w:p>
    <w:p w14:paraId="368DECC8" w14:textId="107CE304" w:rsidR="000B6109" w:rsidRDefault="000B6109" w:rsidP="000B6109">
      <w:pPr>
        <w:pStyle w:val="Heading2"/>
      </w:pPr>
      <w:r>
        <w:lastRenderedPageBreak/>
        <w:t>Hub sites</w:t>
      </w:r>
    </w:p>
    <w:p w14:paraId="41AECD0D" w14:textId="4ACB4DC8" w:rsidR="000B6109" w:rsidRDefault="00A34300" w:rsidP="000B00DB">
      <w:r>
        <w:rPr>
          <w:noProof/>
        </w:rPr>
        <w:drawing>
          <wp:anchor distT="0" distB="0" distL="114300" distR="114300" simplePos="0" relativeHeight="251658240" behindDoc="0" locked="0" layoutInCell="1" allowOverlap="1" wp14:anchorId="28822A87" wp14:editId="746C79E9">
            <wp:simplePos x="0" y="0"/>
            <wp:positionH relativeFrom="column">
              <wp:posOffset>1270</wp:posOffset>
            </wp:positionH>
            <wp:positionV relativeFrom="paragraph">
              <wp:posOffset>347345</wp:posOffset>
            </wp:positionV>
            <wp:extent cx="3655695" cy="2244090"/>
            <wp:effectExtent l="0" t="0" r="1905" b="3810"/>
            <wp:wrapSquare wrapText="bothSides"/>
            <wp:docPr id="7" name="Picture 7" descr="Hub building bl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ub building block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55695" cy="2244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4F51">
        <w:t>T</w:t>
      </w:r>
      <w:r w:rsidR="000B6109">
        <w:t>o organize departments/teams</w:t>
      </w:r>
      <w:r w:rsidR="005E7D27">
        <w:t>/projects/events</w:t>
      </w:r>
      <w:r w:rsidR="00BA1D5D">
        <w:t xml:space="preserve"> etc</w:t>
      </w:r>
      <w:r w:rsidR="005E7D27">
        <w:t>.</w:t>
      </w:r>
      <w:r w:rsidR="000B6109">
        <w:t xml:space="preserve"> </w:t>
      </w:r>
      <w:r w:rsidR="00192FBC">
        <w:t xml:space="preserve">admins need to </w:t>
      </w:r>
      <w:r w:rsidR="004047DA">
        <w:t>explore</w:t>
      </w:r>
      <w:r w:rsidR="000B6109">
        <w:t xml:space="preserve"> </w:t>
      </w:r>
      <w:hyperlink r:id="rId44" w:history="1">
        <w:r w:rsidR="000B6109" w:rsidRPr="00A34300">
          <w:rPr>
            <w:rStyle w:val="Hyperlink"/>
            <w:b/>
            <w:bCs/>
            <w:sz w:val="32"/>
            <w:szCs w:val="32"/>
          </w:rPr>
          <w:t>Hub site</w:t>
        </w:r>
      </w:hyperlink>
      <w:r w:rsidR="000B6109" w:rsidRPr="00A34300">
        <w:rPr>
          <w:b/>
          <w:bCs/>
          <w:sz w:val="32"/>
          <w:szCs w:val="32"/>
        </w:rPr>
        <w:t xml:space="preserve"> </w:t>
      </w:r>
      <w:r>
        <w:rPr>
          <w:b/>
          <w:bCs/>
          <w:sz w:val="32"/>
          <w:szCs w:val="32"/>
        </w:rPr>
        <w:t>&amp;</w:t>
      </w:r>
      <w:r w:rsidR="007A7B3C" w:rsidRPr="00A34300">
        <w:rPr>
          <w:b/>
          <w:bCs/>
          <w:sz w:val="32"/>
          <w:szCs w:val="32"/>
        </w:rPr>
        <w:t xml:space="preserve"> </w:t>
      </w:r>
      <w:hyperlink r:id="rId45" w:history="1">
        <w:r w:rsidR="000B6109" w:rsidRPr="00A34300">
          <w:rPr>
            <w:rStyle w:val="Hyperlink"/>
            <w:b/>
            <w:bCs/>
            <w:sz w:val="32"/>
            <w:szCs w:val="32"/>
          </w:rPr>
          <w:t>Plan Hub sites</w:t>
        </w:r>
      </w:hyperlink>
      <w:r w:rsidR="007A7B3C" w:rsidRPr="007A7B3C">
        <w:rPr>
          <w:sz w:val="26"/>
          <w:szCs w:val="26"/>
        </w:rPr>
        <w:t>.</w:t>
      </w:r>
    </w:p>
    <w:p w14:paraId="203EDD08" w14:textId="7F6283E3" w:rsidR="00A34300" w:rsidRDefault="00AE6267" w:rsidP="00AE6267">
      <w:r w:rsidRPr="00833BEC">
        <w:rPr>
          <w:b/>
          <w:bCs/>
        </w:rPr>
        <w:t>OneVision</w:t>
      </w:r>
      <w:r>
        <w:t xml:space="preserve"> portal could be a hub-site by design, and other independent</w:t>
      </w:r>
      <w:r w:rsidR="00254B79">
        <w:t xml:space="preserve"> and</w:t>
      </w:r>
      <w:r>
        <w:t xml:space="preserve"> content generating/contributing departments such as HR, IT, Finance, Leadership, Frontline etc. could be </w:t>
      </w:r>
      <w:r w:rsidR="00254B79">
        <w:t xml:space="preserve">created as </w:t>
      </w:r>
      <w:r>
        <w:t>separate Communication sites, possibl</w:t>
      </w:r>
      <w:r w:rsidR="00254B79">
        <w:t>y</w:t>
      </w:r>
      <w:r>
        <w:t xml:space="preserve"> applying similar theme and site-designs</w:t>
      </w:r>
      <w:r w:rsidR="00030AB0">
        <w:t xml:space="preserve"> and schema – then OneVision </w:t>
      </w:r>
      <w:r w:rsidR="002F5532">
        <w:t xml:space="preserve">portal would only need to use cross site query or search – webparts to </w:t>
      </w:r>
      <w:r w:rsidR="00723D27">
        <w:t>facilitate aggregation.</w:t>
      </w:r>
      <w:r w:rsidR="00983461">
        <w:t xml:space="preserve"> </w:t>
      </w:r>
    </w:p>
    <w:p w14:paraId="4DB7C3C4" w14:textId="13578967" w:rsidR="00AE6267" w:rsidRPr="00A34300" w:rsidRDefault="00983461" w:rsidP="00AE6267">
      <w:pPr>
        <w:rPr>
          <w:i/>
          <w:iCs/>
        </w:rPr>
      </w:pPr>
      <w:r w:rsidRPr="00A34300">
        <w:rPr>
          <w:i/>
          <w:iCs/>
          <w:sz w:val="18"/>
          <w:szCs w:val="18"/>
          <w:highlight w:val="yellow"/>
        </w:rPr>
        <w:t xml:space="preserve">But, OneVision </w:t>
      </w:r>
      <w:r w:rsidR="00074F45" w:rsidRPr="00A34300">
        <w:rPr>
          <w:i/>
          <w:iCs/>
          <w:sz w:val="18"/>
          <w:szCs w:val="18"/>
          <w:highlight w:val="yellow"/>
        </w:rPr>
        <w:t xml:space="preserve">at present </w:t>
      </w:r>
      <w:r w:rsidRPr="00A34300">
        <w:rPr>
          <w:i/>
          <w:iCs/>
          <w:sz w:val="18"/>
          <w:szCs w:val="18"/>
          <w:highlight w:val="yellow"/>
        </w:rPr>
        <w:t>is not setup as Hub site</w:t>
      </w:r>
      <w:r w:rsidR="00074F45" w:rsidRPr="00A34300">
        <w:rPr>
          <w:i/>
          <w:iCs/>
          <w:sz w:val="18"/>
          <w:szCs w:val="18"/>
          <w:highlight w:val="yellow"/>
        </w:rPr>
        <w:t xml:space="preserve"> to keep things within scope and simplicity</w:t>
      </w:r>
      <w:r w:rsidR="00A34300" w:rsidRPr="00A34300">
        <w:rPr>
          <w:i/>
          <w:iCs/>
          <w:sz w:val="18"/>
          <w:szCs w:val="18"/>
          <w:highlight w:val="yellow"/>
        </w:rPr>
        <w:t xml:space="preserve"> - &lt;and there is scope for improvement in that regard&gt;</w:t>
      </w:r>
    </w:p>
    <w:p w14:paraId="004343D6" w14:textId="6CA30A31" w:rsidR="00074F45" w:rsidRDefault="00074F45">
      <w:pPr>
        <w:rPr>
          <w:rFonts w:asciiTheme="majorHAnsi" w:eastAsiaTheme="majorEastAsia" w:hAnsiTheme="majorHAnsi" w:cstheme="majorBidi"/>
          <w:caps/>
          <w:spacing w:val="15"/>
        </w:rPr>
      </w:pPr>
    </w:p>
    <w:p w14:paraId="43E8E827" w14:textId="760F2ED4" w:rsidR="000B00DB" w:rsidRDefault="000B00DB" w:rsidP="00EF4746">
      <w:pPr>
        <w:pStyle w:val="Heading3"/>
      </w:pPr>
      <w:r>
        <w:t>Site templat</w:t>
      </w:r>
      <w:r w:rsidR="00F03D01">
        <w:t>e</w:t>
      </w:r>
    </w:p>
    <w:p w14:paraId="2784CC07" w14:textId="23E650D1" w:rsidR="000549B4" w:rsidRPr="000549B4" w:rsidRDefault="000549B4" w:rsidP="000549B4">
      <w:pPr>
        <w:rPr>
          <w:lang w:val="en-GB" w:eastAsia="en-GB"/>
        </w:rPr>
      </w:pPr>
      <w:r>
        <w:rPr>
          <w:lang w:val="en-GB" w:eastAsia="en-GB"/>
        </w:rPr>
        <w:t>C</w:t>
      </w:r>
      <w:r w:rsidRPr="000549B4">
        <w:rPr>
          <w:lang w:val="en-GB" w:eastAsia="en-GB"/>
        </w:rPr>
        <w:t>reat</w:t>
      </w:r>
      <w:r>
        <w:rPr>
          <w:lang w:val="en-GB" w:eastAsia="en-GB"/>
        </w:rPr>
        <w:t>ing</w:t>
      </w:r>
      <w:r w:rsidRPr="000549B4">
        <w:rPr>
          <w:lang w:val="en-GB" w:eastAsia="en-GB"/>
        </w:rPr>
        <w:t xml:space="preserve"> a communication site or a team site?</w:t>
      </w:r>
    </w:p>
    <w:p w14:paraId="2C94006F" w14:textId="4F9DCD20" w:rsidR="000549B4" w:rsidRPr="000549B4" w:rsidRDefault="002210E0" w:rsidP="000549B4">
      <w:pPr>
        <w:rPr>
          <w:rFonts w:ascii="Segoe UI" w:hAnsi="Segoe UI" w:cs="Segoe UI"/>
          <w:color w:val="1E1E1E"/>
          <w:sz w:val="21"/>
          <w:szCs w:val="21"/>
          <w:shd w:val="clear" w:color="auto" w:fill="F3F3F3"/>
        </w:rPr>
      </w:pPr>
      <w:r>
        <w:rPr>
          <w:noProof/>
        </w:rPr>
        <w:drawing>
          <wp:anchor distT="0" distB="0" distL="114300" distR="114300" simplePos="0" relativeHeight="251659264" behindDoc="0" locked="0" layoutInCell="1" allowOverlap="1" wp14:anchorId="38ADEB57" wp14:editId="01A1EA23">
            <wp:simplePos x="0" y="0"/>
            <wp:positionH relativeFrom="column">
              <wp:posOffset>37465</wp:posOffset>
            </wp:positionH>
            <wp:positionV relativeFrom="paragraph">
              <wp:posOffset>1058545</wp:posOffset>
            </wp:positionV>
            <wp:extent cx="3505200" cy="1697990"/>
            <wp:effectExtent l="0" t="0" r="0" b="0"/>
            <wp:wrapSquare wrapText="bothSides"/>
            <wp:docPr id="8" name="Picture 8" descr="Choice of two top-level templates, team or communication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oice of two top-level templates, team or communication si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05200" cy="1697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49B4" w:rsidRPr="000549B4">
        <w:rPr>
          <w:rFonts w:ascii="Segoe UI" w:hAnsi="Segoe UI" w:cs="Segoe UI"/>
          <w:color w:val="1E1E1E"/>
          <w:sz w:val="21"/>
          <w:szCs w:val="21"/>
          <w:shd w:val="clear" w:color="auto" w:fill="F3F3F3"/>
        </w:rPr>
        <w:t xml:space="preserve">Use a </w:t>
      </w:r>
      <w:hyperlink r:id="rId47" w:history="1">
        <w:r w:rsidR="000549B4" w:rsidRPr="00A34300">
          <w:rPr>
            <w:rStyle w:val="Hyperlink"/>
            <w:rFonts w:ascii="Segoe UI" w:hAnsi="Segoe UI" w:cs="Segoe UI"/>
            <w:b/>
            <w:bCs/>
            <w:sz w:val="25"/>
            <w:szCs w:val="25"/>
            <w:shd w:val="clear" w:color="auto" w:fill="F3F3F3"/>
          </w:rPr>
          <w:t>communication site</w:t>
        </w:r>
      </w:hyperlink>
      <w:r w:rsidR="000549B4" w:rsidRPr="000549B4">
        <w:rPr>
          <w:rFonts w:ascii="Segoe UI" w:hAnsi="Segoe UI" w:cs="Segoe UI"/>
          <w:color w:val="1E1E1E"/>
          <w:sz w:val="21"/>
          <w:szCs w:val="21"/>
          <w:shd w:val="clear" w:color="auto" w:fill="F3F3F3"/>
        </w:rPr>
        <w:t xml:space="preserve"> to broadcast information out to a broad audience. With a communication site, typically only a small set of members contribute content that is consumed by a much larger audience. If you want to collaborate with other members of your team or with others on a specific project, a </w:t>
      </w:r>
      <w:hyperlink r:id="rId48" w:history="1">
        <w:r w:rsidR="000549B4" w:rsidRPr="000549B4">
          <w:rPr>
            <w:rFonts w:ascii="Segoe UI" w:hAnsi="Segoe UI" w:cs="Segoe UI"/>
            <w:color w:val="1E1E1E"/>
            <w:sz w:val="21"/>
            <w:szCs w:val="21"/>
            <w:shd w:val="clear" w:color="auto" w:fill="F3F3F3"/>
          </w:rPr>
          <w:t>team site</w:t>
        </w:r>
      </w:hyperlink>
      <w:r w:rsidR="000549B4" w:rsidRPr="000549B4">
        <w:rPr>
          <w:rFonts w:ascii="Segoe UI" w:hAnsi="Segoe UI" w:cs="Segoe UI"/>
          <w:color w:val="1E1E1E"/>
          <w:sz w:val="21"/>
          <w:szCs w:val="21"/>
          <w:shd w:val="clear" w:color="auto" w:fill="F3F3F3"/>
        </w:rPr>
        <w:t xml:space="preserve"> is the better choice. With a </w:t>
      </w:r>
      <w:hyperlink r:id="rId49" w:history="1">
        <w:r w:rsidR="000549B4" w:rsidRPr="00A34300">
          <w:rPr>
            <w:rStyle w:val="Hyperlink"/>
            <w:rFonts w:ascii="Segoe UI" w:hAnsi="Segoe UI" w:cs="Segoe UI"/>
            <w:b/>
            <w:bCs/>
            <w:sz w:val="25"/>
            <w:szCs w:val="25"/>
            <w:shd w:val="clear" w:color="auto" w:fill="F3F3F3"/>
          </w:rPr>
          <w:t>team site</w:t>
        </w:r>
      </w:hyperlink>
      <w:r w:rsidR="000549B4" w:rsidRPr="000549B4">
        <w:rPr>
          <w:rFonts w:ascii="Segoe UI" w:hAnsi="Segoe UI" w:cs="Segoe UI"/>
          <w:color w:val="1E1E1E"/>
          <w:sz w:val="21"/>
          <w:szCs w:val="21"/>
          <w:shd w:val="clear" w:color="auto" w:fill="F3F3F3"/>
        </w:rPr>
        <w:t>, typically all or most members can contribute content to the site and the information is limited to only the members of the team or project and specific stakeholders.</w:t>
      </w:r>
    </w:p>
    <w:p w14:paraId="7D720EAA" w14:textId="45EDB126" w:rsidR="000549B4" w:rsidRDefault="000549B4" w:rsidP="000B00DB">
      <w:r>
        <w:rPr>
          <w:rFonts w:ascii="Segoe UI" w:hAnsi="Segoe UI" w:cs="Segoe UI"/>
          <w:b/>
          <w:bCs/>
          <w:color w:val="1E1E1E"/>
          <w:sz w:val="21"/>
          <w:szCs w:val="21"/>
          <w:shd w:val="clear" w:color="auto" w:fill="F3F3F3"/>
        </w:rPr>
        <w:t>Note:</w:t>
      </w:r>
      <w:r>
        <w:rPr>
          <w:rFonts w:ascii="Segoe UI" w:hAnsi="Segoe UI" w:cs="Segoe UI"/>
          <w:color w:val="1E1E1E"/>
          <w:sz w:val="21"/>
          <w:szCs w:val="21"/>
          <w:shd w:val="clear" w:color="auto" w:fill="F3F3F3"/>
        </w:rPr>
        <w:t xml:space="preserve"> SharePoint Online top-level sites, such as Team or Communication site are not available as subsite templates, only as </w:t>
      </w:r>
      <w:r w:rsidR="00190F32">
        <w:rPr>
          <w:rFonts w:ascii="Segoe UI" w:hAnsi="Segoe UI" w:cs="Segoe UI"/>
          <w:color w:val="1E1E1E"/>
          <w:sz w:val="21"/>
          <w:szCs w:val="21"/>
          <w:shd w:val="clear" w:color="auto" w:fill="F3F3F3"/>
        </w:rPr>
        <w:t>top-level</w:t>
      </w:r>
      <w:r>
        <w:rPr>
          <w:rFonts w:ascii="Segoe UI" w:hAnsi="Segoe UI" w:cs="Segoe UI"/>
          <w:color w:val="1E1E1E"/>
          <w:sz w:val="21"/>
          <w:szCs w:val="21"/>
          <w:shd w:val="clear" w:color="auto" w:fill="F3F3F3"/>
        </w:rPr>
        <w:t xml:space="preserve"> sites.</w:t>
      </w:r>
      <w:r w:rsidR="002210E0" w:rsidRPr="002210E0">
        <w:rPr>
          <w:sz w:val="24"/>
          <w:szCs w:val="24"/>
        </w:rPr>
        <w:t xml:space="preserve"> </w:t>
      </w:r>
      <w:r w:rsidR="002210E0" w:rsidRPr="004C71E6">
        <w:rPr>
          <w:noProof/>
        </w:rPr>
        <w:drawing>
          <wp:inline distT="0" distB="0" distL="0" distR="0" wp14:anchorId="58883437" wp14:editId="7C4803C2">
            <wp:extent cx="2794104" cy="907126"/>
            <wp:effectExtent l="76200" t="76200" r="139700" b="140970"/>
            <wp:docPr id="31" name="Picture 31">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a:hlinkClick r:id="rId50"/>
                    </pic:cNvPr>
                    <pic:cNvPicPr/>
                  </pic:nvPicPr>
                  <pic:blipFill>
                    <a:blip r:embed="rId51"/>
                    <a:stretch>
                      <a:fillRect/>
                    </a:stretch>
                  </pic:blipFill>
                  <pic:spPr>
                    <a:xfrm>
                      <a:off x="0" y="0"/>
                      <a:ext cx="3122659" cy="10137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2210E0" w:rsidRPr="002210E0">
        <w:rPr>
          <w:noProof/>
          <w:sz w:val="24"/>
          <w:szCs w:val="24"/>
        </w:rPr>
        <w:drawing>
          <wp:inline distT="0" distB="0" distL="0" distR="0" wp14:anchorId="3744BE50" wp14:editId="5E08F00C">
            <wp:extent cx="4572826" cy="2018828"/>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64551" cy="2059323"/>
                    </a:xfrm>
                    <a:prstGeom prst="rect">
                      <a:avLst/>
                    </a:prstGeom>
                  </pic:spPr>
                </pic:pic>
              </a:graphicData>
            </a:graphic>
          </wp:inline>
        </w:drawing>
      </w:r>
      <w:r w:rsidR="00A97C9C">
        <w:rPr>
          <w:sz w:val="24"/>
          <w:szCs w:val="24"/>
        </w:rPr>
        <w:t xml:space="preserve"> </w:t>
      </w:r>
      <w:r w:rsidR="00A97C9C">
        <w:rPr>
          <w:noProof/>
        </w:rPr>
        <w:drawing>
          <wp:inline distT="0" distB="0" distL="0" distR="0" wp14:anchorId="4AB1D4E6" wp14:editId="71EEE6B9">
            <wp:extent cx="2711399" cy="2033549"/>
            <wp:effectExtent l="0" t="0" r="0" b="5080"/>
            <wp:docPr id="74" name="Video 74">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Video 74">
                      <a:hlinkClick r:id="rId53"/>
                    </pic:cNvPr>
                    <pic:cNvPicPr/>
                  </pic:nvPicPr>
                  <pic:blipFill>
                    <a:blip r:embed="rId54">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XL7gyUunIac&quot; frameborder=&quot;0&quot; type=&quot;text/html&quot; width=&quot;816&quot; height=&quot;480&quot; /&gt;" h="480" w="816"/>
                        </a:ext>
                      </a:extLst>
                    </a:blip>
                    <a:stretch>
                      <a:fillRect/>
                    </a:stretch>
                  </pic:blipFill>
                  <pic:spPr>
                    <a:xfrm>
                      <a:off x="0" y="0"/>
                      <a:ext cx="2848583" cy="2136437"/>
                    </a:xfrm>
                    <a:prstGeom prst="rect">
                      <a:avLst/>
                    </a:prstGeom>
                  </pic:spPr>
                </pic:pic>
              </a:graphicData>
            </a:graphic>
          </wp:inline>
        </w:drawing>
      </w:r>
    </w:p>
    <w:p w14:paraId="05D96AF1" w14:textId="56E7C4BE" w:rsidR="003B0923" w:rsidRDefault="00422561" w:rsidP="004C71E6">
      <w:r w:rsidRPr="00422561">
        <w:rPr>
          <w:noProof/>
        </w:rPr>
        <w:lastRenderedPageBreak/>
        <w:drawing>
          <wp:inline distT="0" distB="0" distL="0" distR="0" wp14:anchorId="59AD4B9F" wp14:editId="47CDDD7B">
            <wp:extent cx="7411720" cy="1897380"/>
            <wp:effectExtent l="0" t="0" r="0" b="7620"/>
            <wp:docPr id="44" name="Picture 44">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a:hlinkClick r:id="rId55"/>
                    </pic:cNvPr>
                    <pic:cNvPicPr/>
                  </pic:nvPicPr>
                  <pic:blipFill>
                    <a:blip r:embed="rId56"/>
                    <a:stretch>
                      <a:fillRect/>
                    </a:stretch>
                  </pic:blipFill>
                  <pic:spPr>
                    <a:xfrm>
                      <a:off x="0" y="0"/>
                      <a:ext cx="7411720" cy="1897380"/>
                    </a:xfrm>
                    <a:prstGeom prst="rect">
                      <a:avLst/>
                    </a:prstGeom>
                  </pic:spPr>
                </pic:pic>
              </a:graphicData>
            </a:graphic>
          </wp:inline>
        </w:drawing>
      </w:r>
    </w:p>
    <w:p w14:paraId="141BB78A" w14:textId="56642F7B" w:rsidR="009F79B9" w:rsidRDefault="009F79B9" w:rsidP="009F79B9">
      <w:pPr>
        <w:rPr>
          <w:sz w:val="26"/>
          <w:szCs w:val="26"/>
        </w:rPr>
      </w:pPr>
      <w:hyperlink r:id="rId57" w:anchor="templates" w:history="1">
        <w:r w:rsidRPr="00832003">
          <w:rPr>
            <w:rStyle w:val="Hyperlink"/>
            <w:sz w:val="48"/>
            <w:szCs w:val="48"/>
          </w:rPr>
          <w:t>SharePoint Look book</w:t>
        </w:r>
      </w:hyperlink>
      <w:r>
        <w:rPr>
          <w:sz w:val="26"/>
          <w:szCs w:val="26"/>
        </w:rPr>
        <w:t xml:space="preserve"> - W</w:t>
      </w:r>
      <w:r w:rsidRPr="00832003">
        <w:rPr>
          <w:sz w:val="26"/>
          <w:szCs w:val="26"/>
        </w:rPr>
        <w:t>ith this SharePoint community initiative - tenant administrators can create sites from pre-baked templates and sample layouts and content with applied site-designs etc.</w:t>
      </w:r>
    </w:p>
    <w:p w14:paraId="5C7E59F3" w14:textId="77777777" w:rsidR="00A33711" w:rsidRPr="00832003" w:rsidRDefault="00A33711" w:rsidP="009F79B9">
      <w:pPr>
        <w:rPr>
          <w:sz w:val="26"/>
          <w:szCs w:val="26"/>
        </w:rPr>
      </w:pPr>
    </w:p>
    <w:p w14:paraId="5C1476E4" w14:textId="3F98953E" w:rsidR="003242C0" w:rsidRPr="002210E0" w:rsidRDefault="00862B61" w:rsidP="00862B61">
      <w:pPr>
        <w:pStyle w:val="Heading3"/>
      </w:pPr>
      <w:r>
        <w:t>Site Deseign &amp; Scripts</w:t>
      </w:r>
    </w:p>
    <w:p w14:paraId="274DD45F" w14:textId="77777777" w:rsidR="00BF0CE9" w:rsidRDefault="003242C0" w:rsidP="003242C0">
      <w:pPr>
        <w:rPr>
          <w:sz w:val="26"/>
          <w:szCs w:val="26"/>
        </w:rPr>
      </w:pPr>
      <w:r w:rsidRPr="002210E0">
        <w:rPr>
          <w:sz w:val="26"/>
          <w:szCs w:val="26"/>
        </w:rPr>
        <w:t xml:space="preserve">A SharePoint </w:t>
      </w:r>
      <w:hyperlink r:id="rId58" w:history="1">
        <w:r w:rsidRPr="00B50F46">
          <w:rPr>
            <w:rStyle w:val="Hyperlink"/>
            <w:sz w:val="26"/>
            <w:szCs w:val="26"/>
          </w:rPr>
          <w:t>site design</w:t>
        </w:r>
      </w:hyperlink>
      <w:r w:rsidRPr="002210E0">
        <w:rPr>
          <w:sz w:val="26"/>
          <w:szCs w:val="26"/>
        </w:rPr>
        <w:t xml:space="preserve"> is a set of pre-defined actions that get executed to a site after the site has been created. With site designs, you can, for example, add lists with desired content types or columns, set the site logo, register an extension, or join the site to a hub site. </w:t>
      </w:r>
    </w:p>
    <w:p w14:paraId="0201D7AF" w14:textId="019AB63C" w:rsidR="002210E0" w:rsidRDefault="003242C0" w:rsidP="003242C0">
      <w:pPr>
        <w:rPr>
          <w:sz w:val="26"/>
          <w:szCs w:val="26"/>
        </w:rPr>
      </w:pPr>
      <w:r w:rsidRPr="002210E0">
        <w:rPr>
          <w:sz w:val="26"/>
          <w:szCs w:val="26"/>
        </w:rPr>
        <w:t>If you are familiar with PnP provisioning templates or SharePoint on-premises site definitions, SharePoint site designs are a similar thing.</w:t>
      </w:r>
      <w:r w:rsidR="005027A0" w:rsidRPr="002210E0">
        <w:rPr>
          <w:sz w:val="26"/>
          <w:szCs w:val="26"/>
        </w:rPr>
        <w:t>….</w:t>
      </w:r>
    </w:p>
    <w:p w14:paraId="1821F327" w14:textId="54A7EB73" w:rsidR="003242C0" w:rsidRPr="00C95689" w:rsidRDefault="006B08AD" w:rsidP="00C95689">
      <w:pPr>
        <w:rPr>
          <w:rStyle w:val="Hyperlink"/>
          <w:color w:val="auto"/>
          <w:sz w:val="26"/>
          <w:szCs w:val="26"/>
          <w:u w:val="none"/>
        </w:rPr>
      </w:pPr>
      <w:hyperlink r:id="rId59" w:history="1">
        <w:r w:rsidR="00C95689" w:rsidRPr="0022664A">
          <w:rPr>
            <w:rStyle w:val="Hyperlink"/>
            <w:b/>
            <w:bCs/>
            <w:sz w:val="28"/>
            <w:szCs w:val="28"/>
          </w:rPr>
          <w:t>https://laurakokkarinen.com/the-ultimate-guide-to-sharepoint-site-designs-and-site-scripts/</w:t>
        </w:r>
      </w:hyperlink>
    </w:p>
    <w:p w14:paraId="7A7AACB3" w14:textId="09918499" w:rsidR="004735C2" w:rsidRDefault="00F669EC" w:rsidP="000B00DB">
      <w:r>
        <w:rPr>
          <w:noProof/>
        </w:rPr>
        <w:drawing>
          <wp:inline distT="0" distB="0" distL="0" distR="0" wp14:anchorId="66E6FB22" wp14:editId="0113CCD2">
            <wp:extent cx="3658426" cy="2743820"/>
            <wp:effectExtent l="0" t="0" r="0" b="0"/>
            <wp:docPr id="68" name="Video 68">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Video 68">
                      <a:hlinkClick r:id="rId58"/>
                    </pic:cNvPr>
                    <pic:cNvPicPr/>
                  </pic:nvPicPr>
                  <pic:blipFill>
                    <a:blip r:embed="rId60">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ZjTnlbMJZfY&quot; frameborder=&quot;0&quot; type=&quot;text/html&quot; width=&quot;816&quot; height=&quot;480&quot; /&gt;" h="480" w="816"/>
                        </a:ext>
                      </a:extLst>
                    </a:blip>
                    <a:stretch>
                      <a:fillRect/>
                    </a:stretch>
                  </pic:blipFill>
                  <pic:spPr>
                    <a:xfrm>
                      <a:off x="0" y="0"/>
                      <a:ext cx="3747735" cy="2810802"/>
                    </a:xfrm>
                    <a:prstGeom prst="rect">
                      <a:avLst/>
                    </a:prstGeom>
                  </pic:spPr>
                </pic:pic>
              </a:graphicData>
            </a:graphic>
          </wp:inline>
        </w:drawing>
      </w:r>
      <w:r w:rsidR="007226CB">
        <w:t xml:space="preserve"> </w:t>
      </w:r>
      <w:r w:rsidR="005F550C">
        <w:t xml:space="preserve"> </w:t>
      </w:r>
      <w:r w:rsidR="005F550C">
        <w:rPr>
          <w:noProof/>
        </w:rPr>
        <w:drawing>
          <wp:inline distT="0" distB="0" distL="0" distR="0" wp14:anchorId="2E98A4DE" wp14:editId="1854C72B">
            <wp:extent cx="3658426" cy="2743820"/>
            <wp:effectExtent l="0" t="0" r="0" b="0"/>
            <wp:docPr id="69" name="Video 69">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Video 69">
                      <a:hlinkClick r:id="rId61"/>
                    </pic:cNvPr>
                    <pic:cNvPicPr/>
                  </pic:nvPicPr>
                  <pic:blipFill>
                    <a:blip r:embed="rId62">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oC2KwibfPrY&quot; frameborder=&quot;0&quot; type=&quot;text/html&quot; width=&quot;816&quot; height=&quot;480&quot; /&gt;" h="480" w="816"/>
                        </a:ext>
                      </a:extLst>
                    </a:blip>
                    <a:stretch>
                      <a:fillRect/>
                    </a:stretch>
                  </pic:blipFill>
                  <pic:spPr>
                    <a:xfrm>
                      <a:off x="0" y="0"/>
                      <a:ext cx="3675678" cy="2756759"/>
                    </a:xfrm>
                    <a:prstGeom prst="rect">
                      <a:avLst/>
                    </a:prstGeom>
                  </pic:spPr>
                </pic:pic>
              </a:graphicData>
            </a:graphic>
          </wp:inline>
        </w:drawing>
      </w:r>
    </w:p>
    <w:p w14:paraId="0A2F9F83" w14:textId="77777777" w:rsidR="00F669EC" w:rsidRDefault="00F669EC">
      <w:pPr>
        <w:rPr>
          <w:rFonts w:asciiTheme="majorHAnsi" w:eastAsiaTheme="majorEastAsia" w:hAnsiTheme="majorHAnsi" w:cstheme="majorBidi"/>
          <w:caps/>
          <w:spacing w:val="15"/>
        </w:rPr>
      </w:pPr>
      <w:r>
        <w:br w:type="page"/>
      </w:r>
    </w:p>
    <w:p w14:paraId="591EF7E8" w14:textId="13FDC9B3" w:rsidR="000B00DB" w:rsidRDefault="000B00DB" w:rsidP="001A3976">
      <w:pPr>
        <w:pStyle w:val="Heading2"/>
      </w:pPr>
      <w:r>
        <w:lastRenderedPageBreak/>
        <w:t>Branding</w:t>
      </w:r>
    </w:p>
    <w:p w14:paraId="48790A3F" w14:textId="3F765694" w:rsidR="00A00689" w:rsidRPr="00220A51" w:rsidRDefault="006B08AD" w:rsidP="00DA6786">
      <w:pPr>
        <w:jc w:val="center"/>
        <w:rPr>
          <w:sz w:val="50"/>
          <w:szCs w:val="50"/>
        </w:rPr>
      </w:pPr>
      <w:hyperlink r:id="rId63" w:history="1">
        <w:r w:rsidR="00A00689" w:rsidRPr="00220A51">
          <w:rPr>
            <w:rStyle w:val="Hyperlink"/>
            <w:sz w:val="52"/>
            <w:szCs w:val="52"/>
          </w:rPr>
          <w:t>Changing the Look</w:t>
        </w:r>
      </w:hyperlink>
    </w:p>
    <w:p w14:paraId="3FB8E34E" w14:textId="3DE4E127" w:rsidR="00ED559A" w:rsidRDefault="002153C4" w:rsidP="007E14BD">
      <w:pPr>
        <w:jc w:val="center"/>
      </w:pPr>
      <w:r w:rsidRPr="00ED559A">
        <w:rPr>
          <w:noProof/>
        </w:rPr>
        <w:drawing>
          <wp:inline distT="0" distB="0" distL="0" distR="0" wp14:anchorId="67F3686A" wp14:editId="10E0B230">
            <wp:extent cx="2831910" cy="3763391"/>
            <wp:effectExtent l="0" t="0" r="698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6720"/>
                    <a:stretch/>
                  </pic:blipFill>
                  <pic:spPr bwMode="auto">
                    <a:xfrm>
                      <a:off x="0" y="0"/>
                      <a:ext cx="2967664" cy="3943798"/>
                    </a:xfrm>
                    <a:prstGeom prst="rect">
                      <a:avLst/>
                    </a:prstGeom>
                    <a:ln>
                      <a:noFill/>
                    </a:ln>
                    <a:extLst>
                      <a:ext uri="{53640926-AAD7-44D8-BBD7-CCE9431645EC}">
                        <a14:shadowObscured xmlns:a14="http://schemas.microsoft.com/office/drawing/2010/main"/>
                      </a:ext>
                    </a:extLst>
                  </pic:spPr>
                </pic:pic>
              </a:graphicData>
            </a:graphic>
          </wp:inline>
        </w:drawing>
      </w:r>
      <w:r w:rsidR="002E0159">
        <w:rPr>
          <w:noProof/>
        </w:rPr>
        <w:t xml:space="preserve">  </w:t>
      </w:r>
      <w:r w:rsidR="00F159F1" w:rsidRPr="00ED559A">
        <w:rPr>
          <w:noProof/>
        </w:rPr>
        <w:drawing>
          <wp:inline distT="0" distB="0" distL="0" distR="0" wp14:anchorId="39D7B905" wp14:editId="19C31906">
            <wp:extent cx="3000309" cy="376293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65763" cy="3970442"/>
                    </a:xfrm>
                    <a:prstGeom prst="rect">
                      <a:avLst/>
                    </a:prstGeom>
                  </pic:spPr>
                </pic:pic>
              </a:graphicData>
            </a:graphic>
          </wp:inline>
        </w:drawing>
      </w:r>
    </w:p>
    <w:p w14:paraId="1C264140" w14:textId="5891BDC0" w:rsidR="00C75869" w:rsidRDefault="00AF4B29" w:rsidP="00ED559A">
      <w:pPr>
        <w:pStyle w:val="Heading3"/>
      </w:pPr>
      <w:r>
        <w:t xml:space="preserve">Header &amp; </w:t>
      </w:r>
      <w:r w:rsidR="00ED559A">
        <w:t>Footer</w:t>
      </w:r>
    </w:p>
    <w:p w14:paraId="133AA6A5" w14:textId="77777777" w:rsidR="00BA5904" w:rsidRDefault="00AF4B29" w:rsidP="000B00DB">
      <w:r w:rsidRPr="00C75869">
        <w:rPr>
          <w:noProof/>
        </w:rPr>
        <w:drawing>
          <wp:inline distT="0" distB="0" distL="0" distR="0" wp14:anchorId="1EB1EB95" wp14:editId="2AA78567">
            <wp:extent cx="1778635" cy="2679971"/>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64793" cy="2809790"/>
                    </a:xfrm>
                    <a:prstGeom prst="rect">
                      <a:avLst/>
                    </a:prstGeom>
                  </pic:spPr>
                </pic:pic>
              </a:graphicData>
            </a:graphic>
          </wp:inline>
        </w:drawing>
      </w:r>
      <w:r w:rsidR="00A338BC">
        <w:t xml:space="preserve">  </w:t>
      </w:r>
      <w:r w:rsidR="00A338BC" w:rsidRPr="00F159F1">
        <w:rPr>
          <w:noProof/>
        </w:rPr>
        <w:drawing>
          <wp:inline distT="0" distB="0" distL="0" distR="0" wp14:anchorId="07D7D6F8" wp14:editId="5106CE28">
            <wp:extent cx="2375294" cy="2456919"/>
            <wp:effectExtent l="0" t="0" r="635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47153" cy="2531247"/>
                    </a:xfrm>
                    <a:prstGeom prst="rect">
                      <a:avLst/>
                    </a:prstGeom>
                  </pic:spPr>
                </pic:pic>
              </a:graphicData>
            </a:graphic>
          </wp:inline>
        </w:drawing>
      </w:r>
      <w:r w:rsidR="00A338BC">
        <w:t xml:space="preserve">  </w:t>
      </w:r>
      <w:r w:rsidR="00A338BC" w:rsidRPr="00ED559A">
        <w:rPr>
          <w:noProof/>
        </w:rPr>
        <w:drawing>
          <wp:inline distT="0" distB="0" distL="0" distR="0" wp14:anchorId="2F86B83C" wp14:editId="48EDCAF2">
            <wp:extent cx="3082290" cy="2253438"/>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13102" cy="2275965"/>
                    </a:xfrm>
                    <a:prstGeom prst="rect">
                      <a:avLst/>
                    </a:prstGeom>
                  </pic:spPr>
                </pic:pic>
              </a:graphicData>
            </a:graphic>
          </wp:inline>
        </w:drawing>
      </w:r>
      <w:r w:rsidR="00A338BC">
        <w:t xml:space="preserve"> </w:t>
      </w:r>
    </w:p>
    <w:p w14:paraId="0D8145DF" w14:textId="0D1FACF3" w:rsidR="00ED559A" w:rsidRDefault="00C75869" w:rsidP="000B00DB">
      <w:r w:rsidRPr="00ED559A">
        <w:rPr>
          <w:noProof/>
        </w:rPr>
        <w:drawing>
          <wp:inline distT="0" distB="0" distL="0" distR="0" wp14:anchorId="3F7AC6E1" wp14:editId="19C3E4DB">
            <wp:extent cx="7411720" cy="2178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413592" cy="217860"/>
                    </a:xfrm>
                    <a:prstGeom prst="rect">
                      <a:avLst/>
                    </a:prstGeom>
                  </pic:spPr>
                </pic:pic>
              </a:graphicData>
            </a:graphic>
          </wp:inline>
        </w:drawing>
      </w:r>
    </w:p>
    <w:p w14:paraId="20BF1129" w14:textId="77777777" w:rsidR="00636DE2" w:rsidRDefault="00636DE2">
      <w:pPr>
        <w:rPr>
          <w:rFonts w:asciiTheme="majorHAnsi" w:eastAsiaTheme="majorEastAsia" w:hAnsiTheme="majorHAnsi" w:cstheme="majorBidi"/>
          <w:caps/>
          <w:color w:val="044D6E" w:themeColor="text2" w:themeShade="80"/>
          <w:spacing w:val="15"/>
        </w:rPr>
      </w:pPr>
      <w:r>
        <w:br w:type="page"/>
      </w:r>
    </w:p>
    <w:p w14:paraId="700F5FE7" w14:textId="36D19147" w:rsidR="001A34A8" w:rsidRDefault="001A34A8" w:rsidP="001A34A8">
      <w:pPr>
        <w:pStyle w:val="Heading3"/>
      </w:pPr>
      <w:r>
        <w:lastRenderedPageBreak/>
        <w:t>Navigation</w:t>
      </w:r>
    </w:p>
    <w:p w14:paraId="2E838368" w14:textId="4CA2CBF5" w:rsidR="001A34A8" w:rsidRDefault="00E40BBC" w:rsidP="001A34A8">
      <w:r w:rsidRPr="00E40BBC">
        <w:rPr>
          <w:noProof/>
        </w:rPr>
        <w:drawing>
          <wp:inline distT="0" distB="0" distL="0" distR="0" wp14:anchorId="436DCD23" wp14:editId="75757F52">
            <wp:extent cx="2631191" cy="187436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36757" cy="2020806"/>
                    </a:xfrm>
                    <a:prstGeom prst="rect">
                      <a:avLst/>
                    </a:prstGeom>
                  </pic:spPr>
                </pic:pic>
              </a:graphicData>
            </a:graphic>
          </wp:inline>
        </w:drawing>
      </w:r>
      <w:r w:rsidR="002C197E">
        <w:t xml:space="preserve"> </w:t>
      </w:r>
      <w:r w:rsidR="002C197E" w:rsidRPr="001A34A8">
        <w:rPr>
          <w:noProof/>
        </w:rPr>
        <w:drawing>
          <wp:inline distT="0" distB="0" distL="0" distR="0" wp14:anchorId="590126D7" wp14:editId="3C67C95F">
            <wp:extent cx="2143325" cy="1463372"/>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30500" cy="1522892"/>
                    </a:xfrm>
                    <a:prstGeom prst="rect">
                      <a:avLst/>
                    </a:prstGeom>
                  </pic:spPr>
                </pic:pic>
              </a:graphicData>
            </a:graphic>
          </wp:inline>
        </w:drawing>
      </w:r>
      <w:r w:rsidR="002C197E">
        <w:t xml:space="preserve"> </w:t>
      </w:r>
      <w:r w:rsidR="002C197E">
        <w:rPr>
          <w:noProof/>
          <w:lang w:eastAsia="en-US"/>
        </w:rPr>
        <w:drawing>
          <wp:inline distT="0" distB="0" distL="0" distR="0" wp14:anchorId="4C2FBD60" wp14:editId="21BD7566">
            <wp:extent cx="2435633" cy="2639657"/>
            <wp:effectExtent l="0" t="0" r="3175" b="8890"/>
            <wp:docPr id="77" name="Picture 77" descr="Press Windows  and   .   keys together.">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r:link="rId73">
                      <a:extLst>
                        <a:ext uri="{28A0092B-C50C-407E-A947-70E740481C1C}">
                          <a14:useLocalDpi xmlns:a14="http://schemas.microsoft.com/office/drawing/2010/main" val="0"/>
                        </a:ext>
                      </a:extLst>
                    </a:blip>
                    <a:srcRect/>
                    <a:stretch>
                      <a:fillRect/>
                    </a:stretch>
                  </pic:blipFill>
                  <pic:spPr bwMode="auto">
                    <a:xfrm>
                      <a:off x="0" y="0"/>
                      <a:ext cx="2465813" cy="2672365"/>
                    </a:xfrm>
                    <a:prstGeom prst="rect">
                      <a:avLst/>
                    </a:prstGeom>
                    <a:noFill/>
                    <a:ln>
                      <a:noFill/>
                    </a:ln>
                  </pic:spPr>
                </pic:pic>
              </a:graphicData>
            </a:graphic>
          </wp:inline>
        </w:drawing>
      </w:r>
    </w:p>
    <w:p w14:paraId="7152E014" w14:textId="77777777" w:rsidR="00A13CA4" w:rsidRDefault="00A13CA4" w:rsidP="00A13CA4">
      <w:pPr>
        <w:pStyle w:val="Heading3"/>
      </w:pPr>
      <w:r>
        <w:t>Theme</w:t>
      </w:r>
    </w:p>
    <w:p w14:paraId="136B53DB" w14:textId="694D59D2" w:rsidR="00A13CA4" w:rsidRDefault="00A13CA4" w:rsidP="00A13CA4">
      <w:r>
        <w:rPr>
          <w:noProof/>
        </w:rPr>
        <w:drawing>
          <wp:anchor distT="0" distB="0" distL="114300" distR="114300" simplePos="0" relativeHeight="251662336" behindDoc="0" locked="0" layoutInCell="1" allowOverlap="1" wp14:anchorId="45D807F4" wp14:editId="25BD9B80">
            <wp:simplePos x="0" y="0"/>
            <wp:positionH relativeFrom="column">
              <wp:posOffset>9525</wp:posOffset>
            </wp:positionH>
            <wp:positionV relativeFrom="paragraph">
              <wp:posOffset>165735</wp:posOffset>
            </wp:positionV>
            <wp:extent cx="2733040" cy="2049780"/>
            <wp:effectExtent l="0" t="0" r="0" b="7620"/>
            <wp:wrapSquare wrapText="bothSides"/>
            <wp:docPr id="48" name="Video 48">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Video 48">
                      <a:hlinkClick r:id="rId74"/>
                    </pic:cNvPr>
                    <pic:cNvPicPr/>
                  </pic:nvPicPr>
                  <pic:blipFill>
                    <a:blip r:embed="rId75">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hU7J09kdQ5c&quot; frameborder=&quot;0&quot; type=&quot;text/html&quot; width=&quot;816&quot; height=&quot;480&quot; /&gt;" h="480" w="816"/>
                        </a:ext>
                      </a:extLst>
                    </a:blip>
                    <a:stretch>
                      <a:fillRect/>
                    </a:stretch>
                  </pic:blipFill>
                  <pic:spPr>
                    <a:xfrm>
                      <a:off x="0" y="0"/>
                      <a:ext cx="2733040" cy="2049780"/>
                    </a:xfrm>
                    <a:prstGeom prst="rect">
                      <a:avLst/>
                    </a:prstGeom>
                  </pic:spPr>
                </pic:pic>
              </a:graphicData>
            </a:graphic>
            <wp14:sizeRelH relativeFrom="margin">
              <wp14:pctWidth>0</wp14:pctWidth>
            </wp14:sizeRelH>
            <wp14:sizeRelV relativeFrom="margin">
              <wp14:pctHeight>0</wp14:pctHeight>
            </wp14:sizeRelV>
          </wp:anchor>
        </w:drawing>
      </w:r>
      <w:r>
        <w:t xml:space="preserve">Default themes are available from SharePoint. </w:t>
      </w:r>
    </w:p>
    <w:p w14:paraId="177CC450" w14:textId="201D63F8" w:rsidR="00A13CA4" w:rsidRDefault="00A13CA4" w:rsidP="00A13CA4">
      <w:hyperlink r:id="rId76" w:history="1">
        <w:r w:rsidRPr="00A13CA4">
          <w:rPr>
            <w:rStyle w:val="Hyperlink"/>
          </w:rPr>
          <w:t>More customized themes</w:t>
        </w:r>
      </w:hyperlink>
      <w:r>
        <w:t xml:space="preserve"> can be created/deployed/applied with attached scripts below. These themes are deployed at tenant level and applied at site level.</w:t>
      </w:r>
    </w:p>
    <w:p w14:paraId="3613942D" w14:textId="417B0CAD" w:rsidR="00A13CA4" w:rsidRPr="00FA2B90" w:rsidRDefault="00A13CA4" w:rsidP="00A13CA4">
      <w:r w:rsidRPr="00D55252">
        <w:t xml:space="preserve"> </w:t>
      </w:r>
      <w:r>
        <w:t xml:space="preserve">   </w:t>
      </w:r>
      <w:r>
        <w:object w:dxaOrig="1538" w:dyaOrig="995" w14:anchorId="1B20F1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81.2pt;height:52.75pt" o:ole="">
            <v:imagedata r:id="rId77" o:title=""/>
          </v:shape>
          <o:OLEObject Type="Embed" ProgID="Package" ShapeID="_x0000_i1045" DrawAspect="Icon" ObjectID="_1650272586" r:id="rId78"/>
        </w:object>
      </w:r>
      <w:r>
        <w:t xml:space="preserve"> </w:t>
      </w:r>
      <w:r>
        <w:object w:dxaOrig="1538" w:dyaOrig="995" w14:anchorId="59EF0783">
          <v:shape id="_x0000_i1046" type="#_x0000_t75" style="width:97.1pt;height:61.95pt" o:ole="">
            <v:imagedata r:id="rId79" o:title=""/>
          </v:shape>
          <o:OLEObject Type="Embed" ProgID="Package" ShapeID="_x0000_i1046" DrawAspect="Icon" ObjectID="_1650272587" r:id="rId80"/>
        </w:object>
      </w:r>
      <w:r>
        <w:object w:dxaOrig="1538" w:dyaOrig="995" w14:anchorId="42001FAE">
          <v:shape id="_x0000_i1047" type="#_x0000_t75" style="width:82.05pt;height:52.75pt" o:ole="">
            <v:imagedata r:id="rId81" o:title=""/>
          </v:shape>
          <o:OLEObject Type="Embed" ProgID="Package" ShapeID="_x0000_i1047" DrawAspect="Icon" ObjectID="_1650272588" r:id="rId82"/>
        </w:object>
      </w:r>
      <w:r>
        <w:t xml:space="preserve">  </w:t>
      </w:r>
      <w:r>
        <w:object w:dxaOrig="1538" w:dyaOrig="995" w14:anchorId="19CC300D">
          <v:shape id="_x0000_i1048" type="#_x0000_t75" style="width:76.2pt;height:50.25pt" o:ole="">
            <v:imagedata r:id="rId83" o:title=""/>
          </v:shape>
          <o:OLEObject Type="Embed" ProgID="Package" ShapeID="_x0000_i1048" DrawAspect="Icon" ObjectID="_1650272589" r:id="rId84"/>
        </w:object>
      </w:r>
      <w:r>
        <w:object w:dxaOrig="1538" w:dyaOrig="995" w14:anchorId="495C3465">
          <v:shape id="_x0000_i1049" type="#_x0000_t75" style="width:76.2pt;height:50.25pt" o:ole="">
            <v:imagedata r:id="rId85" o:title=""/>
          </v:shape>
          <o:OLEObject Type="Embed" ProgID="Package" ShapeID="_x0000_i1049" DrawAspect="Icon" ObjectID="_1650272590" r:id="rId86"/>
        </w:object>
      </w:r>
      <w:r>
        <w:t xml:space="preserve">  </w:t>
      </w:r>
      <w:r w:rsidRPr="00B9785A">
        <w:rPr>
          <w:noProof/>
        </w:rPr>
        <w:drawing>
          <wp:inline distT="0" distB="0" distL="0" distR="0" wp14:anchorId="732F354E" wp14:editId="693BFF0D">
            <wp:extent cx="7375754" cy="226985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7590508" cy="2335941"/>
                    </a:xfrm>
                    <a:prstGeom prst="rect">
                      <a:avLst/>
                    </a:prstGeom>
                  </pic:spPr>
                </pic:pic>
              </a:graphicData>
            </a:graphic>
          </wp:inline>
        </w:drawing>
      </w:r>
    </w:p>
    <w:p w14:paraId="016174A0" w14:textId="6191D5EC" w:rsidR="00A13CA4" w:rsidRDefault="00A13CA4" w:rsidP="00A13CA4">
      <w:pPr>
        <w:rPr>
          <w:rFonts w:asciiTheme="majorHAnsi" w:eastAsiaTheme="majorEastAsia" w:hAnsiTheme="majorHAnsi" w:cstheme="majorBidi"/>
          <w:caps/>
          <w:spacing w:val="15"/>
        </w:rPr>
      </w:pPr>
    </w:p>
    <w:p w14:paraId="1604217A" w14:textId="75C7B314" w:rsidR="00A13CA4" w:rsidRDefault="00A13CA4" w:rsidP="00A13CA4">
      <w:pPr>
        <w:rPr>
          <w:rFonts w:asciiTheme="majorHAnsi" w:eastAsiaTheme="majorEastAsia" w:hAnsiTheme="majorHAnsi" w:cstheme="majorBidi"/>
          <w:caps/>
          <w:spacing w:val="15"/>
        </w:rPr>
      </w:pPr>
      <w:r>
        <w:br w:type="page"/>
      </w:r>
    </w:p>
    <w:p w14:paraId="10DDAA01" w14:textId="4E9C24D8" w:rsidR="000B00DB" w:rsidRDefault="00AB00F9" w:rsidP="00C053EE">
      <w:pPr>
        <w:pStyle w:val="Heading2"/>
      </w:pPr>
      <w:r>
        <w:lastRenderedPageBreak/>
        <w:t>Pages</w:t>
      </w:r>
      <w:r w:rsidR="007C4369">
        <w:t xml:space="preserve"> &amp;</w:t>
      </w:r>
      <w:r w:rsidR="002B4937">
        <w:t xml:space="preserve"> </w:t>
      </w:r>
      <w:r>
        <w:t>Templates</w:t>
      </w:r>
    </w:p>
    <w:p w14:paraId="74F0B27D" w14:textId="77777777" w:rsidR="004318CD" w:rsidRDefault="004318CD" w:rsidP="000B00DB">
      <w:r w:rsidRPr="00FF7FE8">
        <w:rPr>
          <w:noProof/>
        </w:rPr>
        <w:drawing>
          <wp:inline distT="0" distB="0" distL="0" distR="0" wp14:anchorId="67D1CD63" wp14:editId="5AF4556D">
            <wp:extent cx="7244182" cy="98372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244182" cy="983724"/>
                    </a:xfrm>
                    <a:prstGeom prst="rect">
                      <a:avLst/>
                    </a:prstGeom>
                  </pic:spPr>
                </pic:pic>
              </a:graphicData>
            </a:graphic>
          </wp:inline>
        </w:drawing>
      </w:r>
    </w:p>
    <w:p w14:paraId="4E59CC04" w14:textId="77777777" w:rsidR="006111BA" w:rsidRDefault="009533B5" w:rsidP="000B00DB">
      <w:r>
        <w:t xml:space="preserve">Create </w:t>
      </w:r>
      <w:r w:rsidR="00317A56">
        <w:t xml:space="preserve">a </w:t>
      </w:r>
      <w:r>
        <w:t xml:space="preserve">page, choose </w:t>
      </w:r>
      <w:r w:rsidR="00813A4C">
        <w:t xml:space="preserve">a page </w:t>
      </w:r>
      <w:r>
        <w:t xml:space="preserve">template, </w:t>
      </w:r>
      <w:r w:rsidR="00813A4C">
        <w:t xml:space="preserve">add/edit </w:t>
      </w:r>
      <w:r>
        <w:t>layout</w:t>
      </w:r>
      <w:r w:rsidR="00813A4C">
        <w:t xml:space="preserve"> with sections </w:t>
      </w:r>
      <w:r>
        <w:t xml:space="preserve">and header options and comments </w:t>
      </w:r>
      <w:r w:rsidR="008047E0">
        <w:t>enable/disable</w:t>
      </w:r>
      <w:r>
        <w:t xml:space="preserve"> </w:t>
      </w:r>
      <w:r w:rsidR="008047E0">
        <w:t xml:space="preserve">on each page </w:t>
      </w:r>
      <w:r>
        <w:t>etc.…</w:t>
      </w:r>
      <w:r w:rsidR="001630D8">
        <w:t xml:space="preserve"> </w:t>
      </w:r>
    </w:p>
    <w:p w14:paraId="4AC4B656" w14:textId="77777777" w:rsidR="006111BA" w:rsidRPr="006111BA" w:rsidRDefault="006111BA" w:rsidP="000B00DB">
      <w:pPr>
        <w:rPr>
          <w:sz w:val="26"/>
          <w:szCs w:val="26"/>
        </w:rPr>
      </w:pPr>
      <w:hyperlink r:id="rId89" w:history="1">
        <w:r w:rsidRPr="006111BA">
          <w:rPr>
            <w:rStyle w:val="Hyperlink"/>
            <w:b/>
            <w:bCs/>
            <w:sz w:val="28"/>
            <w:szCs w:val="28"/>
          </w:rPr>
          <w:t>Create &amp; use modern pages</w:t>
        </w:r>
      </w:hyperlink>
      <w:r w:rsidR="00FA2DC1" w:rsidRPr="006111BA">
        <w:rPr>
          <w:sz w:val="26"/>
          <w:szCs w:val="26"/>
        </w:rPr>
        <w:t xml:space="preserve"> </w:t>
      </w:r>
    </w:p>
    <w:p w14:paraId="40971FEE" w14:textId="39E9B261" w:rsidR="00FA2DC1" w:rsidRPr="00EC35F2" w:rsidRDefault="006111BA" w:rsidP="000B00DB">
      <w:pPr>
        <w:rPr>
          <w:sz w:val="20"/>
          <w:szCs w:val="20"/>
        </w:rPr>
      </w:pPr>
      <w:hyperlink r:id="rId90" w:history="1">
        <w:r w:rsidRPr="000B2FE0">
          <w:rPr>
            <w:rStyle w:val="Hyperlink"/>
            <w:sz w:val="20"/>
            <w:szCs w:val="20"/>
          </w:rPr>
          <w:t>https://support.office.com/en-us/article/create-and-use-modern-pages-on-a-sharepoint-site-b3d46deb-27a6-4b1e-87b8-df851e503dec</w:t>
        </w:r>
      </w:hyperlink>
    </w:p>
    <w:p w14:paraId="107B87DB" w14:textId="77777777" w:rsidR="006111BA" w:rsidRPr="006111BA" w:rsidRDefault="006B08AD" w:rsidP="000B00DB">
      <w:pPr>
        <w:rPr>
          <w:sz w:val="28"/>
          <w:szCs w:val="28"/>
        </w:rPr>
      </w:pPr>
      <w:hyperlink r:id="rId91" w:history="1">
        <w:r w:rsidR="004F3AE8" w:rsidRPr="006111BA">
          <w:rPr>
            <w:rStyle w:val="Hyperlink"/>
            <w:b/>
            <w:bCs/>
            <w:sz w:val="28"/>
            <w:szCs w:val="28"/>
          </w:rPr>
          <w:t>Image sizing and scaling in SharePoint modern pages</w:t>
        </w:r>
      </w:hyperlink>
      <w:r w:rsidR="00EC35F2" w:rsidRPr="006111BA">
        <w:rPr>
          <w:sz w:val="28"/>
          <w:szCs w:val="28"/>
        </w:rPr>
        <w:t xml:space="preserve"> </w:t>
      </w:r>
    </w:p>
    <w:p w14:paraId="5F482956" w14:textId="48019EAC" w:rsidR="00D84EFF" w:rsidRDefault="006111BA" w:rsidP="000B00DB">
      <w:pPr>
        <w:rPr>
          <w:rStyle w:val="Hyperlink"/>
        </w:rPr>
      </w:pPr>
      <w:hyperlink r:id="rId92" w:history="1">
        <w:r w:rsidRPr="000B2FE0">
          <w:rPr>
            <w:rStyle w:val="Hyperlink"/>
          </w:rPr>
          <w:t>https://support.microsoft.com/en-gb/office/image-sizing-and-scaling-in-sharepoint-modern-pages-dc510065-b5a5-4654-bc94-e3ecbbb57d8d</w:t>
        </w:r>
      </w:hyperlink>
    </w:p>
    <w:p w14:paraId="5280B9D1" w14:textId="7F00868A" w:rsidR="00EC35F2" w:rsidRDefault="00D84EFF" w:rsidP="000B00DB">
      <w:r w:rsidRPr="00FF7FE8">
        <w:rPr>
          <w:noProof/>
        </w:rPr>
        <w:drawing>
          <wp:inline distT="0" distB="0" distL="0" distR="0" wp14:anchorId="7331A5C5" wp14:editId="4A86949E">
            <wp:extent cx="7263482" cy="96581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502992" cy="997657"/>
                    </a:xfrm>
                    <a:prstGeom prst="rect">
                      <a:avLst/>
                    </a:prstGeom>
                  </pic:spPr>
                </pic:pic>
              </a:graphicData>
            </a:graphic>
          </wp:inline>
        </w:drawing>
      </w:r>
    </w:p>
    <w:p w14:paraId="17A793CF" w14:textId="4192BA80" w:rsidR="00FF7FE8" w:rsidRDefault="00FF7FE8" w:rsidP="000B00DB">
      <w:r w:rsidRPr="00FF7FE8">
        <w:rPr>
          <w:noProof/>
        </w:rPr>
        <w:drawing>
          <wp:inline distT="0" distB="0" distL="0" distR="0" wp14:anchorId="39FDD5D4" wp14:editId="38FBB4D0">
            <wp:extent cx="1254760" cy="36285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352530" cy="3911258"/>
                    </a:xfrm>
                    <a:prstGeom prst="rect">
                      <a:avLst/>
                    </a:prstGeom>
                  </pic:spPr>
                </pic:pic>
              </a:graphicData>
            </a:graphic>
          </wp:inline>
        </w:drawing>
      </w:r>
      <w:r>
        <w:t xml:space="preserve"> </w:t>
      </w:r>
      <w:r w:rsidR="00FE56FA">
        <w:t xml:space="preserve">  </w:t>
      </w:r>
      <w:r w:rsidRPr="00FF7FE8">
        <w:rPr>
          <w:noProof/>
        </w:rPr>
        <w:drawing>
          <wp:inline distT="0" distB="0" distL="0" distR="0" wp14:anchorId="04558C4B" wp14:editId="72C07BF1">
            <wp:extent cx="5906131" cy="32010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1432" cy="3220143"/>
                    </a:xfrm>
                    <a:prstGeom prst="rect">
                      <a:avLst/>
                    </a:prstGeom>
                  </pic:spPr>
                </pic:pic>
              </a:graphicData>
            </a:graphic>
          </wp:inline>
        </w:drawing>
      </w:r>
    </w:p>
    <w:p w14:paraId="3D7CD128" w14:textId="77777777" w:rsidR="00555966" w:rsidRDefault="00555966">
      <w:pPr>
        <w:rPr>
          <w:rFonts w:asciiTheme="majorHAnsi" w:eastAsiaTheme="majorEastAsia" w:hAnsiTheme="majorHAnsi" w:cstheme="majorBidi"/>
          <w:caps/>
          <w:color w:val="044D6E" w:themeColor="text2" w:themeShade="80"/>
          <w:spacing w:val="15"/>
        </w:rPr>
      </w:pPr>
      <w:r>
        <w:br w:type="page"/>
      </w:r>
    </w:p>
    <w:p w14:paraId="38660D80" w14:textId="6D67ADA0" w:rsidR="00C41B6F" w:rsidRDefault="00C41B6F" w:rsidP="00C41B6F">
      <w:pPr>
        <w:pStyle w:val="Heading3"/>
      </w:pPr>
      <w:r>
        <w:lastRenderedPageBreak/>
        <w:t>Home page</w:t>
      </w:r>
    </w:p>
    <w:p w14:paraId="3E20B31A" w14:textId="604B59DD" w:rsidR="00C41B6F" w:rsidRDefault="00C41B6F" w:rsidP="00C41B6F">
      <w:r w:rsidRPr="00461483">
        <w:rPr>
          <w:noProof/>
        </w:rPr>
        <w:drawing>
          <wp:inline distT="0" distB="0" distL="0" distR="0" wp14:anchorId="1FEE73C7" wp14:editId="19DC4F9E">
            <wp:extent cx="7411720" cy="416941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411720" cy="4169410"/>
                    </a:xfrm>
                    <a:prstGeom prst="rect">
                      <a:avLst/>
                    </a:prstGeom>
                  </pic:spPr>
                </pic:pic>
              </a:graphicData>
            </a:graphic>
          </wp:inline>
        </w:drawing>
      </w:r>
    </w:p>
    <w:p w14:paraId="0783D0DA" w14:textId="7FA67452" w:rsidR="00C41B6F" w:rsidRDefault="00C21705" w:rsidP="00C41B6F">
      <w:r w:rsidRPr="004F7393">
        <w:rPr>
          <w:noProof/>
        </w:rPr>
        <w:drawing>
          <wp:inline distT="0" distB="0" distL="0" distR="0" wp14:anchorId="708F6069" wp14:editId="7F825B54">
            <wp:extent cx="7411720" cy="18605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411720" cy="1860550"/>
                    </a:xfrm>
                    <a:prstGeom prst="rect">
                      <a:avLst/>
                    </a:prstGeom>
                  </pic:spPr>
                </pic:pic>
              </a:graphicData>
            </a:graphic>
          </wp:inline>
        </w:drawing>
      </w:r>
      <w:r w:rsidRPr="007437F8">
        <w:rPr>
          <w:rFonts w:asciiTheme="majorHAnsi" w:eastAsiaTheme="majorEastAsia" w:hAnsiTheme="majorHAnsi" w:cstheme="majorBidi"/>
          <w:caps/>
          <w:noProof/>
          <w:spacing w:val="15"/>
        </w:rPr>
        <w:drawing>
          <wp:inline distT="0" distB="0" distL="0" distR="0" wp14:anchorId="501FB109" wp14:editId="6D207E71">
            <wp:extent cx="7411720" cy="31280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419077" cy="3131115"/>
                    </a:xfrm>
                    <a:prstGeom prst="rect">
                      <a:avLst/>
                    </a:prstGeom>
                  </pic:spPr>
                </pic:pic>
              </a:graphicData>
            </a:graphic>
          </wp:inline>
        </w:drawing>
      </w:r>
    </w:p>
    <w:p w14:paraId="2FC9605B" w14:textId="2013C13D" w:rsidR="00C25563" w:rsidRDefault="00C25563" w:rsidP="00C25563">
      <w:pPr>
        <w:pStyle w:val="Heading3"/>
      </w:pPr>
      <w:r>
        <w:lastRenderedPageBreak/>
        <w:t>OneVision Page</w:t>
      </w:r>
    </w:p>
    <w:p w14:paraId="30E8FFF4" w14:textId="385FBE4F" w:rsidR="00C25563" w:rsidRPr="00C25563" w:rsidRDefault="00C25563" w:rsidP="00C25563">
      <w:r>
        <w:t>The OneVision Page contains News webparts for separate “</w:t>
      </w:r>
      <w:proofErr w:type="spellStart"/>
      <w:r>
        <w:t>ArticleTags</w:t>
      </w:r>
      <w:proofErr w:type="spellEnd"/>
      <w:r>
        <w:t xml:space="preserve">” filter value and with the “Side-by-Side” layout and “12 posts” selection. This will enable the webpart to show at least 12 posts per article-category/tag and then the user can click “See all” top-right-hand link to navigate to another out-of-box page that </w:t>
      </w:r>
      <w:r w:rsidR="00437D05">
        <w:t xml:space="preserve">will show all the articles (more than the max 12) for that webpart (and associated filter criteria </w:t>
      </w:r>
      <w:proofErr w:type="spellStart"/>
      <w:r w:rsidR="00437D05">
        <w:t>etc</w:t>
      </w:r>
      <w:proofErr w:type="spellEnd"/>
      <w:r w:rsidR="00437D05">
        <w:t>). We also took the “See all” link-url and added it to top-navigation menu item and other quick-link navigation buttons – for better accessible/navigation to the articles.</w:t>
      </w:r>
    </w:p>
    <w:p w14:paraId="2935533F" w14:textId="4C14B7D0" w:rsidR="00C25563" w:rsidRDefault="00197C7C" w:rsidP="00C25563">
      <w:r w:rsidRPr="00C25563">
        <w:drawing>
          <wp:anchor distT="0" distB="0" distL="114300" distR="114300" simplePos="0" relativeHeight="251663360" behindDoc="0" locked="0" layoutInCell="1" allowOverlap="1" wp14:anchorId="10C42761" wp14:editId="109BE325">
            <wp:simplePos x="0" y="0"/>
            <wp:positionH relativeFrom="column">
              <wp:posOffset>75565</wp:posOffset>
            </wp:positionH>
            <wp:positionV relativeFrom="paragraph">
              <wp:posOffset>123825</wp:posOffset>
            </wp:positionV>
            <wp:extent cx="5638800" cy="298005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638800" cy="2980055"/>
                    </a:xfrm>
                    <a:prstGeom prst="rect">
                      <a:avLst/>
                    </a:prstGeom>
                  </pic:spPr>
                </pic:pic>
              </a:graphicData>
            </a:graphic>
            <wp14:sizeRelH relativeFrom="margin">
              <wp14:pctWidth>0</wp14:pctWidth>
            </wp14:sizeRelH>
          </wp:anchor>
        </w:drawing>
      </w:r>
      <w:r w:rsidR="001B64EA" w:rsidRPr="001B64EA">
        <w:drawing>
          <wp:inline distT="0" distB="0" distL="0" distR="0" wp14:anchorId="63BB7A4E" wp14:editId="6F0735E9">
            <wp:extent cx="1386334" cy="3104414"/>
            <wp:effectExtent l="0" t="0" r="4445"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418015" cy="3175358"/>
                    </a:xfrm>
                    <a:prstGeom prst="rect">
                      <a:avLst/>
                    </a:prstGeom>
                  </pic:spPr>
                </pic:pic>
              </a:graphicData>
            </a:graphic>
          </wp:inline>
        </w:drawing>
      </w:r>
    </w:p>
    <w:p w14:paraId="269D6CAC" w14:textId="39FF1233" w:rsidR="00656A2B" w:rsidRDefault="00656A2B" w:rsidP="00656A2B">
      <w:pPr>
        <w:pStyle w:val="Heading3"/>
      </w:pPr>
      <w:r>
        <w:t>Site pages Library &amp; List View (Formatter View)</w:t>
      </w:r>
    </w:p>
    <w:p w14:paraId="4ECD5523" w14:textId="096A1329" w:rsidR="00656A2B" w:rsidRPr="00CA7E00" w:rsidRDefault="0097618F" w:rsidP="00656A2B">
      <w:pPr>
        <w:rPr>
          <w:rFonts w:asciiTheme="majorHAnsi" w:eastAsiaTheme="majorEastAsia" w:hAnsiTheme="majorHAnsi" w:cstheme="majorBidi"/>
          <w:caps/>
          <w:color w:val="044D6E" w:themeColor="text2" w:themeShade="80"/>
          <w:spacing w:val="15"/>
          <w:sz w:val="18"/>
          <w:szCs w:val="18"/>
        </w:rPr>
      </w:pPr>
      <w:r w:rsidRPr="00BB44B6">
        <w:rPr>
          <w:rFonts w:asciiTheme="majorHAnsi" w:eastAsiaTheme="majorEastAsia" w:hAnsiTheme="majorHAnsi" w:cstheme="majorBidi"/>
          <w:caps/>
          <w:noProof/>
          <w:color w:val="044D6E" w:themeColor="text2" w:themeShade="80"/>
          <w:spacing w:val="15"/>
          <w:sz w:val="18"/>
          <w:szCs w:val="18"/>
        </w:rPr>
        <mc:AlternateContent>
          <mc:Choice Requires="wps">
            <w:drawing>
              <wp:anchor distT="45720" distB="45720" distL="114300" distR="114300" simplePos="0" relativeHeight="251666432" behindDoc="0" locked="0" layoutInCell="1" allowOverlap="1" wp14:anchorId="5FF0EB85" wp14:editId="588E4E31">
                <wp:simplePos x="0" y="0"/>
                <wp:positionH relativeFrom="column">
                  <wp:posOffset>130632</wp:posOffset>
                </wp:positionH>
                <wp:positionV relativeFrom="paragraph">
                  <wp:posOffset>3176270</wp:posOffset>
                </wp:positionV>
                <wp:extent cx="5638800" cy="1602740"/>
                <wp:effectExtent l="0" t="0" r="19050" b="165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0" cy="1602740"/>
                        </a:xfrm>
                        <a:prstGeom prst="rect">
                          <a:avLst/>
                        </a:prstGeom>
                        <a:solidFill>
                          <a:srgbClr val="FFFFFF"/>
                        </a:solidFill>
                        <a:ln w="9525">
                          <a:solidFill>
                            <a:srgbClr val="000000"/>
                          </a:solidFill>
                          <a:miter lim="800000"/>
                          <a:headEnd/>
                          <a:tailEnd/>
                        </a:ln>
                      </wps:spPr>
                      <wps:txbx>
                        <w:txbxContent>
                          <w:p w14:paraId="324CC315" w14:textId="331AA5D9" w:rsidR="00D44A9E" w:rsidRPr="00C45642" w:rsidRDefault="00D44A9E">
                            <w:pPr>
                              <w:rPr>
                                <w:sz w:val="20"/>
                                <w:szCs w:val="20"/>
                                <w:lang w:val="en-GB"/>
                              </w:rPr>
                            </w:pPr>
                            <w:r w:rsidRPr="00C45642">
                              <w:rPr>
                                <w:sz w:val="20"/>
                                <w:szCs w:val="20"/>
                                <w:lang w:val="en-GB"/>
                              </w:rPr>
                              <w:t>A View on a list/library is a presentation of rows/columns and applied filters and grouping etc.</w:t>
                            </w:r>
                          </w:p>
                          <w:p w14:paraId="56B6EEA7" w14:textId="09D1C05A" w:rsidR="00D44A9E" w:rsidRDefault="00D44A9E">
                            <w:pPr>
                              <w:rPr>
                                <w:sz w:val="20"/>
                                <w:szCs w:val="20"/>
                                <w:lang w:val="en-GB"/>
                              </w:rPr>
                            </w:pPr>
                            <w:r w:rsidRPr="00C45642">
                              <w:rPr>
                                <w:sz w:val="20"/>
                                <w:szCs w:val="20"/>
                                <w:lang w:val="en-GB"/>
                              </w:rPr>
                              <w:t xml:space="preserve">The “Created </w:t>
                            </w:r>
                            <w:proofErr w:type="gramStart"/>
                            <w:r w:rsidRPr="00C45642">
                              <w:rPr>
                                <w:sz w:val="20"/>
                                <w:szCs w:val="20"/>
                                <w:lang w:val="en-GB"/>
                              </w:rPr>
                              <w:t>By</w:t>
                            </w:r>
                            <w:proofErr w:type="gramEnd"/>
                            <w:r w:rsidRPr="00C45642">
                              <w:rPr>
                                <w:sz w:val="20"/>
                                <w:szCs w:val="20"/>
                                <w:lang w:val="en-GB"/>
                              </w:rPr>
                              <w:t xml:space="preserve"> Me” view has been set as Default view and shows only [ME] filtered pages, that is those created by the current logged-in user only. To see others please select “All Pages” view from the left-hand menu on the Site Pages library.</w:t>
                            </w:r>
                          </w:p>
                          <w:p w14:paraId="24ED8A42" w14:textId="77777777" w:rsidR="00F4201F" w:rsidRPr="00F4201F" w:rsidRDefault="00F4201F" w:rsidP="00F4201F">
                            <w:pPr>
                              <w:rPr>
                                <w:sz w:val="18"/>
                                <w:szCs w:val="18"/>
                                <w:lang w:val="en-GB"/>
                              </w:rPr>
                            </w:pPr>
                            <w:r w:rsidRPr="00F4201F">
                              <w:rPr>
                                <w:sz w:val="18"/>
                                <w:szCs w:val="18"/>
                                <w:highlight w:val="yellow"/>
                                <w:lang w:val="en-GB"/>
                              </w:rPr>
                              <w:t>** List view formatter as shown in above screen applied to News view is the ability to add specific JSON/Design styles to override the rendering of the entire view or just a column. This feature is not part of core solution – but has been left as reference.</w:t>
                            </w:r>
                          </w:p>
                          <w:p w14:paraId="4ECCE156" w14:textId="77777777" w:rsidR="00F4201F" w:rsidRPr="00C45642" w:rsidRDefault="00F4201F">
                            <w:pPr>
                              <w:rPr>
                                <w:sz w:val="20"/>
                                <w:szCs w:val="20"/>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FF0EB85" id="_x0000_t202" coordsize="21600,21600" o:spt="202" path="m,l,21600r21600,l21600,xe">
                <v:stroke joinstyle="miter"/>
                <v:path gradientshapeok="t" o:connecttype="rect"/>
              </v:shapetype>
              <v:shape id="Text Box 2" o:spid="_x0000_s1026" type="#_x0000_t202" style="position:absolute;margin-left:10.3pt;margin-top:250.1pt;width:444pt;height:126.2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">
                <v:textbox>
                  <w:txbxContent>
                    <w:p w14:paraId="324CC315" w14:textId="331AA5D9" w:rsidR="00D44A9E" w:rsidRPr="00C45642" w:rsidRDefault="00D44A9E">
                      <w:pPr>
                        <w:rPr>
                          <w:sz w:val="20"/>
                          <w:szCs w:val="20"/>
                          <w:lang w:val="en-GB"/>
                        </w:rPr>
                      </w:pPr>
                      <w:r w:rsidRPr="00C45642">
                        <w:rPr>
                          <w:sz w:val="20"/>
                          <w:szCs w:val="20"/>
                          <w:lang w:val="en-GB"/>
                        </w:rPr>
                        <w:t>A View on a list/library is a presentation of rows/columns and applied filters and grouping etc.</w:t>
                      </w:r>
                    </w:p>
                    <w:p w14:paraId="56B6EEA7" w14:textId="09D1C05A" w:rsidR="00D44A9E" w:rsidRDefault="00D44A9E">
                      <w:pPr>
                        <w:rPr>
                          <w:sz w:val="20"/>
                          <w:szCs w:val="20"/>
                          <w:lang w:val="en-GB"/>
                        </w:rPr>
                      </w:pPr>
                      <w:r w:rsidRPr="00C45642">
                        <w:rPr>
                          <w:sz w:val="20"/>
                          <w:szCs w:val="20"/>
                          <w:lang w:val="en-GB"/>
                        </w:rPr>
                        <w:t xml:space="preserve">The “Created </w:t>
                      </w:r>
                      <w:proofErr w:type="gramStart"/>
                      <w:r w:rsidRPr="00C45642">
                        <w:rPr>
                          <w:sz w:val="20"/>
                          <w:szCs w:val="20"/>
                          <w:lang w:val="en-GB"/>
                        </w:rPr>
                        <w:t>By</w:t>
                      </w:r>
                      <w:proofErr w:type="gramEnd"/>
                      <w:r w:rsidRPr="00C45642">
                        <w:rPr>
                          <w:sz w:val="20"/>
                          <w:szCs w:val="20"/>
                          <w:lang w:val="en-GB"/>
                        </w:rPr>
                        <w:t xml:space="preserve"> Me” view has been set as Default view and shows only [ME] filtered pages, that is those created by the current logged-in user only. To see others please select “All Pages” view from the left-hand menu on the Site Pages library.</w:t>
                      </w:r>
                    </w:p>
                    <w:p w14:paraId="24ED8A42" w14:textId="77777777" w:rsidR="00F4201F" w:rsidRPr="00F4201F" w:rsidRDefault="00F4201F" w:rsidP="00F4201F">
                      <w:pPr>
                        <w:rPr>
                          <w:sz w:val="18"/>
                          <w:szCs w:val="18"/>
                          <w:lang w:val="en-GB"/>
                        </w:rPr>
                      </w:pPr>
                      <w:r w:rsidRPr="00F4201F">
                        <w:rPr>
                          <w:sz w:val="18"/>
                          <w:szCs w:val="18"/>
                          <w:highlight w:val="yellow"/>
                          <w:lang w:val="en-GB"/>
                        </w:rPr>
                        <w:t>** List view formatter as shown in above screen applied to News view is the ability to add specific JSON/Design styles to override the rendering of the entire view or just a column. This feature is not part of core solution – but has been left as reference.</w:t>
                      </w:r>
                    </w:p>
                    <w:p w14:paraId="4ECCE156" w14:textId="77777777" w:rsidR="00F4201F" w:rsidRPr="00C45642" w:rsidRDefault="00F4201F">
                      <w:pPr>
                        <w:rPr>
                          <w:sz w:val="20"/>
                          <w:szCs w:val="20"/>
                          <w:lang w:val="en-GB"/>
                        </w:rPr>
                      </w:pPr>
                    </w:p>
                  </w:txbxContent>
                </v:textbox>
                <w10:wrap type="square"/>
              </v:shape>
            </w:pict>
          </mc:Fallback>
        </mc:AlternateContent>
      </w:r>
      <w:r w:rsidR="00957280" w:rsidRPr="00197C7C">
        <w:drawing>
          <wp:anchor distT="0" distB="0" distL="114300" distR="114300" simplePos="0" relativeHeight="251664384" behindDoc="0" locked="0" layoutInCell="1" allowOverlap="1" wp14:anchorId="07890F49" wp14:editId="4953AF27">
            <wp:simplePos x="0" y="0"/>
            <wp:positionH relativeFrom="column">
              <wp:posOffset>2540</wp:posOffset>
            </wp:positionH>
            <wp:positionV relativeFrom="paragraph">
              <wp:posOffset>77470</wp:posOffset>
            </wp:positionV>
            <wp:extent cx="5798185" cy="3023870"/>
            <wp:effectExtent l="0" t="0" r="0" b="508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98185" cy="3023870"/>
                    </a:xfrm>
                    <a:prstGeom prst="rect">
                      <a:avLst/>
                    </a:prstGeom>
                  </pic:spPr>
                </pic:pic>
              </a:graphicData>
            </a:graphic>
            <wp14:sizeRelH relativeFrom="margin">
              <wp14:pctWidth>0</wp14:pctWidth>
            </wp14:sizeRelH>
            <wp14:sizeRelV relativeFrom="margin">
              <wp14:pctHeight>0</wp14:pctHeight>
            </wp14:sizeRelV>
          </wp:anchor>
        </w:drawing>
      </w:r>
      <w:r w:rsidR="00BB44B6" w:rsidRPr="00BB44B6">
        <w:rPr>
          <w:rFonts w:asciiTheme="majorHAnsi" w:eastAsiaTheme="majorEastAsia" w:hAnsiTheme="majorHAnsi" w:cstheme="majorBidi"/>
          <w:caps/>
          <w:color w:val="044D6E" w:themeColor="text2" w:themeShade="80"/>
          <w:spacing w:val="15"/>
          <w:sz w:val="18"/>
          <w:szCs w:val="18"/>
        </w:rPr>
        <w:drawing>
          <wp:inline distT="0" distB="0" distL="0" distR="0" wp14:anchorId="29792AA6" wp14:editId="79DF0691">
            <wp:extent cx="1470025" cy="4394482"/>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r="11958"/>
                    <a:stretch/>
                  </pic:blipFill>
                  <pic:spPr bwMode="auto">
                    <a:xfrm>
                      <a:off x="0" y="0"/>
                      <a:ext cx="1525448" cy="4560163"/>
                    </a:xfrm>
                    <a:prstGeom prst="rect">
                      <a:avLst/>
                    </a:prstGeom>
                    <a:ln>
                      <a:noFill/>
                    </a:ln>
                    <a:extLst>
                      <a:ext uri="{53640926-AAD7-44D8-BBD7-CCE9431645EC}">
                        <a14:shadowObscured xmlns:a14="http://schemas.microsoft.com/office/drawing/2010/main"/>
                      </a:ext>
                    </a:extLst>
                  </pic:spPr>
                </pic:pic>
              </a:graphicData>
            </a:graphic>
          </wp:inline>
        </w:drawing>
      </w:r>
      <w:r w:rsidR="00BB44B6" w:rsidRPr="00BB44B6">
        <w:rPr>
          <w:rFonts w:asciiTheme="majorHAnsi" w:eastAsiaTheme="majorEastAsia" w:hAnsiTheme="majorHAnsi" w:cstheme="majorBidi"/>
          <w:caps/>
          <w:color w:val="044D6E" w:themeColor="text2" w:themeShade="80"/>
          <w:spacing w:val="15"/>
          <w:sz w:val="18"/>
          <w:szCs w:val="18"/>
        </w:rPr>
        <w:t xml:space="preserve"> </w:t>
      </w:r>
    </w:p>
    <w:p w14:paraId="7A08A471" w14:textId="77777777" w:rsidR="00CA7E00" w:rsidRDefault="00CA7E00"/>
    <w:p w14:paraId="5D686E5D" w14:textId="7500E0C5" w:rsidR="00CA7E00" w:rsidRDefault="00CA7E00" w:rsidP="00F4201F">
      <w:pPr>
        <w:jc w:val="center"/>
        <w:rPr>
          <w:noProof/>
        </w:rPr>
      </w:pPr>
      <w:r>
        <w:rPr>
          <w:noProof/>
        </w:rPr>
        <w:lastRenderedPageBreak/>
        <w:drawing>
          <wp:inline distT="0" distB="0" distL="0" distR="0" wp14:anchorId="4C37B01A" wp14:editId="08B9ADC3">
            <wp:extent cx="2243226" cy="1682230"/>
            <wp:effectExtent l="0" t="0" r="5080" b="0"/>
            <wp:docPr id="45" name="Video 45">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Video 45">
                      <a:hlinkClick r:id="rId103"/>
                    </pic:cNvPr>
                    <pic:cNvPicPr/>
                  </pic:nvPicPr>
                  <pic:blipFill>
                    <a:blip r:embed="rId104"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3pTMXx_ZFgY&quot; frameborder=&quot;0&quot; type=&quot;text/html&quot; width=&quot;816&quot; height=&quot;480&quot; /&gt;" h="480" w="816"/>
                        </a:ext>
                      </a:extLst>
                    </a:blip>
                    <a:stretch>
                      <a:fillRect/>
                    </a:stretch>
                  </pic:blipFill>
                  <pic:spPr>
                    <a:xfrm>
                      <a:off x="0" y="0"/>
                      <a:ext cx="2254292" cy="1690529"/>
                    </a:xfrm>
                    <a:prstGeom prst="rect">
                      <a:avLst/>
                    </a:prstGeom>
                  </pic:spPr>
                </pic:pic>
              </a:graphicData>
            </a:graphic>
          </wp:inline>
        </w:drawing>
      </w:r>
      <w:r w:rsidR="00F4201F">
        <w:rPr>
          <w:noProof/>
        </w:rPr>
        <w:t xml:space="preserve">   </w:t>
      </w:r>
      <w:r w:rsidR="00F4201F">
        <w:rPr>
          <w:noProof/>
        </w:rPr>
        <w:drawing>
          <wp:inline distT="0" distB="0" distL="0" distR="0" wp14:anchorId="6C9F0DC1" wp14:editId="2CDFA29F">
            <wp:extent cx="2261514" cy="1695350"/>
            <wp:effectExtent l="0" t="0" r="5715" b="635"/>
            <wp:docPr id="78" name="Video 78">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deo 78">
                      <a:hlinkClick r:id="rId105"/>
                    </pic:cNvPr>
                    <pic:cNvPicPr/>
                  </pic:nvPicPr>
                  <pic:blipFill>
                    <a:blip r:embed="rId106"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5_eghVReCO0&quot; frameborder=&quot;0&quot; type=&quot;text/html&quot; width=&quot;816&quot; height=&quot;480&quot; /&gt;" h="480" w="816"/>
                        </a:ext>
                      </a:extLst>
                    </a:blip>
                    <a:stretch>
                      <a:fillRect/>
                    </a:stretch>
                  </pic:blipFill>
                  <pic:spPr>
                    <a:xfrm>
                      <a:off x="0" y="0"/>
                      <a:ext cx="2292209" cy="1718360"/>
                    </a:xfrm>
                    <a:prstGeom prst="rect">
                      <a:avLst/>
                    </a:prstGeom>
                  </pic:spPr>
                </pic:pic>
              </a:graphicData>
            </a:graphic>
          </wp:inline>
        </w:drawing>
      </w:r>
    </w:p>
    <w:p w14:paraId="60FC55B1" w14:textId="77777777" w:rsidR="00B21894" w:rsidRDefault="00B21894">
      <w:r>
        <w:t>The settings page of the Site Pages library has few points to be noted, as follows:</w:t>
      </w:r>
    </w:p>
    <w:p w14:paraId="2EF5576E" w14:textId="1A433E18" w:rsidR="00B21894" w:rsidRDefault="00B21894" w:rsidP="00B21894">
      <w:pPr>
        <w:pStyle w:val="ListParagraph"/>
        <w:numPr>
          <w:ilvl w:val="0"/>
          <w:numId w:val="32"/>
        </w:numPr>
      </w:pPr>
      <w:proofErr w:type="spellStart"/>
      <w:r w:rsidRPr="00F56F13">
        <w:rPr>
          <w:b/>
          <w:bCs/>
        </w:rPr>
        <w:t>ArticleTag</w:t>
      </w:r>
      <w:proofErr w:type="spellEnd"/>
      <w:r w:rsidRPr="00F56F13">
        <w:rPr>
          <w:b/>
          <w:bCs/>
        </w:rPr>
        <w:t xml:space="preserve"> is a custom </w:t>
      </w:r>
      <w:r w:rsidR="0006721D">
        <w:rPr>
          <w:b/>
          <w:bCs/>
        </w:rPr>
        <w:t xml:space="preserve">metadata-field or </w:t>
      </w:r>
      <w:r w:rsidR="003C02F6">
        <w:rPr>
          <w:b/>
          <w:bCs/>
        </w:rPr>
        <w:t>list-</w:t>
      </w:r>
      <w:r w:rsidRPr="00F56F13">
        <w:rPr>
          <w:b/>
          <w:bCs/>
        </w:rPr>
        <w:t>column</w:t>
      </w:r>
      <w:r>
        <w:t xml:space="preserve"> using “Create column” link below screenshot and choosing choice field type.</w:t>
      </w:r>
    </w:p>
    <w:p w14:paraId="11C854D5" w14:textId="40BD3258" w:rsidR="00B21894" w:rsidRDefault="00B21894" w:rsidP="00B21894">
      <w:pPr>
        <w:pStyle w:val="ListParagraph"/>
        <w:numPr>
          <w:ilvl w:val="0"/>
          <w:numId w:val="32"/>
        </w:numPr>
      </w:pPr>
      <w:r w:rsidRPr="00F56F13">
        <w:rPr>
          <w:b/>
          <w:bCs/>
        </w:rPr>
        <w:t>Versioning Settings</w:t>
      </w:r>
      <w:r>
        <w:t xml:space="preserve"> have been set to “Create major and minor versions” and Draft item security as “Only users who can approve items and author of the item” And Check-out requirement to be set to Yes/Required before editing.</w:t>
      </w:r>
      <w:r w:rsidR="00A239DF">
        <w:t xml:space="preserve"> Thus, exclusive check-out of page is required to make changes for all users (Site Owners/Admins) can override the checkout/discard-changes. Also, all users other than authors and approvers will only see published items and not able to see/update draft items. Hence, it is required to have edited pages to be Major-Checked-In/Published and Approved for changes/appear visible to all other audiences.</w:t>
      </w:r>
    </w:p>
    <w:p w14:paraId="2CA34FAF" w14:textId="58B5B60C" w:rsidR="00B21894" w:rsidRDefault="00A239DF" w:rsidP="00B21894">
      <w:pPr>
        <w:pStyle w:val="ListParagraph"/>
        <w:numPr>
          <w:ilvl w:val="0"/>
          <w:numId w:val="32"/>
        </w:numPr>
      </w:pPr>
      <w:r w:rsidRPr="00F56F13">
        <w:rPr>
          <w:b/>
          <w:bCs/>
        </w:rPr>
        <w:t>Enterprise Metadata and Keywords</w:t>
      </w:r>
      <w:r>
        <w:t xml:space="preserve"> has been enabled, which added a tenant-wide field that looks-up any user-defined terms that have been previously updated/added via Items/Pages property.</w:t>
      </w:r>
    </w:p>
    <w:p w14:paraId="4E15D4E8" w14:textId="0A9E4F2F" w:rsidR="00D71CAD" w:rsidRDefault="00D71CAD" w:rsidP="00B21894">
      <w:pPr>
        <w:pStyle w:val="ListParagraph"/>
        <w:numPr>
          <w:ilvl w:val="0"/>
          <w:numId w:val="32"/>
        </w:numPr>
      </w:pPr>
      <w:r w:rsidRPr="00F56F13">
        <w:rPr>
          <w:b/>
          <w:bCs/>
        </w:rPr>
        <w:t>Audience targeting</w:t>
      </w:r>
      <w:r>
        <w:t xml:space="preserve"> has been enabled and this adds and Audience property to the list. SharePoint users/active-directory-</w:t>
      </w:r>
      <w:r w:rsidR="00C42A8A">
        <w:t xml:space="preserve"> </w:t>
      </w:r>
      <w:r>
        <w:t>groups</w:t>
      </w:r>
      <w:r w:rsidR="00C42A8A">
        <w:t>-with-email</w:t>
      </w:r>
      <w:r>
        <w:t xml:space="preserve"> can be added and webpart filters can be setup to target only specific users</w:t>
      </w:r>
      <w:r w:rsidR="000A589D">
        <w:t>/groups.</w:t>
      </w:r>
    </w:p>
    <w:p w14:paraId="357A4A7E" w14:textId="4DD05306" w:rsidR="003B48E1" w:rsidRDefault="00B21894">
      <w:pPr>
        <w:rPr>
          <w:rFonts w:asciiTheme="majorHAnsi" w:eastAsiaTheme="majorEastAsia" w:hAnsiTheme="majorHAnsi" w:cstheme="majorBidi"/>
          <w:caps/>
          <w:color w:val="044D6E" w:themeColor="text2" w:themeShade="80"/>
          <w:spacing w:val="15"/>
        </w:rPr>
      </w:pPr>
      <w:r w:rsidRPr="00B21894">
        <w:drawing>
          <wp:inline distT="0" distB="0" distL="0" distR="0" wp14:anchorId="4C0DD9E8" wp14:editId="09BC04B8">
            <wp:extent cx="7198360" cy="5008386"/>
            <wp:effectExtent l="0" t="0" r="254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200815" cy="5010094"/>
                    </a:xfrm>
                    <a:prstGeom prst="rect">
                      <a:avLst/>
                    </a:prstGeom>
                  </pic:spPr>
                </pic:pic>
              </a:graphicData>
            </a:graphic>
          </wp:inline>
        </w:drawing>
      </w:r>
      <w:r w:rsidR="003B48E1">
        <w:br w:type="page"/>
      </w:r>
    </w:p>
    <w:p w14:paraId="6194EFBB" w14:textId="2EEF82D1" w:rsidR="007C76EA" w:rsidRDefault="007C76EA" w:rsidP="007C76EA">
      <w:pPr>
        <w:pStyle w:val="Heading3"/>
      </w:pPr>
      <w:r>
        <w:lastRenderedPageBreak/>
        <w:t>Sections</w:t>
      </w:r>
      <w:r w:rsidR="00B31250">
        <w:t xml:space="preserve"> &amp; Layouts</w:t>
      </w:r>
    </w:p>
    <w:p w14:paraId="4BC22B18" w14:textId="2BABB6CB" w:rsidR="00833BEC" w:rsidRDefault="00833BEC" w:rsidP="00833BEC">
      <w:r w:rsidRPr="00833BEC">
        <w:rPr>
          <w:noProof/>
        </w:rPr>
        <w:drawing>
          <wp:inline distT="0" distB="0" distL="0" distR="0" wp14:anchorId="56D291E2" wp14:editId="60EE291A">
            <wp:extent cx="6896926" cy="310363"/>
            <wp:effectExtent l="114300" t="114300" r="132715" b="147320"/>
            <wp:docPr id="17" name="Picture 17">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08"/>
                    </pic:cNvPr>
                    <pic:cNvPicPr/>
                  </pic:nvPicPr>
                  <pic:blipFill>
                    <a:blip r:embed="rId109">
                      <a:extLst>
                        <a:ext uri="{BEBA8EAE-BF5A-486C-A8C5-ECC9F3942E4B}">
                          <a14:imgProps xmlns:a14="http://schemas.microsoft.com/office/drawing/2010/main">
                            <a14:imgLayer r:embed="rId110">
                              <a14:imgEffect>
                                <a14:sharpenSoften amount="50000"/>
                              </a14:imgEffect>
                              <a14:imgEffect>
                                <a14:brightnessContrast contrast="-4000"/>
                              </a14:imgEffect>
                            </a14:imgLayer>
                          </a14:imgProps>
                        </a:ext>
                      </a:extLst>
                    </a:blip>
                    <a:stretch>
                      <a:fillRect/>
                    </a:stretch>
                  </pic:blipFill>
                  <pic:spPr>
                    <a:xfrm>
                      <a:off x="0" y="0"/>
                      <a:ext cx="7312705" cy="3290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190886" w14:textId="4814E58C" w:rsidR="00833BEC" w:rsidRDefault="00FE56FA" w:rsidP="00833BEC">
      <w:r w:rsidRPr="007C76EA">
        <w:rPr>
          <w:noProof/>
        </w:rPr>
        <w:drawing>
          <wp:inline distT="0" distB="0" distL="0" distR="0" wp14:anchorId="70A5F976" wp14:editId="2A600E1E">
            <wp:extent cx="1179369" cy="1239193"/>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186396" cy="1246577"/>
                    </a:xfrm>
                    <a:prstGeom prst="rect">
                      <a:avLst/>
                    </a:prstGeom>
                  </pic:spPr>
                </pic:pic>
              </a:graphicData>
            </a:graphic>
          </wp:inline>
        </w:drawing>
      </w:r>
      <w:r>
        <w:t xml:space="preserve">    </w:t>
      </w:r>
      <w:r w:rsidR="004349C7" w:rsidRPr="00833BEC">
        <w:rPr>
          <w:noProof/>
        </w:rPr>
        <w:drawing>
          <wp:inline distT="0" distB="0" distL="0" distR="0" wp14:anchorId="350AF419" wp14:editId="60F35617">
            <wp:extent cx="1820295" cy="1615440"/>
            <wp:effectExtent l="0" t="0" r="889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46537" cy="1638728"/>
                    </a:xfrm>
                    <a:prstGeom prst="rect">
                      <a:avLst/>
                    </a:prstGeom>
                  </pic:spPr>
                </pic:pic>
              </a:graphicData>
            </a:graphic>
          </wp:inline>
        </w:drawing>
      </w:r>
      <w:r w:rsidR="004349C7">
        <w:t xml:space="preserve">      </w:t>
      </w:r>
      <w:r w:rsidR="001C7E58">
        <w:rPr>
          <w:noProof/>
        </w:rPr>
        <w:drawing>
          <wp:inline distT="0" distB="0" distL="0" distR="0" wp14:anchorId="64B70852" wp14:editId="3B12CAD0">
            <wp:extent cx="2858326" cy="2143745"/>
            <wp:effectExtent l="0" t="0" r="0" b="9525"/>
            <wp:docPr id="73" name="Video 73">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Video 73">
                      <a:hlinkClick r:id="rId113"/>
                    </pic:cNvPr>
                    <pic:cNvPicPr/>
                  </pic:nvPicPr>
                  <pic:blipFill>
                    <a:blip r:embed="rId114">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YJ1w6N1jdPk&quot; frameborder=&quot;0&quot; type=&quot;text/html&quot; width=&quot;816&quot; height=&quot;480&quot; /&gt;" h="480" w="816"/>
                        </a:ext>
                      </a:extLst>
                    </a:blip>
                    <a:stretch>
                      <a:fillRect/>
                    </a:stretch>
                  </pic:blipFill>
                  <pic:spPr>
                    <a:xfrm>
                      <a:off x="0" y="0"/>
                      <a:ext cx="2880238" cy="2160179"/>
                    </a:xfrm>
                    <a:prstGeom prst="rect">
                      <a:avLst/>
                    </a:prstGeom>
                  </pic:spPr>
                </pic:pic>
              </a:graphicData>
            </a:graphic>
          </wp:inline>
        </w:drawing>
      </w:r>
    </w:p>
    <w:p w14:paraId="71C5D206" w14:textId="30A38057" w:rsidR="007C76EA" w:rsidRDefault="007C76EA" w:rsidP="007C76EA">
      <w:r>
        <w:t xml:space="preserve">  </w:t>
      </w:r>
      <w:r w:rsidRPr="007C76EA">
        <w:rPr>
          <w:noProof/>
        </w:rPr>
        <w:drawing>
          <wp:inline distT="0" distB="0" distL="0" distR="0" wp14:anchorId="50B0ED2D" wp14:editId="156A93B1">
            <wp:extent cx="1115421" cy="1199924"/>
            <wp:effectExtent l="0" t="0" r="889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2360" cy="1207389"/>
                    </a:xfrm>
                    <a:prstGeom prst="rect">
                      <a:avLst/>
                    </a:prstGeom>
                  </pic:spPr>
                </pic:pic>
              </a:graphicData>
            </a:graphic>
          </wp:inline>
        </w:drawing>
      </w:r>
      <w:r w:rsidR="00FE56FA">
        <w:t xml:space="preserve">  </w:t>
      </w:r>
      <w:r>
        <w:t xml:space="preserve"> </w:t>
      </w:r>
      <w:r w:rsidR="00FE56FA" w:rsidRPr="007C76EA">
        <w:rPr>
          <w:noProof/>
        </w:rPr>
        <w:drawing>
          <wp:inline distT="0" distB="0" distL="0" distR="0" wp14:anchorId="18E5323A" wp14:editId="06F4852F">
            <wp:extent cx="1824990" cy="2689141"/>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88250" cy="2782355"/>
                    </a:xfrm>
                    <a:prstGeom prst="rect">
                      <a:avLst/>
                    </a:prstGeom>
                  </pic:spPr>
                </pic:pic>
              </a:graphicData>
            </a:graphic>
          </wp:inline>
        </w:drawing>
      </w:r>
      <w:r>
        <w:t xml:space="preserve"> </w:t>
      </w:r>
      <w:r w:rsidRPr="007C76EA">
        <w:rPr>
          <w:noProof/>
        </w:rPr>
        <w:drawing>
          <wp:inline distT="0" distB="0" distL="0" distR="0" wp14:anchorId="48A49BB1" wp14:editId="4040F336">
            <wp:extent cx="1121121" cy="1234985"/>
            <wp:effectExtent l="0" t="0" r="317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21121" cy="1234985"/>
                    </a:xfrm>
                    <a:prstGeom prst="rect">
                      <a:avLst/>
                    </a:prstGeom>
                  </pic:spPr>
                </pic:pic>
              </a:graphicData>
            </a:graphic>
          </wp:inline>
        </w:drawing>
      </w:r>
      <w:r>
        <w:t xml:space="preserve"> </w:t>
      </w:r>
      <w:r w:rsidRPr="007C76EA">
        <w:rPr>
          <w:noProof/>
        </w:rPr>
        <w:drawing>
          <wp:inline distT="0" distB="0" distL="0" distR="0" wp14:anchorId="5A1D91DC" wp14:editId="3C8779F6">
            <wp:extent cx="1443990" cy="137749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462319" cy="1394975"/>
                    </a:xfrm>
                    <a:prstGeom prst="rect">
                      <a:avLst/>
                    </a:prstGeom>
                  </pic:spPr>
                </pic:pic>
              </a:graphicData>
            </a:graphic>
          </wp:inline>
        </w:drawing>
      </w:r>
      <w:r>
        <w:t xml:space="preserve"> </w:t>
      </w:r>
      <w:r w:rsidRPr="007C76EA">
        <w:rPr>
          <w:noProof/>
        </w:rPr>
        <w:drawing>
          <wp:inline distT="0" distB="0" distL="0" distR="0" wp14:anchorId="56B741DA" wp14:editId="5FF2D058">
            <wp:extent cx="1221740" cy="134568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232934" cy="1358014"/>
                    </a:xfrm>
                    <a:prstGeom prst="rect">
                      <a:avLst/>
                    </a:prstGeom>
                  </pic:spPr>
                </pic:pic>
              </a:graphicData>
            </a:graphic>
          </wp:inline>
        </w:drawing>
      </w:r>
    </w:p>
    <w:p w14:paraId="614113EC" w14:textId="3F126674" w:rsidR="007C76EA" w:rsidRDefault="001B2963" w:rsidP="007C76EA">
      <w:r w:rsidRPr="001B2963">
        <w:rPr>
          <w:noProof/>
        </w:rPr>
        <w:drawing>
          <wp:inline distT="0" distB="0" distL="0" distR="0" wp14:anchorId="78FE286A" wp14:editId="3F208B61">
            <wp:extent cx="7411720" cy="12623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411720" cy="1262380"/>
                    </a:xfrm>
                    <a:prstGeom prst="rect">
                      <a:avLst/>
                    </a:prstGeom>
                  </pic:spPr>
                </pic:pic>
              </a:graphicData>
            </a:graphic>
          </wp:inline>
        </w:drawing>
      </w:r>
    </w:p>
    <w:p w14:paraId="1BA9BD44" w14:textId="77777777" w:rsidR="00980909" w:rsidRDefault="00980909">
      <w:pPr>
        <w:rPr>
          <w:rFonts w:asciiTheme="majorHAnsi" w:eastAsiaTheme="majorEastAsia" w:hAnsiTheme="majorHAnsi" w:cstheme="majorBidi"/>
          <w:caps/>
          <w:color w:val="044D6E" w:themeColor="text2" w:themeShade="80"/>
          <w:spacing w:val="15"/>
        </w:rPr>
      </w:pPr>
      <w:r>
        <w:br w:type="page"/>
      </w:r>
    </w:p>
    <w:p w14:paraId="3FF14A48" w14:textId="3F4A2CE9" w:rsidR="00AD4632" w:rsidRDefault="00AD4632" w:rsidP="00AD4632">
      <w:pPr>
        <w:pStyle w:val="Heading3"/>
      </w:pPr>
      <w:r>
        <w:lastRenderedPageBreak/>
        <w:t>Content Types &amp; Metadata</w:t>
      </w:r>
    </w:p>
    <w:p w14:paraId="7716D4BF" w14:textId="5D644E0E" w:rsidR="00C65196" w:rsidRPr="007174F6" w:rsidRDefault="00162540">
      <w:pPr>
        <w:rPr>
          <w:sz w:val="24"/>
          <w:szCs w:val="24"/>
        </w:rPr>
      </w:pPr>
      <w:r w:rsidRPr="007174F6">
        <w:rPr>
          <w:noProof/>
          <w:sz w:val="24"/>
          <w:szCs w:val="24"/>
        </w:rPr>
        <w:drawing>
          <wp:anchor distT="0" distB="0" distL="114300" distR="114300" simplePos="0" relativeHeight="251661312" behindDoc="0" locked="0" layoutInCell="1" allowOverlap="1" wp14:anchorId="475E536D" wp14:editId="7F4E5AAA">
            <wp:simplePos x="0" y="0"/>
            <wp:positionH relativeFrom="column">
              <wp:posOffset>-5080</wp:posOffset>
            </wp:positionH>
            <wp:positionV relativeFrom="paragraph">
              <wp:posOffset>80010</wp:posOffset>
            </wp:positionV>
            <wp:extent cx="4919345" cy="2268220"/>
            <wp:effectExtent l="0" t="0" r="0" b="0"/>
            <wp:wrapSquare wrapText="bothSides"/>
            <wp:docPr id="53" name="Picture 53">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a:hlinkClick r:id="rId121"/>
                    </pic:cNvPr>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919345" cy="2268220"/>
                    </a:xfrm>
                    <a:prstGeom prst="rect">
                      <a:avLst/>
                    </a:prstGeom>
                  </pic:spPr>
                </pic:pic>
              </a:graphicData>
            </a:graphic>
            <wp14:sizeRelH relativeFrom="margin">
              <wp14:pctWidth>0</wp14:pctWidth>
            </wp14:sizeRelH>
            <wp14:sizeRelV relativeFrom="margin">
              <wp14:pctHeight>0</wp14:pctHeight>
            </wp14:sizeRelV>
          </wp:anchor>
        </w:drawing>
      </w:r>
      <w:r w:rsidR="00AD4632" w:rsidRPr="007174F6">
        <w:rPr>
          <w:sz w:val="24"/>
          <w:szCs w:val="24"/>
        </w:rPr>
        <w:t>Within the context of OneVision intranet the primary document library is the “Site Pages” where new posts and links are created – These “Pages” can be typified/grouped by something called “</w:t>
      </w:r>
      <w:hyperlink r:id="rId123" w:history="1">
        <w:r w:rsidR="00AD4632" w:rsidRPr="007174F6">
          <w:rPr>
            <w:rStyle w:val="Hyperlink"/>
            <w:b/>
            <w:bCs/>
            <w:sz w:val="24"/>
            <w:szCs w:val="24"/>
          </w:rPr>
          <w:t>content type</w:t>
        </w:r>
      </w:hyperlink>
      <w:r w:rsidR="00AD4632" w:rsidRPr="007174F6">
        <w:rPr>
          <w:sz w:val="24"/>
          <w:szCs w:val="24"/>
        </w:rPr>
        <w:t>” and this also contains a set of page</w:t>
      </w:r>
      <w:r w:rsidR="00951D98" w:rsidRPr="007174F6">
        <w:rPr>
          <w:sz w:val="24"/>
          <w:szCs w:val="24"/>
        </w:rPr>
        <w:t>-</w:t>
      </w:r>
      <w:r w:rsidR="00AD4632" w:rsidRPr="007174F6">
        <w:rPr>
          <w:sz w:val="24"/>
          <w:szCs w:val="24"/>
        </w:rPr>
        <w:t xml:space="preserve">properties or metadata defined fields (which further have types, </w:t>
      </w:r>
      <w:proofErr w:type="spellStart"/>
      <w:r w:rsidR="00AD4632" w:rsidRPr="007174F6">
        <w:rPr>
          <w:sz w:val="24"/>
          <w:szCs w:val="24"/>
        </w:rPr>
        <w:t>eg</w:t>
      </w:r>
      <w:proofErr w:type="spellEnd"/>
      <w:r w:rsidR="00AD4632" w:rsidRPr="007174F6">
        <w:rPr>
          <w:sz w:val="24"/>
          <w:szCs w:val="24"/>
        </w:rPr>
        <w:t xml:space="preserve">: ). As an example, in OneVision posts – we have added a Choice field to the “Site Pages” </w:t>
      </w:r>
      <w:r w:rsidR="00A279FD" w:rsidRPr="007174F6">
        <w:rPr>
          <w:sz w:val="24"/>
          <w:szCs w:val="24"/>
        </w:rPr>
        <w:t xml:space="preserve">called </w:t>
      </w:r>
      <w:r w:rsidR="0025689B" w:rsidRPr="007174F6">
        <w:rPr>
          <w:sz w:val="24"/>
          <w:szCs w:val="24"/>
        </w:rPr>
        <w:t>“</w:t>
      </w:r>
      <w:proofErr w:type="spellStart"/>
      <w:r w:rsidR="00A279FD" w:rsidRPr="007174F6">
        <w:rPr>
          <w:sz w:val="24"/>
          <w:szCs w:val="24"/>
        </w:rPr>
        <w:t>ArticleTags</w:t>
      </w:r>
      <w:proofErr w:type="spellEnd"/>
      <w:r w:rsidR="0025689B" w:rsidRPr="007174F6">
        <w:rPr>
          <w:sz w:val="24"/>
          <w:szCs w:val="24"/>
        </w:rPr>
        <w:t>”</w:t>
      </w:r>
      <w:r w:rsidR="00A279FD" w:rsidRPr="007174F6">
        <w:rPr>
          <w:sz w:val="24"/>
          <w:szCs w:val="24"/>
        </w:rPr>
        <w:t xml:space="preserve"> </w:t>
      </w:r>
      <w:r w:rsidR="00B31250" w:rsidRPr="007174F6">
        <w:rPr>
          <w:sz w:val="24"/>
          <w:szCs w:val="24"/>
        </w:rPr>
        <w:t>and</w:t>
      </w:r>
      <w:r w:rsidR="00A279FD" w:rsidRPr="007174F6">
        <w:rPr>
          <w:sz w:val="24"/>
          <w:szCs w:val="24"/>
        </w:rPr>
        <w:t xml:space="preserve">, an </w:t>
      </w:r>
      <w:r w:rsidR="00DC793F" w:rsidRPr="007174F6">
        <w:rPr>
          <w:sz w:val="24"/>
          <w:szCs w:val="24"/>
        </w:rPr>
        <w:t>“</w:t>
      </w:r>
      <w:r w:rsidR="00A279FD" w:rsidRPr="007174F6">
        <w:rPr>
          <w:sz w:val="24"/>
          <w:szCs w:val="24"/>
        </w:rPr>
        <w:t>Enterprise</w:t>
      </w:r>
      <w:r w:rsidR="00400B7C" w:rsidRPr="007174F6">
        <w:rPr>
          <w:sz w:val="24"/>
          <w:szCs w:val="24"/>
        </w:rPr>
        <w:t xml:space="preserve"> </w:t>
      </w:r>
      <w:r w:rsidR="00A279FD" w:rsidRPr="007174F6">
        <w:rPr>
          <w:sz w:val="24"/>
          <w:szCs w:val="24"/>
        </w:rPr>
        <w:t>Tag</w:t>
      </w:r>
      <w:r w:rsidR="005362D7" w:rsidRPr="007174F6">
        <w:rPr>
          <w:sz w:val="24"/>
          <w:szCs w:val="24"/>
        </w:rPr>
        <w:t>s</w:t>
      </w:r>
      <w:r w:rsidR="00DC793F" w:rsidRPr="007174F6">
        <w:rPr>
          <w:sz w:val="24"/>
          <w:szCs w:val="24"/>
        </w:rPr>
        <w:t>”</w:t>
      </w:r>
      <w:r w:rsidR="00A279FD" w:rsidRPr="007174F6">
        <w:rPr>
          <w:sz w:val="24"/>
          <w:szCs w:val="24"/>
        </w:rPr>
        <w:t xml:space="preserve"> field that is a SharePoint feature to provide terms management at tenant and site levels.</w:t>
      </w:r>
    </w:p>
    <w:p w14:paraId="6C135510" w14:textId="4C7AAD04" w:rsidR="00FA2FC2" w:rsidRDefault="00FA2FC2">
      <w:r w:rsidRPr="00B82FCF">
        <w:drawing>
          <wp:inline distT="0" distB="0" distL="0" distR="0" wp14:anchorId="194C5AAE" wp14:editId="6569CC11">
            <wp:extent cx="4912360" cy="4118184"/>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19663" cy="4124306"/>
                    </a:xfrm>
                    <a:prstGeom prst="rect">
                      <a:avLst/>
                    </a:prstGeom>
                  </pic:spPr>
                </pic:pic>
              </a:graphicData>
            </a:graphic>
          </wp:inline>
        </w:drawing>
      </w:r>
    </w:p>
    <w:p w14:paraId="2200FE89" w14:textId="02744172" w:rsidR="00E55756" w:rsidRDefault="00E55756">
      <w:r>
        <w:rPr>
          <w:noProof/>
        </w:rPr>
        <w:drawing>
          <wp:inline distT="0" distB="0" distL="0" distR="0" wp14:anchorId="58BD4919" wp14:editId="1ABA91B3">
            <wp:extent cx="2401126" cy="1800844"/>
            <wp:effectExtent l="0" t="0" r="0" b="9525"/>
            <wp:docPr id="70" name="Video 70">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Video 70">
                      <a:hlinkClick r:id="rId125"/>
                    </pic:cNvPr>
                    <pic:cNvPicPr/>
                  </pic:nvPicPr>
                  <pic:blipFill>
                    <a:blip r:embed="rId126">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Tt7wY-satmc&quot; frameborder=&quot;0&quot; type=&quot;text/html&quot; width=&quot;816&quot; height=&quot;480&quot; /&gt;" h="480" w="816"/>
                        </a:ext>
                      </a:extLst>
                    </a:blip>
                    <a:stretch>
                      <a:fillRect/>
                    </a:stretch>
                  </pic:blipFill>
                  <pic:spPr>
                    <a:xfrm>
                      <a:off x="0" y="0"/>
                      <a:ext cx="2455530" cy="1841647"/>
                    </a:xfrm>
                    <a:prstGeom prst="rect">
                      <a:avLst/>
                    </a:prstGeom>
                  </pic:spPr>
                </pic:pic>
              </a:graphicData>
            </a:graphic>
          </wp:inline>
        </w:drawing>
      </w:r>
      <w:r>
        <w:t xml:space="preserve">  </w:t>
      </w:r>
      <w:r w:rsidR="00C62125">
        <w:rPr>
          <w:noProof/>
        </w:rPr>
        <w:drawing>
          <wp:inline distT="0" distB="0" distL="0" distR="0" wp14:anchorId="6E7325A1" wp14:editId="3F7BAF96">
            <wp:extent cx="2410103" cy="1807577"/>
            <wp:effectExtent l="0" t="0" r="0" b="2540"/>
            <wp:docPr id="71" name="Video 71">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Video 71">
                      <a:hlinkClick r:id="rId127"/>
                    </pic:cNvPr>
                    <pic:cNvPicPr/>
                  </pic:nvPicPr>
                  <pic:blipFill>
                    <a:blip r:embed="rId128">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Q7iKneIYimw&quot; frameborder=&quot;0&quot; type=&quot;text/html&quot; width=&quot;816&quot; height=&quot;480&quot; /&gt;" h="480" w="816"/>
                        </a:ext>
                      </a:extLst>
                    </a:blip>
                    <a:stretch>
                      <a:fillRect/>
                    </a:stretch>
                  </pic:blipFill>
                  <pic:spPr>
                    <a:xfrm>
                      <a:off x="0" y="0"/>
                      <a:ext cx="2439137" cy="1829352"/>
                    </a:xfrm>
                    <a:prstGeom prst="rect">
                      <a:avLst/>
                    </a:prstGeom>
                  </pic:spPr>
                </pic:pic>
              </a:graphicData>
            </a:graphic>
          </wp:inline>
        </w:drawing>
      </w:r>
      <w:r w:rsidR="00C62125">
        <w:t xml:space="preserve">  </w:t>
      </w:r>
      <w:r w:rsidR="00C62125">
        <w:rPr>
          <w:noProof/>
        </w:rPr>
        <w:drawing>
          <wp:inline distT="0" distB="0" distL="0" distR="0" wp14:anchorId="14528934" wp14:editId="780F1006">
            <wp:extent cx="2422163" cy="1816624"/>
            <wp:effectExtent l="0" t="0" r="0" b="0"/>
            <wp:docPr id="72" name="Video 72">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Video 72">
                      <a:hlinkClick r:id="rId129"/>
                    </pic:cNvPr>
                    <pic:cNvPicPr/>
                  </pic:nvPicPr>
                  <pic:blipFill>
                    <a:blip r:embed="rId130">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LwFpjxsl47g&quot; frameborder=&quot;0&quot; type=&quot;text/html&quot; width=&quot;816&quot; height=&quot;480&quot; /&gt;" h="480" w="816"/>
                        </a:ext>
                      </a:extLst>
                    </a:blip>
                    <a:stretch>
                      <a:fillRect/>
                    </a:stretch>
                  </pic:blipFill>
                  <pic:spPr>
                    <a:xfrm>
                      <a:off x="0" y="0"/>
                      <a:ext cx="2459340" cy="1844507"/>
                    </a:xfrm>
                    <a:prstGeom prst="rect">
                      <a:avLst/>
                    </a:prstGeom>
                  </pic:spPr>
                </pic:pic>
              </a:graphicData>
            </a:graphic>
          </wp:inline>
        </w:drawing>
      </w:r>
    </w:p>
    <w:p w14:paraId="50201F2D" w14:textId="4C619FC9" w:rsidR="003F578B" w:rsidRDefault="003F578B">
      <w:pPr>
        <w:rPr>
          <w:rFonts w:asciiTheme="majorHAnsi" w:eastAsiaTheme="majorEastAsia" w:hAnsiTheme="majorHAnsi" w:cstheme="majorBidi"/>
          <w:caps/>
          <w:spacing w:val="15"/>
        </w:rPr>
      </w:pPr>
      <w:r>
        <w:br w:type="page"/>
      </w:r>
    </w:p>
    <w:p w14:paraId="22CF8F7A" w14:textId="650A1DA5" w:rsidR="000B00DB" w:rsidRDefault="000B00DB" w:rsidP="00454EE3">
      <w:pPr>
        <w:pStyle w:val="Heading2"/>
      </w:pPr>
      <w:r>
        <w:lastRenderedPageBreak/>
        <w:t>Web</w:t>
      </w:r>
      <w:r w:rsidR="00F75EFD">
        <w:t>p</w:t>
      </w:r>
      <w:r>
        <w:t>arts</w:t>
      </w:r>
    </w:p>
    <w:p w14:paraId="0764088F" w14:textId="4ED075C7" w:rsidR="007B36E8" w:rsidRPr="00C6512B" w:rsidRDefault="006B08AD" w:rsidP="000B00DB">
      <w:pPr>
        <w:rPr>
          <w:rStyle w:val="Hyperlink"/>
          <w:bCs/>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31" w:history="1">
        <w:r w:rsidR="009D4758" w:rsidRPr="00C6512B">
          <w:rPr>
            <w:rStyle w:val="Hyperlink"/>
            <w:bCs/>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About </w:t>
        </w:r>
        <w:r w:rsidR="00D4653D" w:rsidRPr="00C6512B">
          <w:rPr>
            <w:rStyle w:val="Hyperlink"/>
            <w:bCs/>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 Parts</w:t>
        </w:r>
      </w:hyperlink>
      <w:r w:rsidR="00D4653D" w:rsidRPr="00C6512B">
        <w:rPr>
          <w:rStyle w:val="Hyperlink"/>
          <w:bCs/>
          <w:sz w:val="32"/>
          <w:szCs w:val="32"/>
        </w:rPr>
        <w:t xml:space="preserve"> </w:t>
      </w:r>
      <w:r w:rsidR="003F6807" w:rsidRPr="00C6512B">
        <w:rPr>
          <w:rStyle w:val="Hyperlink"/>
          <w:bCs/>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3F6807" w:rsidRPr="00C6512B">
        <w:rPr>
          <w:sz w:val="30"/>
          <w:szCs w:val="30"/>
        </w:rPr>
        <w:t xml:space="preserve"> </w:t>
      </w:r>
      <w:hyperlink r:id="rId132" w:history="1">
        <w:r w:rsidR="008D6255" w:rsidRPr="00C6512B">
          <w:rPr>
            <w:rStyle w:val="Hyperlink"/>
            <w:bCs/>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https://docs.microsoft.com/en-us/sharepoint/dev/design/layout-patterns</w:t>
        </w:r>
      </w:hyperlink>
      <w:r w:rsidR="006C11FE" w:rsidRPr="00C6512B">
        <w:rPr>
          <w:rStyle w:val="Hyperlink"/>
          <w:bCs/>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35ADCD8" w14:textId="6FC97879" w:rsidR="0025587E" w:rsidRPr="0035701A" w:rsidRDefault="006B08AD" w:rsidP="000B00DB">
      <w:pPr>
        <w:rPr>
          <w:rStyle w:val="Hyperlink"/>
          <w:b/>
          <w:bCs/>
        </w:rPr>
      </w:pPr>
      <w:hyperlink r:id="rId133" w:history="1">
        <w:r w:rsidR="00DE65C7" w:rsidRPr="0035701A">
          <w:rPr>
            <w:rStyle w:val="Hyperlink"/>
            <w:b/>
            <w:bCs/>
          </w:rPr>
          <w:t>https://support.office.com/en-gb/article/using-web-parts-on-sharepoint-pages-336e8e92-3e2d-4298-ae01-d404bbe751e0</w:t>
        </w:r>
      </w:hyperlink>
    </w:p>
    <w:p w14:paraId="647A713E" w14:textId="65FC9C15" w:rsidR="007B36E8" w:rsidRDefault="007B36E8" w:rsidP="00C6512B">
      <w:pPr>
        <w:jc w:val="center"/>
        <w:rPr>
          <w:noProof/>
          <w:color w:val="005DBA" w:themeColor="hyperlink"/>
          <w:u w:val="single"/>
        </w:rPr>
      </w:pPr>
      <w:r w:rsidRPr="007B36E8">
        <w:rPr>
          <w:rStyle w:val="Hyperlink"/>
          <w:noProof/>
        </w:rPr>
        <w:drawing>
          <wp:inline distT="0" distB="0" distL="0" distR="0" wp14:anchorId="58274C33" wp14:editId="4F56AACB">
            <wp:extent cx="2775160" cy="2428741"/>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801444" cy="2451744"/>
                    </a:xfrm>
                    <a:prstGeom prst="rect">
                      <a:avLst/>
                    </a:prstGeom>
                  </pic:spPr>
                </pic:pic>
              </a:graphicData>
            </a:graphic>
          </wp:inline>
        </w:drawing>
      </w:r>
      <w:r w:rsidR="00D73145">
        <w:rPr>
          <w:noProof/>
          <w:color w:val="005DBA" w:themeColor="hyperlink"/>
          <w:u w:val="single"/>
        </w:rPr>
        <w:t xml:space="preserve">  </w:t>
      </w:r>
      <w:r w:rsidR="006C11FE">
        <w:rPr>
          <w:noProof/>
          <w:color w:val="005DBA" w:themeColor="hyperlink"/>
          <w:u w:val="single"/>
        </w:rPr>
        <w:drawing>
          <wp:inline distT="0" distB="0" distL="0" distR="0" wp14:anchorId="6100DA50" wp14:editId="1AF0DA01">
            <wp:extent cx="3228340" cy="2421255"/>
            <wp:effectExtent l="0" t="0" r="0" b="0"/>
            <wp:docPr id="42" name="Video 42">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ideo 42">
                      <a:hlinkClick r:id="rId135"/>
                    </pic:cNvPr>
                    <pic:cNvPicPr/>
                  </pic:nvPicPr>
                  <pic:blipFill>
                    <a:blip r:embed="rId136">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T-PKNKlzh9c&quot; frameborder=&quot;0&quot; type=&quot;text/html&quot; width=&quot;816&quot; height=&quot;480&quot; /&gt;" h="480" w="816"/>
                        </a:ext>
                      </a:extLst>
                    </a:blip>
                    <a:stretch>
                      <a:fillRect/>
                    </a:stretch>
                  </pic:blipFill>
                  <pic:spPr>
                    <a:xfrm>
                      <a:off x="0" y="0"/>
                      <a:ext cx="3228340" cy="2421255"/>
                    </a:xfrm>
                    <a:prstGeom prst="rect">
                      <a:avLst/>
                    </a:prstGeom>
                  </pic:spPr>
                </pic:pic>
              </a:graphicData>
            </a:graphic>
          </wp:inline>
        </w:drawing>
      </w:r>
    </w:p>
    <w:p w14:paraId="2B3128F5" w14:textId="339C6CD7" w:rsidR="009533B5" w:rsidRPr="00B46C77" w:rsidRDefault="00D66B24" w:rsidP="00B46C77">
      <w:r>
        <w:rPr>
          <w:i/>
          <w:iCs/>
          <w:sz w:val="20"/>
          <w:szCs w:val="20"/>
        </w:rPr>
        <w:t>**</w:t>
      </w:r>
      <w:r w:rsidR="00CD1E28" w:rsidRPr="00D66B24">
        <w:rPr>
          <w:i/>
          <w:iCs/>
          <w:sz w:val="20"/>
          <w:szCs w:val="20"/>
        </w:rPr>
        <w:t>OneVision has been presently setup as per scope and boundaries defined by client-requirements (option</w:t>
      </w:r>
      <w:r w:rsidR="00BA6CAE">
        <w:rPr>
          <w:i/>
          <w:iCs/>
          <w:sz w:val="20"/>
          <w:szCs w:val="20"/>
        </w:rPr>
        <w:t>s</w:t>
      </w:r>
      <w:r w:rsidR="001363AD">
        <w:rPr>
          <w:i/>
          <w:iCs/>
          <w:sz w:val="20"/>
          <w:szCs w:val="20"/>
        </w:rPr>
        <w:t>, constraints</w:t>
      </w:r>
      <w:r w:rsidR="00BA6CAE">
        <w:rPr>
          <w:i/>
          <w:iCs/>
          <w:sz w:val="20"/>
          <w:szCs w:val="20"/>
        </w:rPr>
        <w:t xml:space="preserve"> </w:t>
      </w:r>
      <w:r w:rsidR="00CD1E28" w:rsidRPr="00D66B24">
        <w:rPr>
          <w:i/>
          <w:iCs/>
          <w:sz w:val="20"/>
          <w:szCs w:val="20"/>
        </w:rPr>
        <w:t>and context)</w:t>
      </w:r>
    </w:p>
    <w:p w14:paraId="672942BF" w14:textId="2EDAA847" w:rsidR="00607E59" w:rsidRDefault="000C5DD8" w:rsidP="007C7F40">
      <w:pPr>
        <w:pStyle w:val="Heading3"/>
      </w:pPr>
      <w:r>
        <w:t>News</w:t>
      </w:r>
      <w:r w:rsidR="000C0B49">
        <w:t xml:space="preserve"> &amp; Quick-links</w:t>
      </w:r>
      <w:r>
        <w:t xml:space="preserve"> Webpart</w:t>
      </w:r>
    </w:p>
    <w:p w14:paraId="519967B1" w14:textId="69ACE6F3" w:rsidR="007C7F40" w:rsidRPr="000C0B49" w:rsidRDefault="006B08AD" w:rsidP="008C5366">
      <w:pPr>
        <w:jc w:val="center"/>
        <w:rPr>
          <w:b/>
          <w:bCs/>
          <w:sz w:val="44"/>
          <w:szCs w:val="44"/>
        </w:rPr>
      </w:pPr>
      <w:hyperlink r:id="rId137" w:history="1">
        <w:r w:rsidR="007C7F40" w:rsidRPr="000C0B49">
          <w:rPr>
            <w:rStyle w:val="Hyperlink"/>
            <w:b/>
            <w:bCs/>
            <w:sz w:val="40"/>
            <w:szCs w:val="40"/>
          </w:rPr>
          <w:t>News Webparts</w:t>
        </w:r>
      </w:hyperlink>
    </w:p>
    <w:p w14:paraId="261427BA" w14:textId="1FCBD4F7" w:rsidR="000C0B49" w:rsidRDefault="00390525" w:rsidP="000C0B49">
      <w:pPr>
        <w:jc w:val="center"/>
        <w:rPr>
          <w:rFonts w:asciiTheme="majorHAnsi" w:eastAsiaTheme="majorEastAsia" w:hAnsiTheme="majorHAnsi" w:cstheme="majorBidi"/>
          <w:caps/>
          <w:color w:val="044D6E" w:themeColor="text2" w:themeShade="80"/>
          <w:spacing w:val="15"/>
        </w:rPr>
      </w:pPr>
      <w:r>
        <w:rPr>
          <w:noProof/>
        </w:rPr>
        <w:drawing>
          <wp:inline distT="0" distB="0" distL="0" distR="0" wp14:anchorId="168496FF" wp14:editId="10C0FCD6">
            <wp:extent cx="2010410" cy="1507807"/>
            <wp:effectExtent l="0" t="0" r="8890" b="0"/>
            <wp:docPr id="49" name="Video 49">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ideo 49">
                      <a:hlinkClick r:id="rId138"/>
                    </pic:cNvPr>
                    <pic:cNvPicPr/>
                  </pic:nvPicPr>
                  <pic:blipFill>
                    <a:blip r:embed="rId139">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TeJ-kQ9OXbE&quot; frameborder=&quot;0&quot; type=&quot;text/html&quot; width=&quot;816&quot; height=&quot;480&quot; /&gt;" h="480" w="816"/>
                        </a:ext>
                      </a:extLst>
                    </a:blip>
                    <a:stretch>
                      <a:fillRect/>
                    </a:stretch>
                  </pic:blipFill>
                  <pic:spPr>
                    <a:xfrm>
                      <a:off x="0" y="0"/>
                      <a:ext cx="2042425" cy="1531818"/>
                    </a:xfrm>
                    <a:prstGeom prst="rect">
                      <a:avLst/>
                    </a:prstGeom>
                  </pic:spPr>
                </pic:pic>
              </a:graphicData>
            </a:graphic>
          </wp:inline>
        </w:drawing>
      </w:r>
      <w:r w:rsidR="00132273">
        <w:rPr>
          <w:noProof/>
        </w:rPr>
        <w:t xml:space="preserve"> </w:t>
      </w:r>
      <w:r w:rsidR="008F5350">
        <w:rPr>
          <w:noProof/>
        </w:rPr>
        <w:drawing>
          <wp:inline distT="0" distB="0" distL="0" distR="0" wp14:anchorId="36C26FBC" wp14:editId="02393C4F">
            <wp:extent cx="2041957" cy="1531468"/>
            <wp:effectExtent l="0" t="0" r="0" b="0"/>
            <wp:docPr id="50" name="Video 50">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Video 50">
                      <a:hlinkClick r:id="rId140"/>
                    </pic:cNvPr>
                    <pic:cNvPicPr/>
                  </pic:nvPicPr>
                  <pic:blipFill>
                    <a:blip r:embed="rId141">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fs6O3Cry02w&quot; frameborder=&quot;0&quot; type=&quot;text/html&quot; width=&quot;816&quot; height=&quot;480&quot; /&gt;" h="480" w="816"/>
                        </a:ext>
                      </a:extLst>
                    </a:blip>
                    <a:stretch>
                      <a:fillRect/>
                    </a:stretch>
                  </pic:blipFill>
                  <pic:spPr>
                    <a:xfrm>
                      <a:off x="0" y="0"/>
                      <a:ext cx="2086516" cy="1564888"/>
                    </a:xfrm>
                    <a:prstGeom prst="rect">
                      <a:avLst/>
                    </a:prstGeom>
                  </pic:spPr>
                </pic:pic>
              </a:graphicData>
            </a:graphic>
          </wp:inline>
        </w:drawing>
      </w:r>
      <w:r w:rsidR="00132273">
        <w:rPr>
          <w:noProof/>
        </w:rPr>
        <w:t xml:space="preserve"> </w:t>
      </w:r>
      <w:r w:rsidR="007A70FC">
        <w:rPr>
          <w:noProof/>
        </w:rPr>
        <w:drawing>
          <wp:inline distT="0" distB="0" distL="0" distR="0" wp14:anchorId="1F6AF7CA" wp14:editId="11B3A444">
            <wp:extent cx="2051056" cy="1538292"/>
            <wp:effectExtent l="0" t="0" r="6350" b="5080"/>
            <wp:docPr id="52" name="Video 52">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ideo 52">
                      <a:hlinkClick r:id="rId142"/>
                    </pic:cNvPr>
                    <pic:cNvPicPr/>
                  </pic:nvPicPr>
                  <pic:blipFill>
                    <a:blip r:embed="rId143">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j7Ni_erBMeE&quot; frameborder=&quot;0&quot; type=&quot;text/html&quot; width=&quot;816&quot; height=&quot;480&quot; /&gt;" h="480" w="816"/>
                        </a:ext>
                      </a:extLst>
                    </a:blip>
                    <a:stretch>
                      <a:fillRect/>
                    </a:stretch>
                  </pic:blipFill>
                  <pic:spPr>
                    <a:xfrm>
                      <a:off x="0" y="0"/>
                      <a:ext cx="2148642" cy="1611481"/>
                    </a:xfrm>
                    <a:prstGeom prst="rect">
                      <a:avLst/>
                    </a:prstGeom>
                  </pic:spPr>
                </pic:pic>
              </a:graphicData>
            </a:graphic>
          </wp:inline>
        </w:drawing>
      </w:r>
      <w:r w:rsidR="000C0B49" w:rsidRPr="000C0B49">
        <w:drawing>
          <wp:inline distT="0" distB="0" distL="0" distR="0" wp14:anchorId="7F9CB1BC" wp14:editId="3A8BD5BB">
            <wp:extent cx="6698183" cy="3291130"/>
            <wp:effectExtent l="0" t="0" r="762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721928" cy="3302797"/>
                    </a:xfrm>
                    <a:prstGeom prst="rect">
                      <a:avLst/>
                    </a:prstGeom>
                  </pic:spPr>
                </pic:pic>
              </a:graphicData>
            </a:graphic>
          </wp:inline>
        </w:drawing>
      </w:r>
      <w:r w:rsidR="000C0B49">
        <w:br w:type="page"/>
      </w:r>
    </w:p>
    <w:p w14:paraId="7998131D" w14:textId="32C76255" w:rsidR="00E76DE8" w:rsidRDefault="00E76DE8" w:rsidP="00E76DE8">
      <w:pPr>
        <w:pStyle w:val="Heading3"/>
      </w:pPr>
      <w:r>
        <w:lastRenderedPageBreak/>
        <w:t>What’s next</w:t>
      </w:r>
      <w:r w:rsidR="00340E04">
        <w:t xml:space="preserve"> &amp; Here!</w:t>
      </w:r>
    </w:p>
    <w:p w14:paraId="33809611" w14:textId="7FBCD34C" w:rsidR="00AE0752" w:rsidRPr="00F6397F" w:rsidRDefault="00EE16BB" w:rsidP="00AE0752">
      <w:pPr>
        <w:jc w:val="center"/>
        <w:rPr>
          <w:sz w:val="42"/>
          <w:szCs w:val="42"/>
        </w:rPr>
      </w:pPr>
      <w:r w:rsidRPr="00F6397F">
        <w:rPr>
          <w:sz w:val="42"/>
          <w:szCs w:val="42"/>
        </w:rPr>
        <w:t>Multilingual Publishing &amp; Variations</w:t>
      </w:r>
    </w:p>
    <w:p w14:paraId="4BEC822F" w14:textId="1887F9A3" w:rsidR="00EE16BB" w:rsidRPr="007F55AB" w:rsidRDefault="006B08AD" w:rsidP="00AE0752">
      <w:pPr>
        <w:jc w:val="center"/>
        <w:rPr>
          <w:noProof/>
          <w:sz w:val="28"/>
          <w:szCs w:val="28"/>
        </w:rPr>
      </w:pPr>
      <w:hyperlink r:id="rId145" w:history="1">
        <w:r w:rsidR="00EE16BB" w:rsidRPr="007F55AB">
          <w:rPr>
            <w:rStyle w:val="Hyperlink"/>
            <w:noProof/>
            <w:sz w:val="28"/>
            <w:szCs w:val="28"/>
          </w:rPr>
          <w:t>Create multilingual communication sites, pages, and news</w:t>
        </w:r>
      </w:hyperlink>
    </w:p>
    <w:p w14:paraId="1A17F24F" w14:textId="311486C6" w:rsidR="00EE16BB" w:rsidRDefault="00EE16BB" w:rsidP="007B45E5">
      <w:pPr>
        <w:jc w:val="center"/>
      </w:pPr>
      <w:r>
        <w:rPr>
          <w:noProof/>
        </w:rPr>
        <w:drawing>
          <wp:inline distT="0" distB="0" distL="0" distR="0" wp14:anchorId="1AA3378E" wp14:editId="4F9C0FBC">
            <wp:extent cx="3426460" cy="2569845"/>
            <wp:effectExtent l="0" t="0" r="2540" b="1905"/>
            <wp:docPr id="4" name="Video 4">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deo 4">
                      <a:hlinkClick r:id="rId146"/>
                    </pic:cNvPr>
                    <pic:cNvPicPr/>
                  </pic:nvPicPr>
                  <pic:blipFill>
                    <a:blip r:embed="rId147">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V3mtnoIlFEY&quot; frameborder=&quot;0&quot; type=&quot;text/html&quot; width=&quot;816&quot; height=&quot;480&quot; /&gt;" h="480" w="816"/>
                        </a:ext>
                      </a:extLst>
                    </a:blip>
                    <a:stretch>
                      <a:fillRect/>
                    </a:stretch>
                  </pic:blipFill>
                  <pic:spPr>
                    <a:xfrm>
                      <a:off x="0" y="0"/>
                      <a:ext cx="3517307" cy="2637980"/>
                    </a:xfrm>
                    <a:prstGeom prst="rect">
                      <a:avLst/>
                    </a:prstGeom>
                  </pic:spPr>
                </pic:pic>
              </a:graphicData>
            </a:graphic>
          </wp:inline>
        </w:drawing>
      </w:r>
    </w:p>
    <w:p w14:paraId="398DA39A" w14:textId="77777777" w:rsidR="00AE0752" w:rsidRPr="00F6397F" w:rsidRDefault="006B08AD" w:rsidP="00AE0752">
      <w:pPr>
        <w:jc w:val="center"/>
        <w:rPr>
          <w:b/>
          <w:sz w:val="44"/>
          <w:szCs w:val="44"/>
        </w:rPr>
      </w:pPr>
      <w:hyperlink r:id="rId148" w:history="1">
        <w:r w:rsidR="00E76DE8" w:rsidRPr="00F6397F">
          <w:rPr>
            <w:rStyle w:val="Hyperlink"/>
            <w:bCs/>
            <w:sz w:val="42"/>
            <w:szCs w:val="4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Mixed/Augmented Reality with SharePoint</w:t>
        </w:r>
      </w:hyperlink>
    </w:p>
    <w:p w14:paraId="5A223F5D" w14:textId="4C5FF6B2" w:rsidR="00E76DE8" w:rsidRPr="007F55AB" w:rsidRDefault="00AE0752" w:rsidP="00AE0752">
      <w:pPr>
        <w:jc w:val="center"/>
        <w:rPr>
          <w:rStyle w:val="Hyperlink"/>
          <w:b/>
          <w:bCs/>
          <w:sz w:val="32"/>
          <w:szCs w:val="32"/>
        </w:rPr>
      </w:pPr>
      <w:hyperlink r:id="rId149" w:history="1">
        <w:r w:rsidRPr="000B2FE0">
          <w:rPr>
            <w:rStyle w:val="Hyperlink"/>
            <w:b/>
            <w:bCs/>
            <w:sz w:val="32"/>
            <w:szCs w:val="32"/>
          </w:rPr>
          <w:t>https://www.exploresharepointspaces.com/</w:t>
        </w:r>
      </w:hyperlink>
    </w:p>
    <w:p w14:paraId="6EE5A820" w14:textId="20E8CBC8" w:rsidR="00E76DE8" w:rsidRDefault="00E76DE8" w:rsidP="007B45E5">
      <w:pPr>
        <w:jc w:val="center"/>
      </w:pPr>
      <w:r>
        <w:rPr>
          <w:noProof/>
        </w:rPr>
        <w:drawing>
          <wp:inline distT="0" distB="0" distL="0" distR="0" wp14:anchorId="7B6FCF8E" wp14:editId="038B90B6">
            <wp:extent cx="3233369" cy="2425030"/>
            <wp:effectExtent l="0" t="0" r="5715" b="0"/>
            <wp:docPr id="47" name="Video 47">
              <a:hlinkClick xmlns:a="http://schemas.openxmlformats.org/drawingml/2006/main" r:id="rId1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Video 47">
                      <a:hlinkClick r:id="rId150"/>
                    </pic:cNvPr>
                    <pic:cNvPicPr/>
                  </pic:nvPicPr>
                  <pic:blipFill>
                    <a:blip r:embed="rId151">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KD5ZgYdA8f4&quot; frameborder=&quot;0&quot; type=&quot;text/html&quot; width=&quot;816&quot; height=&quot;480&quot; /&gt;" h="480" w="816"/>
                        </a:ext>
                      </a:extLst>
                    </a:blip>
                    <a:stretch>
                      <a:fillRect/>
                    </a:stretch>
                  </pic:blipFill>
                  <pic:spPr>
                    <a:xfrm>
                      <a:off x="0" y="0"/>
                      <a:ext cx="3503558" cy="2627672"/>
                    </a:xfrm>
                    <a:prstGeom prst="rect">
                      <a:avLst/>
                    </a:prstGeom>
                  </pic:spPr>
                </pic:pic>
              </a:graphicData>
            </a:graphic>
          </wp:inline>
        </w:drawing>
      </w:r>
      <w:r w:rsidR="007B45E5">
        <w:t xml:space="preserve">  </w:t>
      </w:r>
      <w:r>
        <w:rPr>
          <w:noProof/>
        </w:rPr>
        <w:drawing>
          <wp:inline distT="0" distB="0" distL="0" distR="0" wp14:anchorId="71898E5F" wp14:editId="3C202485">
            <wp:extent cx="3249981" cy="2437486"/>
            <wp:effectExtent l="0" t="0" r="7620" b="1270"/>
            <wp:docPr id="46" name="Video 46">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Video 46">
                      <a:hlinkClick r:id="rId152"/>
                    </pic:cNvPr>
                    <pic:cNvPicPr/>
                  </pic:nvPicPr>
                  <pic:blipFill>
                    <a:blip r:embed="rId153">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pg_6vFAh-VM&quot; frameborder=&quot;0&quot; type=&quot;text/html&quot; width=&quot;816&quot; height=&quot;480&quot; /&gt;" h="480" w="816"/>
                        </a:ext>
                      </a:extLst>
                    </a:blip>
                    <a:stretch>
                      <a:fillRect/>
                    </a:stretch>
                  </pic:blipFill>
                  <pic:spPr>
                    <a:xfrm>
                      <a:off x="0" y="0"/>
                      <a:ext cx="3384446" cy="2538335"/>
                    </a:xfrm>
                    <a:prstGeom prst="rect">
                      <a:avLst/>
                    </a:prstGeom>
                  </pic:spPr>
                </pic:pic>
              </a:graphicData>
            </a:graphic>
          </wp:inline>
        </w:drawing>
      </w:r>
    </w:p>
    <w:p w14:paraId="60600251" w14:textId="505ACBC2" w:rsidR="00606E36" w:rsidRPr="00DC53F3" w:rsidRDefault="006B08AD" w:rsidP="00AA31CA">
      <w:pPr>
        <w:jc w:val="center"/>
        <w:rPr>
          <w:sz w:val="38"/>
          <w:szCs w:val="38"/>
        </w:rPr>
      </w:pPr>
      <w:hyperlink r:id="rId154" w:history="1">
        <w:r w:rsidR="00606E36" w:rsidRPr="00AE0752">
          <w:rPr>
            <w:rStyle w:val="Hyperlink"/>
            <w:b/>
            <w:bCs/>
            <w:sz w:val="52"/>
            <w:szCs w:val="52"/>
          </w:rPr>
          <w:t>Power</w:t>
        </w:r>
        <w:r w:rsidR="00296B08" w:rsidRPr="00AE0752">
          <w:rPr>
            <w:rStyle w:val="Hyperlink"/>
            <w:b/>
            <w:bCs/>
            <w:sz w:val="52"/>
            <w:szCs w:val="52"/>
          </w:rPr>
          <w:t xml:space="preserve"> Virtual</w:t>
        </w:r>
        <w:r w:rsidR="00606E36" w:rsidRPr="00AE0752">
          <w:rPr>
            <w:rStyle w:val="Hyperlink"/>
            <w:b/>
            <w:bCs/>
            <w:sz w:val="52"/>
            <w:szCs w:val="52"/>
          </w:rPr>
          <w:t xml:space="preserve"> Agents</w:t>
        </w:r>
      </w:hyperlink>
      <w:r w:rsidR="00606E36" w:rsidRPr="00AE0752">
        <w:rPr>
          <w:sz w:val="46"/>
          <w:szCs w:val="46"/>
        </w:rPr>
        <w:t xml:space="preserve"> &amp; </w:t>
      </w:r>
      <w:hyperlink r:id="rId155" w:history="1">
        <w:r w:rsidR="00606E36" w:rsidRPr="00AE0752">
          <w:rPr>
            <w:rStyle w:val="Hyperlink"/>
            <w:sz w:val="50"/>
            <w:szCs w:val="50"/>
          </w:rPr>
          <w:t>AI</w:t>
        </w:r>
        <w:r w:rsidR="00606E36" w:rsidRPr="00AE0752">
          <w:rPr>
            <w:rStyle w:val="Hyperlink"/>
            <w:b/>
            <w:bCs/>
            <w:sz w:val="50"/>
            <w:szCs w:val="50"/>
          </w:rPr>
          <w:t xml:space="preserve"> Builder</w:t>
        </w:r>
      </w:hyperlink>
    </w:p>
    <w:p w14:paraId="2B8E7E5D" w14:textId="510948A8" w:rsidR="00516525" w:rsidRDefault="00A97C9C" w:rsidP="00AE0752">
      <w:pPr>
        <w:jc w:val="center"/>
        <w:rPr>
          <w:rFonts w:asciiTheme="majorHAnsi" w:eastAsiaTheme="majorEastAsia" w:hAnsiTheme="majorHAnsi" w:cstheme="majorBidi"/>
          <w:caps/>
          <w:spacing w:val="15"/>
        </w:rPr>
      </w:pPr>
      <w:r>
        <w:rPr>
          <w:noProof/>
        </w:rPr>
        <w:drawing>
          <wp:inline distT="0" distB="0" distL="0" distR="0" wp14:anchorId="75A2FBFF" wp14:editId="385C76DB">
            <wp:extent cx="2512060" cy="1674707"/>
            <wp:effectExtent l="0" t="0" r="2540" b="1905"/>
            <wp:docPr id="76" name="Video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2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7__Tqw-rSi4&quot; frameborder=&quot;0&quot; allow=&quot;accelerometer; autoplay; encrypted-media; gyroscope; picture-in-picture&quot; allowfullscreen&gt;&lt;/iframe&gt;" h="315" w="560"/>
                        </a:ext>
                      </a:extLst>
                    </a:blip>
                    <a:stretch>
                      <a:fillRect/>
                    </a:stretch>
                  </pic:blipFill>
                  <pic:spPr>
                    <a:xfrm>
                      <a:off x="0" y="0"/>
                      <a:ext cx="2550618" cy="1700412"/>
                    </a:xfrm>
                    <a:prstGeom prst="rect">
                      <a:avLst/>
                    </a:prstGeom>
                  </pic:spPr>
                </pic:pic>
              </a:graphicData>
            </a:graphic>
          </wp:inline>
        </w:drawing>
      </w:r>
      <w:r w:rsidR="007E38A6">
        <w:rPr>
          <w:noProof/>
        </w:rPr>
        <w:t xml:space="preserve">  </w:t>
      </w:r>
      <w:r w:rsidR="00F22955">
        <w:rPr>
          <w:noProof/>
        </w:rPr>
        <w:drawing>
          <wp:inline distT="0" distB="0" distL="0" distR="0" wp14:anchorId="44A5340B" wp14:editId="4612EBFA">
            <wp:extent cx="2238724" cy="1679042"/>
            <wp:effectExtent l="0" t="0" r="9525" b="0"/>
            <wp:docPr id="58" name="Video 58">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Video 58">
                      <a:hlinkClick r:id="rId156"/>
                    </pic:cNvPr>
                    <pic:cNvPicPr/>
                  </pic:nvPicPr>
                  <pic:blipFill>
                    <a:blip r:embed="rId157">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VfDItvantTs&quot; frameborder=&quot;0&quot; type=&quot;text/html&quot; width=&quot;816&quot; height=&quot;480&quot; /&gt;" h="480" w="816"/>
                        </a:ext>
                      </a:extLst>
                    </a:blip>
                    <a:stretch>
                      <a:fillRect/>
                    </a:stretch>
                  </pic:blipFill>
                  <pic:spPr>
                    <a:xfrm>
                      <a:off x="0" y="0"/>
                      <a:ext cx="2304403" cy="1728301"/>
                    </a:xfrm>
                    <a:prstGeom prst="rect">
                      <a:avLst/>
                    </a:prstGeom>
                  </pic:spPr>
                </pic:pic>
              </a:graphicData>
            </a:graphic>
          </wp:inline>
        </w:drawing>
      </w:r>
      <w:r w:rsidR="007E38A6">
        <w:rPr>
          <w:noProof/>
        </w:rPr>
        <w:t xml:space="preserve">  </w:t>
      </w:r>
      <w:r w:rsidR="008E16EA">
        <w:rPr>
          <w:noProof/>
        </w:rPr>
        <w:drawing>
          <wp:inline distT="0" distB="0" distL="0" distR="0" wp14:anchorId="08A68577" wp14:editId="275B577E">
            <wp:extent cx="2258228" cy="1693672"/>
            <wp:effectExtent l="0" t="0" r="8890" b="1905"/>
            <wp:docPr id="61" name="Video 61">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Video 61">
                      <a:hlinkClick r:id="rId158"/>
                    </pic:cNvPr>
                    <pic:cNvPicPr/>
                  </pic:nvPicPr>
                  <pic:blipFill>
                    <a:blip r:embed="rId159">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86IXxN6d_kA&quot; frameborder=&quot;0&quot; type=&quot;text/html&quot; width=&quot;816&quot; height=&quot;480&quot; /&gt;" h="480" w="816"/>
                        </a:ext>
                      </a:extLst>
                    </a:blip>
                    <a:stretch>
                      <a:fillRect/>
                    </a:stretch>
                  </pic:blipFill>
                  <pic:spPr>
                    <a:xfrm>
                      <a:off x="0" y="0"/>
                      <a:ext cx="2296679" cy="1722510"/>
                    </a:xfrm>
                    <a:prstGeom prst="rect">
                      <a:avLst/>
                    </a:prstGeom>
                  </pic:spPr>
                </pic:pic>
              </a:graphicData>
            </a:graphic>
          </wp:inline>
        </w:drawing>
      </w:r>
      <w:r w:rsidR="00516525">
        <w:br w:type="page"/>
      </w:r>
    </w:p>
    <w:p w14:paraId="6A8D7D2F" w14:textId="24CC59BC" w:rsidR="00E86DD9" w:rsidRDefault="00897A16" w:rsidP="007C76EA">
      <w:pPr>
        <w:pStyle w:val="Heading2"/>
      </w:pPr>
      <w:r>
        <w:lastRenderedPageBreak/>
        <w:t>Governance + Security + Administration</w:t>
      </w:r>
    </w:p>
    <w:p w14:paraId="43C45FC2" w14:textId="549F98B7" w:rsidR="00D9278D" w:rsidRDefault="00005AB2" w:rsidP="00D9278D">
      <w:pPr>
        <w:pStyle w:val="Heading3"/>
      </w:pPr>
      <w:r>
        <w:t>P</w:t>
      </w:r>
      <w:r w:rsidR="00177C1A">
        <w:t>ermissions</w:t>
      </w:r>
      <w:r w:rsidR="00D9278D">
        <w:t xml:space="preserve"> &amp; Sharing</w:t>
      </w:r>
    </w:p>
    <w:p w14:paraId="09B29507" w14:textId="5DE7395C" w:rsidR="006D3327" w:rsidRPr="006D3327" w:rsidRDefault="006D3327" w:rsidP="006D3327">
      <w:r>
        <w:t>** This what the site administrators will see</w:t>
      </w:r>
      <w:proofErr w:type="gramStart"/>
      <w:r>
        <w:t xml:space="preserve"> ..</w:t>
      </w:r>
      <w:proofErr w:type="gramEnd"/>
      <w:r>
        <w:t xml:space="preserve"> Site owners will not see the “Site Collection Administration” section below.</w:t>
      </w:r>
    </w:p>
    <w:p w14:paraId="54EEDBFF" w14:textId="0A9057F7" w:rsidR="006D3327" w:rsidRDefault="00943925" w:rsidP="00005AB2">
      <w:r w:rsidRPr="006D3327">
        <w:drawing>
          <wp:anchor distT="0" distB="0" distL="114300" distR="114300" simplePos="0" relativeHeight="251667456" behindDoc="0" locked="0" layoutInCell="1" allowOverlap="1" wp14:anchorId="13D3E228" wp14:editId="66ACD47F">
            <wp:simplePos x="0" y="0"/>
            <wp:positionH relativeFrom="column">
              <wp:posOffset>0</wp:posOffset>
            </wp:positionH>
            <wp:positionV relativeFrom="paragraph">
              <wp:posOffset>6350</wp:posOffset>
            </wp:positionV>
            <wp:extent cx="3885565" cy="3620135"/>
            <wp:effectExtent l="0" t="0" r="63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3885565" cy="3620135"/>
                    </a:xfrm>
                    <a:prstGeom prst="rect">
                      <a:avLst/>
                    </a:prstGeom>
                  </pic:spPr>
                </pic:pic>
              </a:graphicData>
            </a:graphic>
            <wp14:sizeRelH relativeFrom="margin">
              <wp14:pctWidth>0</wp14:pctWidth>
            </wp14:sizeRelH>
            <wp14:sizeRelV relativeFrom="margin">
              <wp14:pctHeight>0</wp14:pctHeight>
            </wp14:sizeRelV>
          </wp:anchor>
        </w:drawing>
      </w:r>
      <w:r w:rsidR="00005AB2">
        <w:t xml:space="preserve"> </w:t>
      </w:r>
    </w:p>
    <w:p w14:paraId="5B09DBB5" w14:textId="296F5CE2" w:rsidR="004E2463" w:rsidRDefault="004712C4" w:rsidP="00005AB2">
      <w:r>
        <w:t>Site Permissions for users and groups can be managed from this screen “/_layouts/15/users.aspx” – “Site permissions” menu.</w:t>
      </w:r>
    </w:p>
    <w:p w14:paraId="304B1B66" w14:textId="562577DE" w:rsidR="004712C4" w:rsidRDefault="004712C4" w:rsidP="004712C4">
      <w:pPr>
        <w:pStyle w:val="ListParagraph"/>
        <w:numPr>
          <w:ilvl w:val="0"/>
          <w:numId w:val="33"/>
        </w:numPr>
      </w:pPr>
      <w:r>
        <w:t>As can be seen from screen below, there are Groups for OneVision [Approvers, Members, Owners and Visitors] and their corresponding permission-levels which determine the scope of their interaction/actions. OneVision has basic security setup and generally, Site Page authors should be added to “Members” and Owners would have all permissions like deleting lists/libraries and overriding check-outs. Visitors includes the system user “everyone” and hence, all logged-in users can access/view published pages/articles.</w:t>
      </w:r>
      <w:r w:rsidR="002228F2">
        <w:t xml:space="preserve"> Also using “Check Permissions” specific</w:t>
      </w:r>
      <w:r w:rsidR="00926794">
        <w:t xml:space="preserve"> user/groups access can be verified.</w:t>
      </w:r>
    </w:p>
    <w:p w14:paraId="5613DEA3" w14:textId="77777777" w:rsidR="00512A71" w:rsidRDefault="00512A71" w:rsidP="00512A71"/>
    <w:p w14:paraId="6E65FD3F" w14:textId="364E912A" w:rsidR="004712C4" w:rsidRDefault="004712C4" w:rsidP="00005AB2">
      <w:r w:rsidRPr="004712C4">
        <w:drawing>
          <wp:inline distT="0" distB="0" distL="0" distR="0" wp14:anchorId="25BBC056" wp14:editId="5A551E43">
            <wp:extent cx="4798060" cy="1650463"/>
            <wp:effectExtent l="0" t="0" r="254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36593" cy="1732515"/>
                    </a:xfrm>
                    <a:prstGeom prst="rect">
                      <a:avLst/>
                    </a:prstGeom>
                  </pic:spPr>
                </pic:pic>
              </a:graphicData>
            </a:graphic>
          </wp:inline>
        </w:drawing>
      </w:r>
      <w:r w:rsidR="00B1736A">
        <w:t xml:space="preserve"> </w:t>
      </w:r>
      <w:r w:rsidR="00B1736A" w:rsidRPr="00B1736A">
        <w:drawing>
          <wp:inline distT="0" distB="0" distL="0" distR="0" wp14:anchorId="7F23CC40" wp14:editId="0BB8C26B">
            <wp:extent cx="2510790" cy="1584710"/>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603196" cy="1643033"/>
                    </a:xfrm>
                    <a:prstGeom prst="rect">
                      <a:avLst/>
                    </a:prstGeom>
                  </pic:spPr>
                </pic:pic>
              </a:graphicData>
            </a:graphic>
          </wp:inline>
        </w:drawing>
      </w:r>
    </w:p>
    <w:p w14:paraId="2236A8EB" w14:textId="77777777" w:rsidR="00943925" w:rsidRDefault="00943925"/>
    <w:p w14:paraId="53985B13" w14:textId="5E8B5487" w:rsidR="00F22456" w:rsidRDefault="002C43DC">
      <w:r>
        <w:t>More</w:t>
      </w:r>
      <w:r w:rsidR="00F22456">
        <w:t xml:space="preserve"> reference videos can be found below for additional know</w:t>
      </w:r>
      <w:r w:rsidR="002228F2">
        <w:t xml:space="preserve"> how</w:t>
      </w:r>
      <w:r w:rsidR="00841A15">
        <w:t xml:space="preserve"> on security and permissions</w:t>
      </w:r>
      <w:r w:rsidR="002228F2">
        <w:t>.</w:t>
      </w:r>
    </w:p>
    <w:p w14:paraId="1C5DAAB6" w14:textId="5DD8A166" w:rsidR="00E77F45" w:rsidRDefault="00143D48">
      <w:r>
        <w:rPr>
          <w:noProof/>
        </w:rPr>
        <w:t xml:space="preserve">  </w:t>
      </w:r>
      <w:r w:rsidR="00770DA3">
        <w:rPr>
          <w:noProof/>
        </w:rPr>
        <w:drawing>
          <wp:inline distT="0" distB="0" distL="0" distR="0" wp14:anchorId="1A65D222" wp14:editId="0A7AE32D">
            <wp:extent cx="1718125" cy="1288593"/>
            <wp:effectExtent l="0" t="0" r="0" b="6985"/>
            <wp:docPr id="65" name="Video 65">
              <a:hlinkClick xmlns:a="http://schemas.openxmlformats.org/drawingml/2006/main" r:id="rId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Video 65">
                      <a:hlinkClick r:id="rId163"/>
                    </pic:cNvPr>
                    <pic:cNvPicPr/>
                  </pic:nvPicPr>
                  <pic:blipFill>
                    <a:blip r:embed="rId164"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A48pm46zyTw&quot; frameborder=&quot;0&quot; type=&quot;text/html&quot; width=&quot;816&quot; height=&quot;480&quot; /&gt;" h="480" w="816"/>
                        </a:ext>
                      </a:extLst>
                    </a:blip>
                    <a:stretch>
                      <a:fillRect/>
                    </a:stretch>
                  </pic:blipFill>
                  <pic:spPr>
                    <a:xfrm>
                      <a:off x="0" y="0"/>
                      <a:ext cx="1753406" cy="1315054"/>
                    </a:xfrm>
                    <a:prstGeom prst="rect">
                      <a:avLst/>
                    </a:prstGeom>
                  </pic:spPr>
                </pic:pic>
              </a:graphicData>
            </a:graphic>
          </wp:inline>
        </w:drawing>
      </w:r>
      <w:r w:rsidR="00770DA3">
        <w:t xml:space="preserve">  </w:t>
      </w:r>
      <w:r w:rsidR="00770DA3">
        <w:rPr>
          <w:noProof/>
        </w:rPr>
        <w:drawing>
          <wp:inline distT="0" distB="0" distL="0" distR="0" wp14:anchorId="60B5B431" wp14:editId="00853744">
            <wp:extent cx="1770482" cy="1327862"/>
            <wp:effectExtent l="0" t="0" r="1270" b="5715"/>
            <wp:docPr id="66" name="Video 66">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Video 66">
                      <a:hlinkClick r:id="rId165"/>
                    </pic:cNvPr>
                    <pic:cNvPicPr/>
                  </pic:nvPicPr>
                  <pic:blipFill>
                    <a:blip r:embed="rId166"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ZEWhSV5qcUg&quot; frameborder=&quot;0&quot; type=&quot;text/html&quot; width=&quot;816&quot; height=&quot;480&quot; /&gt;" h="480" w="816"/>
                        </a:ext>
                      </a:extLst>
                    </a:blip>
                    <a:stretch>
                      <a:fillRect/>
                    </a:stretch>
                  </pic:blipFill>
                  <pic:spPr>
                    <a:xfrm>
                      <a:off x="0" y="0"/>
                      <a:ext cx="1827916" cy="1370938"/>
                    </a:xfrm>
                    <a:prstGeom prst="rect">
                      <a:avLst/>
                    </a:prstGeom>
                  </pic:spPr>
                </pic:pic>
              </a:graphicData>
            </a:graphic>
          </wp:inline>
        </w:drawing>
      </w:r>
      <w:r w:rsidR="001D6C1F">
        <w:t xml:space="preserve">  </w:t>
      </w:r>
      <w:r w:rsidR="00E77F45">
        <w:rPr>
          <w:noProof/>
        </w:rPr>
        <w:drawing>
          <wp:inline distT="0" distB="0" distL="0" distR="0" wp14:anchorId="10F6C5E5" wp14:editId="034F2D87">
            <wp:extent cx="1695501" cy="1271626"/>
            <wp:effectExtent l="0" t="0" r="0" b="5080"/>
            <wp:docPr id="51" name="Video 51">
              <a:hlinkClick xmlns:a="http://schemas.openxmlformats.org/drawingml/2006/main" r:id="rId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Video 51">
                      <a:hlinkClick r:id="rId167"/>
                    </pic:cNvPr>
                    <pic:cNvPicPr/>
                  </pic:nvPicPr>
                  <pic:blipFill>
                    <a:blip r:embed="rId168"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b8r_NUyImuk&quot; frameborder=&quot;0&quot; type=&quot;text/html&quot; width=&quot;816&quot; height=&quot;480&quot; /&gt;" h="480" w="816"/>
                        </a:ext>
                      </a:extLst>
                    </a:blip>
                    <a:stretch>
                      <a:fillRect/>
                    </a:stretch>
                  </pic:blipFill>
                  <pic:spPr>
                    <a:xfrm>
                      <a:off x="0" y="0"/>
                      <a:ext cx="1752341" cy="1314256"/>
                    </a:xfrm>
                    <a:prstGeom prst="rect">
                      <a:avLst/>
                    </a:prstGeom>
                  </pic:spPr>
                </pic:pic>
              </a:graphicData>
            </a:graphic>
          </wp:inline>
        </w:drawing>
      </w:r>
      <w:r w:rsidR="001D6C1F">
        <w:t xml:space="preserve"> </w:t>
      </w:r>
      <w:r w:rsidR="00770DA3">
        <w:t xml:space="preserve"> </w:t>
      </w:r>
      <w:r w:rsidR="00770DA3">
        <w:rPr>
          <w:noProof/>
        </w:rPr>
        <w:drawing>
          <wp:inline distT="0" distB="0" distL="0" distR="0" wp14:anchorId="237AC1BC" wp14:editId="395AA065">
            <wp:extent cx="1718123" cy="1288593"/>
            <wp:effectExtent l="0" t="0" r="0" b="6985"/>
            <wp:docPr id="64" name="Video 64">
              <a:hlinkClick xmlns:a="http://schemas.openxmlformats.org/drawingml/2006/main" r:id="rId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Video 64">
                      <a:hlinkClick r:id="rId169"/>
                    </pic:cNvPr>
                    <pic:cNvPicPr/>
                  </pic:nvPicPr>
                  <pic:blipFill>
                    <a:blip r:embed="rId170"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ici-N7ST_BM&quot; frameborder=&quot;0&quot; type=&quot;text/html&quot; width=&quot;816&quot; height=&quot;480&quot; /&gt;" h="480" w="816"/>
                        </a:ext>
                      </a:extLst>
                    </a:blip>
                    <a:stretch>
                      <a:fillRect/>
                    </a:stretch>
                  </pic:blipFill>
                  <pic:spPr>
                    <a:xfrm>
                      <a:off x="0" y="0"/>
                      <a:ext cx="1751355" cy="1313517"/>
                    </a:xfrm>
                    <a:prstGeom prst="rect">
                      <a:avLst/>
                    </a:prstGeom>
                  </pic:spPr>
                </pic:pic>
              </a:graphicData>
            </a:graphic>
          </wp:inline>
        </w:drawing>
      </w:r>
      <w:r w:rsidR="00770DA3">
        <w:t xml:space="preserve"> </w:t>
      </w:r>
    </w:p>
    <w:p w14:paraId="26CC4AAC" w14:textId="77777777" w:rsidR="000706FF" w:rsidRDefault="000706FF" w:rsidP="00071095">
      <w:pPr>
        <w:rPr>
          <w:b/>
          <w:bCs/>
          <w:sz w:val="26"/>
          <w:szCs w:val="26"/>
        </w:rPr>
      </w:pPr>
    </w:p>
    <w:p w14:paraId="2864B3C6" w14:textId="77777777" w:rsidR="0017202E" w:rsidRDefault="0017202E">
      <w:pPr>
        <w:rPr>
          <w:b/>
          <w:bCs/>
          <w:sz w:val="26"/>
          <w:szCs w:val="26"/>
        </w:rPr>
      </w:pPr>
      <w:r>
        <w:rPr>
          <w:b/>
          <w:bCs/>
          <w:sz w:val="26"/>
          <w:szCs w:val="26"/>
        </w:rPr>
        <w:br w:type="page"/>
      </w:r>
    </w:p>
    <w:p w14:paraId="709F4FAA" w14:textId="77777777" w:rsidR="000706FF" w:rsidRDefault="000706FF" w:rsidP="000706FF">
      <w:pPr>
        <w:rPr>
          <w:b/>
          <w:bCs/>
          <w:sz w:val="26"/>
          <w:szCs w:val="26"/>
        </w:rPr>
      </w:pPr>
    </w:p>
    <w:p w14:paraId="094C25DD" w14:textId="5BABB3A0" w:rsidR="0086289C" w:rsidRPr="00B92D30" w:rsidRDefault="00960422" w:rsidP="00960422">
      <w:pPr>
        <w:jc w:val="center"/>
        <w:rPr>
          <w:b/>
          <w:bCs/>
          <w:color w:val="FF0000"/>
          <w:sz w:val="36"/>
          <w:szCs w:val="36"/>
          <w:highlight w:val="yellow"/>
        </w:rPr>
      </w:pPr>
      <w:hyperlink r:id="rId171" w:anchor="what-a-sensitivity-label-is" w:history="1">
        <w:r w:rsidR="00071095" w:rsidRPr="00B92D30">
          <w:rPr>
            <w:rStyle w:val="Hyperlink"/>
            <w:b/>
            <w:bCs/>
            <w:color w:val="FF0000"/>
            <w:sz w:val="36"/>
            <w:szCs w:val="36"/>
            <w:highlight w:val="yellow"/>
          </w:rPr>
          <w:t>Sensitivity Labels</w:t>
        </w:r>
      </w:hyperlink>
    </w:p>
    <w:p w14:paraId="6C1D3588" w14:textId="12F3C59D" w:rsidR="00071095" w:rsidRPr="00B92D30" w:rsidRDefault="000706FF" w:rsidP="0086289C">
      <w:pPr>
        <w:jc w:val="center"/>
        <w:rPr>
          <w:rStyle w:val="Hyperlink"/>
          <w:b/>
          <w:bCs/>
          <w:color w:val="FF0000"/>
          <w:sz w:val="32"/>
          <w:szCs w:val="32"/>
        </w:rPr>
      </w:pPr>
      <w:hyperlink r:id="rId172" w:history="1">
        <w:r w:rsidRPr="00B92D30">
          <w:rPr>
            <w:rStyle w:val="Hyperlink"/>
            <w:b/>
            <w:bCs/>
            <w:color w:val="FF0000"/>
            <w:sz w:val="32"/>
            <w:szCs w:val="32"/>
            <w:highlight w:val="yellow"/>
          </w:rPr>
          <w:t>https://docs.microsoft.com/en-us/microsoft-365/compliance/sensitivity-labels-sharepoint-onedrive-files?view=o365-worldwide</w:t>
        </w:r>
      </w:hyperlink>
    </w:p>
    <w:p w14:paraId="58E42389" w14:textId="77777777" w:rsidR="00B92F16" w:rsidRDefault="00B92F16" w:rsidP="00B92F16">
      <w:pPr>
        <w:jc w:val="center"/>
        <w:rPr>
          <w:b/>
          <w:bCs/>
          <w:sz w:val="26"/>
          <w:szCs w:val="26"/>
        </w:rPr>
      </w:pPr>
    </w:p>
    <w:p w14:paraId="14EBFDEF" w14:textId="19FB4DCB" w:rsidR="00B92F16" w:rsidRDefault="00B92F16" w:rsidP="00B92F16">
      <w:pPr>
        <w:jc w:val="center"/>
      </w:pPr>
      <w:r w:rsidRPr="00DA4FFC">
        <w:rPr>
          <w:b/>
          <w:bCs/>
          <w:sz w:val="26"/>
          <w:szCs w:val="26"/>
        </w:rPr>
        <w:t>Information Protection</w:t>
      </w:r>
    </w:p>
    <w:p w14:paraId="3C797146" w14:textId="77777777" w:rsidR="00B92F16" w:rsidRPr="000706FF" w:rsidRDefault="00B92F16" w:rsidP="00B92F16">
      <w:pPr>
        <w:jc w:val="center"/>
        <w:rPr>
          <w:b/>
          <w:bCs/>
        </w:rPr>
      </w:pPr>
      <w:hyperlink r:id="rId173" w:anchor="information-protection" w:history="1">
        <w:r w:rsidRPr="000706FF">
          <w:rPr>
            <w:rStyle w:val="Hyperlink"/>
            <w:b/>
            <w:bCs/>
          </w:rPr>
          <w:t>https://docs.microsoft.com/en-us/office365/servicedescriptions/microsoft-365-service-descriptions/microsoft-365-tenantlevel-services-licensing-guidance/microsoft-365-security-compliance-licensing-guidance#information-protection</w:t>
        </w:r>
      </w:hyperlink>
    </w:p>
    <w:p w14:paraId="5B9BDBF9" w14:textId="77777777" w:rsidR="00501AC6" w:rsidRDefault="00501AC6" w:rsidP="00501AC6">
      <w:pPr>
        <w:jc w:val="center"/>
        <w:rPr>
          <w:b/>
          <w:bCs/>
          <w:sz w:val="26"/>
          <w:szCs w:val="26"/>
        </w:rPr>
      </w:pPr>
    </w:p>
    <w:p w14:paraId="42A767E0" w14:textId="7BFE0893" w:rsidR="00501AC6" w:rsidRDefault="00501AC6" w:rsidP="00501AC6">
      <w:pPr>
        <w:jc w:val="center"/>
        <w:rPr>
          <w:sz w:val="26"/>
          <w:szCs w:val="26"/>
        </w:rPr>
      </w:pPr>
      <w:r w:rsidRPr="004D104B">
        <w:rPr>
          <w:b/>
          <w:bCs/>
          <w:sz w:val="26"/>
          <w:szCs w:val="26"/>
        </w:rPr>
        <w:t>M365 Compliance documentation</w:t>
      </w:r>
    </w:p>
    <w:p w14:paraId="2B48C55B" w14:textId="77777777" w:rsidR="00501AC6" w:rsidRPr="00DB2C38" w:rsidRDefault="00501AC6" w:rsidP="00501AC6">
      <w:pPr>
        <w:jc w:val="center"/>
        <w:rPr>
          <w:rStyle w:val="Hyperlink"/>
          <w:b/>
          <w:bCs/>
        </w:rPr>
      </w:pPr>
      <w:hyperlink r:id="rId174" w:history="1">
        <w:r w:rsidRPr="00DB2C38">
          <w:rPr>
            <w:rStyle w:val="Hyperlink"/>
            <w:b/>
            <w:bCs/>
          </w:rPr>
          <w:t>https://docs.microsoft.com/en-us/microsoft-365/compliance/?view=o365-worldwide</w:t>
        </w:r>
      </w:hyperlink>
    </w:p>
    <w:p w14:paraId="21C80AC1" w14:textId="77777777" w:rsidR="00501AC6" w:rsidRDefault="00501AC6" w:rsidP="00501AC6">
      <w:pPr>
        <w:jc w:val="center"/>
        <w:rPr>
          <w:b/>
          <w:bCs/>
          <w:sz w:val="26"/>
          <w:szCs w:val="26"/>
        </w:rPr>
      </w:pPr>
    </w:p>
    <w:p w14:paraId="125147A9" w14:textId="77777777" w:rsidR="00501AC6" w:rsidRDefault="00501AC6" w:rsidP="00501AC6">
      <w:pPr>
        <w:jc w:val="center"/>
        <w:rPr>
          <w:sz w:val="26"/>
          <w:szCs w:val="26"/>
        </w:rPr>
      </w:pPr>
      <w:r w:rsidRPr="004D104B">
        <w:rPr>
          <w:b/>
          <w:bCs/>
          <w:sz w:val="26"/>
          <w:szCs w:val="26"/>
        </w:rPr>
        <w:t>Enterprise Security documentation</w:t>
      </w:r>
    </w:p>
    <w:p w14:paraId="5336E50D" w14:textId="77777777" w:rsidR="00501AC6" w:rsidRPr="00DB2C38" w:rsidRDefault="00501AC6" w:rsidP="00501AC6">
      <w:pPr>
        <w:jc w:val="center"/>
        <w:rPr>
          <w:rStyle w:val="Hyperlink"/>
          <w:b/>
          <w:bCs/>
        </w:rPr>
      </w:pPr>
      <w:hyperlink r:id="rId175" w:history="1">
        <w:r w:rsidRPr="00DB2C38">
          <w:rPr>
            <w:rStyle w:val="Hyperlink"/>
            <w:b/>
            <w:bCs/>
          </w:rPr>
          <w:t>https://docs.microsoft.com/en-us/enterprise-mobility-security/</w:t>
        </w:r>
      </w:hyperlink>
    </w:p>
    <w:p w14:paraId="69A3161A" w14:textId="433420DA" w:rsidR="005D3C01" w:rsidRDefault="005D3C01" w:rsidP="0089193D"/>
    <w:p w14:paraId="41DD1C1E" w14:textId="77777777" w:rsidR="00B92F16" w:rsidRDefault="00B92F16" w:rsidP="0089193D"/>
    <w:p w14:paraId="2113F5C4" w14:textId="446A7B13" w:rsidR="00897A16" w:rsidRDefault="00770DA3" w:rsidP="00B92F16">
      <w:pPr>
        <w:jc w:val="center"/>
      </w:pPr>
      <w:r>
        <w:rPr>
          <w:noProof/>
        </w:rPr>
        <w:drawing>
          <wp:inline distT="0" distB="0" distL="0" distR="0" wp14:anchorId="5FADDE84" wp14:editId="0A196544">
            <wp:extent cx="3504184" cy="2628139"/>
            <wp:effectExtent l="0" t="0" r="1270" b="1270"/>
            <wp:docPr id="62" name="Video 62">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Video 62">
                      <a:hlinkClick r:id="rId176"/>
                    </pic:cNvPr>
                    <pic:cNvPicPr/>
                  </pic:nvPicPr>
                  <pic:blipFill>
                    <a:blip r:embed="rId177">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S53bhAODRoA&quot; frameborder=&quot;0&quot; type=&quot;text/html&quot; width=&quot;816&quot; height=&quot;480&quot; /&gt;" h="480" w="816"/>
                        </a:ext>
                      </a:extLst>
                    </a:blip>
                    <a:stretch>
                      <a:fillRect/>
                    </a:stretch>
                  </pic:blipFill>
                  <pic:spPr>
                    <a:xfrm>
                      <a:off x="0" y="0"/>
                      <a:ext cx="3623232" cy="2717425"/>
                    </a:xfrm>
                    <a:prstGeom prst="rect">
                      <a:avLst/>
                    </a:prstGeom>
                  </pic:spPr>
                </pic:pic>
              </a:graphicData>
            </a:graphic>
          </wp:inline>
        </w:drawing>
      </w:r>
      <w:r w:rsidR="00B92F16">
        <w:t xml:space="preserve">   </w:t>
      </w:r>
      <w:r>
        <w:rPr>
          <w:noProof/>
        </w:rPr>
        <w:drawing>
          <wp:inline distT="0" distB="0" distL="0" distR="0" wp14:anchorId="67E6B0AC" wp14:editId="4457ED32">
            <wp:extent cx="3530702" cy="2648026"/>
            <wp:effectExtent l="0" t="0" r="0" b="0"/>
            <wp:docPr id="63" name="Video 63">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Video 63">
                      <a:hlinkClick r:id="rId178"/>
                    </pic:cNvPr>
                    <pic:cNvPicPr/>
                  </pic:nvPicPr>
                  <pic:blipFill>
                    <a:blip r:embed="rId179">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mnh5QxyZ6Z0&quot; frameborder=&quot;0&quot; type=&quot;text/html&quot; width=&quot;816&quot; height=&quot;480&quot; /&gt;" h="480" w="816"/>
                        </a:ext>
                      </a:extLst>
                    </a:blip>
                    <a:stretch>
                      <a:fillRect/>
                    </a:stretch>
                  </pic:blipFill>
                  <pic:spPr>
                    <a:xfrm>
                      <a:off x="0" y="0"/>
                      <a:ext cx="3614488" cy="2710866"/>
                    </a:xfrm>
                    <a:prstGeom prst="rect">
                      <a:avLst/>
                    </a:prstGeom>
                  </pic:spPr>
                </pic:pic>
              </a:graphicData>
            </a:graphic>
          </wp:inline>
        </w:drawing>
      </w:r>
    </w:p>
    <w:p w14:paraId="5CA050E6" w14:textId="77777777" w:rsidR="002F05AE" w:rsidRDefault="002F05AE" w:rsidP="00960422">
      <w:pPr>
        <w:jc w:val="center"/>
        <w:rPr>
          <w:b/>
          <w:bCs/>
          <w:sz w:val="26"/>
          <w:szCs w:val="26"/>
        </w:rPr>
      </w:pPr>
    </w:p>
    <w:p w14:paraId="17CF97E1" w14:textId="77777777" w:rsidR="0089193D" w:rsidRDefault="0089193D" w:rsidP="0089193D"/>
    <w:p w14:paraId="1055D1A7" w14:textId="75C4ACD3" w:rsidR="00126F0D" w:rsidRPr="00351681" w:rsidRDefault="00126F0D" w:rsidP="0089193D">
      <w:pPr>
        <w:rPr>
          <w:color w:val="005DBA" w:themeColor="hyperlink"/>
          <w:u w:val="single"/>
        </w:rPr>
      </w:pPr>
    </w:p>
    <w:p w14:paraId="1597B3D4" w14:textId="77777777" w:rsidR="00133A09" w:rsidRDefault="00133A09">
      <w:pPr>
        <w:rPr>
          <w:rFonts w:asciiTheme="majorHAnsi" w:eastAsiaTheme="majorEastAsia" w:hAnsiTheme="majorHAnsi" w:cstheme="majorBidi"/>
          <w:caps/>
          <w:color w:val="FFFFFF" w:themeColor="background1"/>
          <w:spacing w:val="15"/>
        </w:rPr>
      </w:pPr>
      <w:r>
        <w:br w:type="page"/>
      </w:r>
    </w:p>
    <w:p w14:paraId="43A4A2A6" w14:textId="235E984F" w:rsidR="00622FFB" w:rsidRDefault="009F6120" w:rsidP="00622FFB">
      <w:pPr>
        <w:pStyle w:val="Heading1"/>
      </w:pPr>
      <w:r>
        <w:lastRenderedPageBreak/>
        <w:t>M</w:t>
      </w:r>
      <w:r w:rsidR="00AE0C26">
        <w:t>ore References</w:t>
      </w:r>
    </w:p>
    <w:tbl>
      <w:tblPr>
        <w:tblStyle w:val="TableGrid"/>
        <w:tblW w:w="117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60"/>
        <w:gridCol w:w="7740"/>
      </w:tblGrid>
      <w:tr w:rsidR="00027B4D" w14:paraId="7A43D412" w14:textId="77777777" w:rsidTr="00051727">
        <w:tc>
          <w:tcPr>
            <w:tcW w:w="3960" w:type="dxa"/>
            <w:shd w:val="pct5" w:color="auto" w:fill="5DC7F8" w:themeFill="text2" w:themeFillTint="99"/>
          </w:tcPr>
          <w:p w14:paraId="3477E7CC" w14:textId="0F24D99E" w:rsidR="00027B4D" w:rsidRPr="006D3E14" w:rsidRDefault="006D3E14">
            <w:pPr>
              <w:rPr>
                <w:b/>
                <w:bCs/>
              </w:rPr>
            </w:pPr>
            <w:r w:rsidRPr="006D3E14">
              <w:rPr>
                <w:b/>
                <w:bCs/>
              </w:rPr>
              <w:t>Topic</w:t>
            </w:r>
          </w:p>
        </w:tc>
        <w:tc>
          <w:tcPr>
            <w:tcW w:w="7740" w:type="dxa"/>
            <w:shd w:val="pct5" w:color="auto" w:fill="5DC7F8" w:themeFill="text2" w:themeFillTint="99"/>
          </w:tcPr>
          <w:p w14:paraId="770447CF" w14:textId="3D1B853A" w:rsidR="00027B4D" w:rsidRPr="006D3E14" w:rsidRDefault="006D3E14">
            <w:pPr>
              <w:rPr>
                <w:b/>
                <w:bCs/>
              </w:rPr>
            </w:pPr>
            <w:r w:rsidRPr="006D3E14">
              <w:rPr>
                <w:b/>
                <w:bCs/>
              </w:rPr>
              <w:t>URI</w:t>
            </w:r>
          </w:p>
        </w:tc>
      </w:tr>
      <w:tr w:rsidR="007E1789" w14:paraId="58409877" w14:textId="77777777" w:rsidTr="00895FC5">
        <w:tc>
          <w:tcPr>
            <w:tcW w:w="3960" w:type="dxa"/>
            <w:tcBorders>
              <w:bottom w:val="single" w:sz="4" w:space="0" w:color="auto"/>
            </w:tcBorders>
          </w:tcPr>
          <w:p w14:paraId="6ACF3253" w14:textId="24C81AF5" w:rsidR="007E1789" w:rsidRPr="006D361A" w:rsidRDefault="007E1789">
            <w:pPr>
              <w:rPr>
                <w:b/>
                <w:bCs/>
              </w:rPr>
            </w:pPr>
          </w:p>
        </w:tc>
        <w:tc>
          <w:tcPr>
            <w:tcW w:w="7740" w:type="dxa"/>
            <w:tcBorders>
              <w:bottom w:val="single" w:sz="4" w:space="0" w:color="auto"/>
            </w:tcBorders>
          </w:tcPr>
          <w:p w14:paraId="29CA7D95" w14:textId="7EB84874" w:rsidR="00A979C9" w:rsidRPr="00DD4C6C" w:rsidRDefault="00A979C9">
            <w:pPr>
              <w:rPr>
                <w:b/>
                <w:bCs/>
                <w:sz w:val="16"/>
                <w:szCs w:val="16"/>
              </w:rPr>
            </w:pPr>
          </w:p>
        </w:tc>
      </w:tr>
      <w:tr w:rsidR="00681EE7" w14:paraId="2E7D40BF" w14:textId="77777777" w:rsidTr="00895FC5">
        <w:tc>
          <w:tcPr>
            <w:tcW w:w="3960" w:type="dxa"/>
            <w:shd w:val="clear" w:color="auto" w:fill="C9ECFC" w:themeFill="text2" w:themeFillTint="33"/>
          </w:tcPr>
          <w:p w14:paraId="1BF455F5" w14:textId="0DE63C08" w:rsidR="00681EE7" w:rsidRDefault="00681EE7" w:rsidP="00681EE7">
            <w:pPr>
              <w:rPr>
                <w:b/>
                <w:bCs/>
              </w:rPr>
            </w:pPr>
            <w:r w:rsidRPr="004D5966">
              <w:rPr>
                <w:b/>
                <w:bCs/>
              </w:rPr>
              <w:t xml:space="preserve">Appflow IT Solutions Ltd </w:t>
            </w:r>
            <w:r>
              <w:rPr>
                <w:b/>
                <w:bCs/>
              </w:rPr>
              <w:t>–</w:t>
            </w:r>
            <w:r w:rsidRPr="004D5966">
              <w:rPr>
                <w:b/>
                <w:bCs/>
              </w:rPr>
              <w:t xml:space="preserve"> Services</w:t>
            </w:r>
          </w:p>
          <w:p w14:paraId="5499B6CD" w14:textId="301869A7" w:rsidR="00010384" w:rsidRDefault="006B08AD" w:rsidP="00681EE7">
            <w:pPr>
              <w:rPr>
                <w:b/>
                <w:bCs/>
              </w:rPr>
            </w:pPr>
            <w:hyperlink r:id="rId180" w:history="1">
              <w:r w:rsidR="00010384" w:rsidRPr="000A5CAD">
                <w:rPr>
                  <w:rStyle w:val="Hyperlink"/>
                  <w:b/>
                  <w:bCs/>
                </w:rPr>
                <w:t>sharepointjob@outlook.com</w:t>
              </w:r>
            </w:hyperlink>
          </w:p>
          <w:p w14:paraId="23ABBDCE" w14:textId="0A8665D2" w:rsidR="00010384" w:rsidRDefault="006B08AD" w:rsidP="00681EE7">
            <w:pPr>
              <w:rPr>
                <w:b/>
                <w:bCs/>
              </w:rPr>
            </w:pPr>
            <w:hyperlink r:id="rId181" w:history="1">
              <w:r w:rsidR="00010384" w:rsidRPr="000A5CAD">
                <w:rPr>
                  <w:rStyle w:val="Hyperlink"/>
                  <w:b/>
                  <w:bCs/>
                </w:rPr>
                <w:t>appflowit@appflowit.uk</w:t>
              </w:r>
            </w:hyperlink>
          </w:p>
          <w:p w14:paraId="07926290" w14:textId="77777777" w:rsidR="00681EE7" w:rsidRPr="00010384" w:rsidRDefault="00681EE7" w:rsidP="00681EE7">
            <w:pPr>
              <w:rPr>
                <w:sz w:val="16"/>
                <w:szCs w:val="16"/>
              </w:rPr>
            </w:pPr>
            <w:r w:rsidRPr="00010384">
              <w:rPr>
                <w:sz w:val="16"/>
                <w:szCs w:val="16"/>
              </w:rPr>
              <w:t>-&gt; Full-lifecycle Last Mile Productivity apps dev</w:t>
            </w:r>
          </w:p>
          <w:p w14:paraId="15DBD787" w14:textId="77777777" w:rsidR="00681EE7" w:rsidRPr="00010384" w:rsidRDefault="00681EE7" w:rsidP="00681EE7">
            <w:pPr>
              <w:rPr>
                <w:sz w:val="16"/>
                <w:szCs w:val="16"/>
              </w:rPr>
            </w:pPr>
            <w:r w:rsidRPr="00010384">
              <w:rPr>
                <w:sz w:val="16"/>
                <w:szCs w:val="16"/>
              </w:rPr>
              <w:t>-&gt; Full-lifecycle Legacy apps analysis/rewrite/migration</w:t>
            </w:r>
          </w:p>
          <w:p w14:paraId="2DE805C6" w14:textId="2952C8DD" w:rsidR="00681EE7" w:rsidRPr="00010384" w:rsidRDefault="00681EE7" w:rsidP="00681EE7">
            <w:pPr>
              <w:rPr>
                <w:sz w:val="16"/>
                <w:szCs w:val="16"/>
              </w:rPr>
            </w:pPr>
            <w:r w:rsidRPr="00010384">
              <w:rPr>
                <w:sz w:val="16"/>
                <w:szCs w:val="16"/>
              </w:rPr>
              <w:t>-&gt; O365 Full stack intranet</w:t>
            </w:r>
            <w:r w:rsidR="000A27D5">
              <w:rPr>
                <w:sz w:val="16"/>
                <w:szCs w:val="16"/>
              </w:rPr>
              <w:t>/extranet</w:t>
            </w:r>
            <w:r w:rsidRPr="00010384">
              <w:rPr>
                <w:sz w:val="16"/>
                <w:szCs w:val="16"/>
              </w:rPr>
              <w:t xml:space="preserve"> build</w:t>
            </w:r>
            <w:r w:rsidR="004F5F62">
              <w:rPr>
                <w:sz w:val="16"/>
                <w:szCs w:val="16"/>
              </w:rPr>
              <w:t xml:space="preserve"> and more</w:t>
            </w:r>
          </w:p>
          <w:p w14:paraId="39324B75" w14:textId="4E45B0F8" w:rsidR="00681EE7" w:rsidRPr="00010384" w:rsidRDefault="00681EE7" w:rsidP="00681EE7">
            <w:pPr>
              <w:rPr>
                <w:sz w:val="16"/>
                <w:szCs w:val="16"/>
              </w:rPr>
            </w:pPr>
            <w:r w:rsidRPr="00010384">
              <w:rPr>
                <w:sz w:val="16"/>
                <w:szCs w:val="16"/>
              </w:rPr>
              <w:t>-&gt; Business Case evaluations/consulting</w:t>
            </w:r>
            <w:r w:rsidR="0058370B">
              <w:rPr>
                <w:sz w:val="16"/>
                <w:szCs w:val="16"/>
              </w:rPr>
              <w:t xml:space="preserve"> and more</w:t>
            </w:r>
          </w:p>
          <w:p w14:paraId="04515638" w14:textId="7DAEBC26" w:rsidR="00681EE7" w:rsidRPr="004F798A" w:rsidRDefault="00681EE7" w:rsidP="00681EE7">
            <w:pPr>
              <w:rPr>
                <w:b/>
                <w:bCs/>
                <w:sz w:val="16"/>
                <w:szCs w:val="16"/>
              </w:rPr>
            </w:pPr>
            <w:r w:rsidRPr="00010384">
              <w:rPr>
                <w:sz w:val="16"/>
                <w:szCs w:val="16"/>
              </w:rPr>
              <w:t>-&gt; Project insurance and recovery</w:t>
            </w:r>
          </w:p>
        </w:tc>
        <w:tc>
          <w:tcPr>
            <w:tcW w:w="7740" w:type="dxa"/>
            <w:shd w:val="clear" w:color="auto" w:fill="C9ECFC" w:themeFill="text2" w:themeFillTint="33"/>
          </w:tcPr>
          <w:p w14:paraId="13465E62" w14:textId="77777777" w:rsidR="00681EE7" w:rsidRPr="00585F60" w:rsidRDefault="006B08AD" w:rsidP="00681EE7">
            <w:pPr>
              <w:rPr>
                <w:b/>
                <w:bCs/>
                <w:sz w:val="42"/>
                <w:szCs w:val="42"/>
              </w:rPr>
            </w:pPr>
            <w:hyperlink r:id="rId182" w:history="1">
              <w:r w:rsidR="00681EE7" w:rsidRPr="00585F60">
                <w:rPr>
                  <w:rStyle w:val="Hyperlink"/>
                  <w:b/>
                  <w:bCs/>
                  <w:sz w:val="42"/>
                  <w:szCs w:val="42"/>
                </w:rPr>
                <w:t>https://www.linkedin.com/in/aaseafm-appflowit/detail/recent-activity/posts/</w:t>
              </w:r>
            </w:hyperlink>
          </w:p>
          <w:p w14:paraId="343C19FE" w14:textId="77777777" w:rsidR="00585F60" w:rsidRDefault="00585F60" w:rsidP="00681EE7"/>
          <w:p w14:paraId="0D3BDA38" w14:textId="079128AD" w:rsidR="00681EE7" w:rsidRPr="00BB7814" w:rsidRDefault="00B607D0" w:rsidP="00681EE7">
            <w:pPr>
              <w:rPr>
                <w:b/>
                <w:bCs/>
                <w:sz w:val="34"/>
                <w:szCs w:val="34"/>
              </w:rPr>
            </w:pPr>
            <w:hyperlink r:id="rId183" w:history="1">
              <w:r w:rsidRPr="000B2FE0">
                <w:rPr>
                  <w:rStyle w:val="Hyperlink"/>
                  <w:b/>
                  <w:bCs/>
                  <w:sz w:val="34"/>
                  <w:szCs w:val="34"/>
                </w:rPr>
                <w:t>https://github.com/appflowitdeveloper/O365Azure</w:t>
              </w:r>
            </w:hyperlink>
          </w:p>
          <w:p w14:paraId="3F655BBD" w14:textId="77777777" w:rsidR="00681EE7" w:rsidRPr="00DD4C6C" w:rsidRDefault="00681EE7" w:rsidP="00681EE7">
            <w:pPr>
              <w:rPr>
                <w:b/>
                <w:bCs/>
                <w:sz w:val="16"/>
                <w:szCs w:val="16"/>
              </w:rPr>
            </w:pPr>
          </w:p>
        </w:tc>
      </w:tr>
      <w:tr w:rsidR="00681EE7" w14:paraId="34EBB5DB" w14:textId="77777777" w:rsidTr="00051727">
        <w:tc>
          <w:tcPr>
            <w:tcW w:w="3960" w:type="dxa"/>
          </w:tcPr>
          <w:p w14:paraId="4154D292" w14:textId="31E0EA21" w:rsidR="00681EE7" w:rsidRPr="006D361A" w:rsidRDefault="00681EE7" w:rsidP="00681EE7">
            <w:pPr>
              <w:rPr>
                <w:b/>
                <w:bCs/>
              </w:rPr>
            </w:pPr>
            <w:r w:rsidRPr="006D361A">
              <w:rPr>
                <w:b/>
                <w:bCs/>
              </w:rPr>
              <w:t>End user SharePoint help</w:t>
            </w:r>
          </w:p>
        </w:tc>
        <w:tc>
          <w:tcPr>
            <w:tcW w:w="7740" w:type="dxa"/>
          </w:tcPr>
          <w:p w14:paraId="1C82CFDA" w14:textId="77777777" w:rsidR="00681EE7" w:rsidRPr="00DD4C6C" w:rsidRDefault="006B08AD" w:rsidP="00681EE7">
            <w:pPr>
              <w:rPr>
                <w:b/>
                <w:bCs/>
                <w:sz w:val="16"/>
                <w:szCs w:val="16"/>
              </w:rPr>
            </w:pPr>
            <w:hyperlink r:id="rId184" w:history="1">
              <w:r w:rsidR="00681EE7" w:rsidRPr="00DD4C6C">
                <w:rPr>
                  <w:rStyle w:val="Hyperlink"/>
                  <w:b/>
                  <w:bCs/>
                  <w:sz w:val="16"/>
                  <w:szCs w:val="16"/>
                </w:rPr>
                <w:t>HTTPS://SUPPORT.OFFICE.COM/EN-GB/SHAREPOINT/</w:t>
              </w:r>
            </w:hyperlink>
            <w:r w:rsidR="00681EE7" w:rsidRPr="00DD4C6C">
              <w:rPr>
                <w:b/>
                <w:bCs/>
                <w:sz w:val="16"/>
                <w:szCs w:val="16"/>
              </w:rPr>
              <w:t xml:space="preserve"> </w:t>
            </w:r>
          </w:p>
          <w:p w14:paraId="6E1EF6B7" w14:textId="77777777" w:rsidR="00681EE7" w:rsidRDefault="00681EE7" w:rsidP="00681EE7"/>
        </w:tc>
      </w:tr>
      <w:tr w:rsidR="00681EE7" w14:paraId="57B0FC8B" w14:textId="77777777" w:rsidTr="00051727">
        <w:tc>
          <w:tcPr>
            <w:tcW w:w="3960" w:type="dxa"/>
          </w:tcPr>
          <w:p w14:paraId="28D48F7E" w14:textId="0B7D47CD" w:rsidR="00681EE7" w:rsidRPr="006D361A" w:rsidRDefault="00681EE7" w:rsidP="00681EE7">
            <w:pPr>
              <w:rPr>
                <w:b/>
                <w:bCs/>
              </w:rPr>
            </w:pPr>
            <w:r w:rsidRPr="006D361A">
              <w:rPr>
                <w:b/>
                <w:bCs/>
              </w:rPr>
              <w:t>SharePoint online video trainings</w:t>
            </w:r>
          </w:p>
        </w:tc>
        <w:tc>
          <w:tcPr>
            <w:tcW w:w="7740" w:type="dxa"/>
          </w:tcPr>
          <w:p w14:paraId="02811802" w14:textId="658FD83B" w:rsidR="004356B8" w:rsidRDefault="0049215A" w:rsidP="00681EE7">
            <w:r>
              <w:t xml:space="preserve">(M365) </w:t>
            </w:r>
            <w:hyperlink r:id="rId185" w:history="1">
              <w:r w:rsidRPr="0022664A">
                <w:rPr>
                  <w:rStyle w:val="Hyperlink"/>
                </w:rPr>
                <w:t>https://support.office.com/en-us/article/microsoft-365-basics-video-training-396b8d9e-e118-42d0-8a0d-87d1f2f055fb?wt.mc_id=otc_home</w:t>
              </w:r>
            </w:hyperlink>
          </w:p>
          <w:p w14:paraId="39A91F6E" w14:textId="77777777" w:rsidR="004356B8" w:rsidRDefault="004356B8" w:rsidP="00681EE7"/>
          <w:p w14:paraId="44B2140E" w14:textId="2B6681D7" w:rsidR="00681EE7" w:rsidRPr="00DD4C6C" w:rsidRDefault="0049215A" w:rsidP="00681EE7">
            <w:pPr>
              <w:rPr>
                <w:b/>
                <w:bCs/>
                <w:sz w:val="16"/>
                <w:szCs w:val="16"/>
              </w:rPr>
            </w:pPr>
            <w:r>
              <w:rPr>
                <w:b/>
                <w:bCs/>
                <w:sz w:val="16"/>
                <w:szCs w:val="16"/>
              </w:rPr>
              <w:t xml:space="preserve">(SharePoint) </w:t>
            </w:r>
            <w:hyperlink r:id="rId186" w:history="1">
              <w:r w:rsidRPr="0022664A">
                <w:rPr>
                  <w:rStyle w:val="Hyperlink"/>
                  <w:b/>
                  <w:bCs/>
                  <w:sz w:val="16"/>
                  <w:szCs w:val="16"/>
                </w:rPr>
                <w:t>https://support.office.com/en-us/article/sharepoint-online-video-training-cb8ef501-84db-4427-ac77-ec2009fb8e23</w:t>
              </w:r>
            </w:hyperlink>
          </w:p>
          <w:p w14:paraId="7D91A697" w14:textId="1AEB01D5" w:rsidR="00681EE7" w:rsidRPr="00DD4C6C" w:rsidRDefault="00681EE7" w:rsidP="00681EE7">
            <w:pPr>
              <w:rPr>
                <w:b/>
                <w:bCs/>
                <w:sz w:val="16"/>
                <w:szCs w:val="16"/>
              </w:rPr>
            </w:pPr>
          </w:p>
        </w:tc>
      </w:tr>
      <w:tr w:rsidR="00681EE7" w14:paraId="7BA624DC" w14:textId="77777777" w:rsidTr="00051727">
        <w:tc>
          <w:tcPr>
            <w:tcW w:w="3960" w:type="dxa"/>
          </w:tcPr>
          <w:p w14:paraId="448AF88E" w14:textId="01E52FFD" w:rsidR="00681EE7" w:rsidRPr="006D361A" w:rsidRDefault="00681EE7" w:rsidP="00681EE7">
            <w:pPr>
              <w:rPr>
                <w:b/>
                <w:bCs/>
              </w:rPr>
            </w:pPr>
            <w:r w:rsidRPr="006D361A">
              <w:rPr>
                <w:b/>
                <w:bCs/>
              </w:rPr>
              <w:t>SharePoint documentation</w:t>
            </w:r>
          </w:p>
        </w:tc>
        <w:tc>
          <w:tcPr>
            <w:tcW w:w="7740" w:type="dxa"/>
          </w:tcPr>
          <w:p w14:paraId="11A8E0AB" w14:textId="77777777" w:rsidR="00681EE7" w:rsidRPr="00DD4C6C" w:rsidRDefault="006B08AD" w:rsidP="00681EE7">
            <w:pPr>
              <w:rPr>
                <w:b/>
                <w:bCs/>
                <w:sz w:val="16"/>
                <w:szCs w:val="16"/>
              </w:rPr>
            </w:pPr>
            <w:hyperlink r:id="rId187" w:history="1">
              <w:r w:rsidR="00681EE7" w:rsidRPr="00DD4C6C">
                <w:rPr>
                  <w:rStyle w:val="Hyperlink"/>
                  <w:b/>
                  <w:bCs/>
                  <w:sz w:val="16"/>
                  <w:szCs w:val="16"/>
                </w:rPr>
                <w:t>https://docs.microsoft.com/en-us/sharepoint/</w:t>
              </w:r>
            </w:hyperlink>
          </w:p>
          <w:p w14:paraId="226E46FD" w14:textId="356F80B1" w:rsidR="00681EE7" w:rsidRPr="00DD4C6C" w:rsidRDefault="00681EE7" w:rsidP="00681EE7">
            <w:pPr>
              <w:rPr>
                <w:b/>
                <w:bCs/>
                <w:sz w:val="16"/>
                <w:szCs w:val="16"/>
              </w:rPr>
            </w:pPr>
          </w:p>
        </w:tc>
      </w:tr>
      <w:tr w:rsidR="00681EE7" w14:paraId="03F52CA9" w14:textId="77777777" w:rsidTr="00051727">
        <w:tc>
          <w:tcPr>
            <w:tcW w:w="3960" w:type="dxa"/>
          </w:tcPr>
          <w:p w14:paraId="626B654E" w14:textId="2005E377" w:rsidR="00681EE7" w:rsidRPr="006D361A" w:rsidRDefault="00681EE7" w:rsidP="00681EE7">
            <w:pPr>
              <w:rPr>
                <w:b/>
                <w:bCs/>
              </w:rPr>
            </w:pPr>
            <w:r w:rsidRPr="006D361A">
              <w:rPr>
                <w:b/>
                <w:bCs/>
              </w:rPr>
              <w:t>SharePoint Modern experience guidance</w:t>
            </w:r>
          </w:p>
        </w:tc>
        <w:tc>
          <w:tcPr>
            <w:tcW w:w="7740" w:type="dxa"/>
          </w:tcPr>
          <w:p w14:paraId="6858600A" w14:textId="77777777" w:rsidR="00681EE7" w:rsidRPr="00DD4C6C" w:rsidRDefault="006B08AD" w:rsidP="00681EE7">
            <w:pPr>
              <w:rPr>
                <w:rStyle w:val="Hyperlink"/>
                <w:b/>
                <w:bCs/>
                <w:sz w:val="16"/>
                <w:szCs w:val="16"/>
              </w:rPr>
            </w:pPr>
            <w:hyperlink r:id="rId188" w:history="1">
              <w:r w:rsidR="00681EE7" w:rsidRPr="00DD4C6C">
                <w:rPr>
                  <w:rStyle w:val="Hyperlink"/>
                  <w:b/>
                  <w:bCs/>
                  <w:sz w:val="16"/>
                  <w:szCs w:val="16"/>
                </w:rPr>
                <w:t>https://docs.microsoft.com/en-us/sharepoint/guide-to-sharepoint-modern-experience</w:t>
              </w:r>
            </w:hyperlink>
          </w:p>
          <w:p w14:paraId="4D1A45D0" w14:textId="39AACBC7" w:rsidR="00681EE7" w:rsidRPr="00DD4C6C" w:rsidRDefault="00681EE7" w:rsidP="00681EE7">
            <w:pPr>
              <w:rPr>
                <w:b/>
                <w:bCs/>
                <w:sz w:val="16"/>
                <w:szCs w:val="16"/>
              </w:rPr>
            </w:pPr>
          </w:p>
        </w:tc>
      </w:tr>
      <w:tr w:rsidR="00681EE7" w14:paraId="46669E49" w14:textId="77777777" w:rsidTr="00051727">
        <w:tc>
          <w:tcPr>
            <w:tcW w:w="3960" w:type="dxa"/>
          </w:tcPr>
          <w:p w14:paraId="30C02BA5" w14:textId="4201BB15" w:rsidR="00681EE7" w:rsidRPr="006D361A" w:rsidRDefault="00681EE7" w:rsidP="00681EE7">
            <w:pPr>
              <w:rPr>
                <w:b/>
                <w:bCs/>
              </w:rPr>
            </w:pPr>
            <w:r w:rsidRPr="006D361A">
              <w:rPr>
                <w:b/>
                <w:bCs/>
              </w:rPr>
              <w:t>Office-M365 – Your plan/license features</w:t>
            </w:r>
          </w:p>
        </w:tc>
        <w:tc>
          <w:tcPr>
            <w:tcW w:w="7740" w:type="dxa"/>
          </w:tcPr>
          <w:p w14:paraId="4B1FED1D" w14:textId="77777777" w:rsidR="00681EE7" w:rsidRPr="00DD4C6C" w:rsidRDefault="006B08AD" w:rsidP="00681EE7">
            <w:pPr>
              <w:rPr>
                <w:rStyle w:val="Hyperlink"/>
                <w:b/>
                <w:bCs/>
                <w:sz w:val="16"/>
                <w:szCs w:val="16"/>
              </w:rPr>
            </w:pPr>
            <w:hyperlink r:id="rId189" w:history="1">
              <w:r w:rsidR="00681EE7" w:rsidRPr="00DD4C6C">
                <w:rPr>
                  <w:rStyle w:val="Hyperlink"/>
                  <w:b/>
                  <w:bCs/>
                  <w:sz w:val="16"/>
                  <w:szCs w:val="16"/>
                </w:rPr>
                <w:t>https://www.microsoft.com/en-gb/microsoft-365/compare-microsoft-365-enterprise-plans</w:t>
              </w:r>
            </w:hyperlink>
          </w:p>
          <w:p w14:paraId="57572D03" w14:textId="0F65B00F" w:rsidR="00681EE7" w:rsidRPr="00DD4C6C" w:rsidRDefault="00681EE7" w:rsidP="00681EE7">
            <w:pPr>
              <w:rPr>
                <w:b/>
                <w:bCs/>
                <w:sz w:val="16"/>
                <w:szCs w:val="16"/>
              </w:rPr>
            </w:pPr>
          </w:p>
        </w:tc>
      </w:tr>
      <w:tr w:rsidR="00681EE7" w14:paraId="5322BFF4" w14:textId="77777777" w:rsidTr="00051727">
        <w:tc>
          <w:tcPr>
            <w:tcW w:w="3960" w:type="dxa"/>
          </w:tcPr>
          <w:p w14:paraId="5A3DBD9D" w14:textId="54CFABDD" w:rsidR="00681EE7" w:rsidRPr="006D361A" w:rsidRDefault="00681EE7" w:rsidP="00681EE7">
            <w:pPr>
              <w:rPr>
                <w:b/>
                <w:bCs/>
              </w:rPr>
            </w:pPr>
            <w:r w:rsidRPr="006D361A">
              <w:rPr>
                <w:b/>
                <w:bCs/>
              </w:rPr>
              <w:t>Office/M365 – Roadmap</w:t>
            </w:r>
          </w:p>
        </w:tc>
        <w:tc>
          <w:tcPr>
            <w:tcW w:w="7740" w:type="dxa"/>
          </w:tcPr>
          <w:p w14:paraId="61A1F316" w14:textId="77777777" w:rsidR="00681EE7" w:rsidRPr="00DD4C6C" w:rsidRDefault="006B08AD" w:rsidP="00681EE7">
            <w:pPr>
              <w:rPr>
                <w:rStyle w:val="Hyperlink"/>
                <w:b/>
                <w:bCs/>
                <w:sz w:val="16"/>
                <w:szCs w:val="16"/>
              </w:rPr>
            </w:pPr>
            <w:hyperlink r:id="rId190" w:history="1">
              <w:r w:rsidR="00681EE7" w:rsidRPr="00DD4C6C">
                <w:rPr>
                  <w:rStyle w:val="Hyperlink"/>
                  <w:b/>
                  <w:bCs/>
                  <w:sz w:val="16"/>
                  <w:szCs w:val="16"/>
                </w:rPr>
                <w:t>https://www.microsoft.com/en-us/microsoft-365/roadmap?filters=O365</w:t>
              </w:r>
            </w:hyperlink>
          </w:p>
          <w:p w14:paraId="0DA0211B" w14:textId="22D85E2F" w:rsidR="00681EE7" w:rsidRPr="00DD4C6C" w:rsidRDefault="00681EE7" w:rsidP="00681EE7">
            <w:pPr>
              <w:rPr>
                <w:b/>
                <w:bCs/>
                <w:sz w:val="16"/>
                <w:szCs w:val="16"/>
              </w:rPr>
            </w:pPr>
          </w:p>
        </w:tc>
      </w:tr>
      <w:tr w:rsidR="00681EE7" w14:paraId="6B242D03" w14:textId="77777777" w:rsidTr="00051727">
        <w:tc>
          <w:tcPr>
            <w:tcW w:w="3960" w:type="dxa"/>
          </w:tcPr>
          <w:p w14:paraId="25421A75" w14:textId="4D1F947C" w:rsidR="00681EE7" w:rsidRPr="00DE5001" w:rsidRDefault="00681EE7" w:rsidP="00681EE7">
            <w:pPr>
              <w:rPr>
                <w:b/>
                <w:bCs/>
              </w:rPr>
            </w:pPr>
            <w:r w:rsidRPr="00825658">
              <w:rPr>
                <w:b/>
                <w:bCs/>
              </w:rPr>
              <w:t>Blog</w:t>
            </w:r>
            <w:r w:rsidRPr="00DE5001">
              <w:rPr>
                <w:b/>
                <w:bCs/>
              </w:rPr>
              <w:t>: Modern OOB Webparts elaborated</w:t>
            </w:r>
          </w:p>
        </w:tc>
        <w:tc>
          <w:tcPr>
            <w:tcW w:w="7740" w:type="dxa"/>
          </w:tcPr>
          <w:p w14:paraId="5DDB5983" w14:textId="1CF76DCF" w:rsidR="00681EE7" w:rsidRPr="00DD4C6C" w:rsidRDefault="006B08AD" w:rsidP="00681EE7">
            <w:pPr>
              <w:rPr>
                <w:rStyle w:val="Hyperlink"/>
                <w:b/>
                <w:bCs/>
                <w:sz w:val="16"/>
                <w:szCs w:val="16"/>
              </w:rPr>
            </w:pPr>
            <w:hyperlink r:id="rId191" w:history="1">
              <w:r w:rsidR="00681EE7" w:rsidRPr="00DD4C6C">
                <w:rPr>
                  <w:rStyle w:val="Hyperlink"/>
                  <w:b/>
                  <w:bCs/>
                  <w:sz w:val="16"/>
                  <w:szCs w:val="16"/>
                </w:rPr>
                <w:t>https://wonderlaura.com/2016/10/17/new-modern-web-parts-full-list/</w:t>
              </w:r>
            </w:hyperlink>
          </w:p>
          <w:p w14:paraId="5B3C575E" w14:textId="77777777" w:rsidR="00681EE7" w:rsidRPr="00DD4C6C" w:rsidRDefault="00681EE7" w:rsidP="00681EE7">
            <w:pPr>
              <w:rPr>
                <w:rStyle w:val="Hyperlink"/>
                <w:b/>
                <w:bCs/>
                <w:sz w:val="16"/>
                <w:szCs w:val="16"/>
              </w:rPr>
            </w:pPr>
          </w:p>
          <w:p w14:paraId="0E77D666" w14:textId="77777777" w:rsidR="00681EE7" w:rsidRPr="00DD4C6C" w:rsidRDefault="006B08AD" w:rsidP="00681EE7">
            <w:pPr>
              <w:rPr>
                <w:rStyle w:val="Hyperlink"/>
                <w:b/>
                <w:bCs/>
                <w:sz w:val="16"/>
                <w:szCs w:val="16"/>
              </w:rPr>
            </w:pPr>
            <w:hyperlink r:id="rId192" w:history="1">
              <w:r w:rsidR="00681EE7" w:rsidRPr="00DD4C6C">
                <w:rPr>
                  <w:rStyle w:val="Hyperlink"/>
                  <w:b/>
                  <w:bCs/>
                  <w:sz w:val="16"/>
                  <w:szCs w:val="16"/>
                </w:rPr>
                <w:t>https://support.office.com/en-gb/article/using-web-parts-on-sharepoint-pages-336e8e92-3e2d-4298-ae01-d404bbe751e0</w:t>
              </w:r>
            </w:hyperlink>
          </w:p>
          <w:p w14:paraId="73FDD012" w14:textId="34F0A1B1" w:rsidR="00681EE7" w:rsidRPr="00DD4C6C" w:rsidRDefault="00681EE7" w:rsidP="00681EE7">
            <w:pPr>
              <w:rPr>
                <w:b/>
                <w:bCs/>
                <w:sz w:val="16"/>
                <w:szCs w:val="16"/>
              </w:rPr>
            </w:pPr>
          </w:p>
        </w:tc>
      </w:tr>
      <w:tr w:rsidR="00681EE7" w14:paraId="01D26FF2" w14:textId="77777777" w:rsidTr="00051727">
        <w:tc>
          <w:tcPr>
            <w:tcW w:w="3960" w:type="dxa"/>
          </w:tcPr>
          <w:p w14:paraId="0FB78EDA" w14:textId="345A63F2" w:rsidR="00681EE7" w:rsidRPr="00C27C90" w:rsidRDefault="00681EE7" w:rsidP="00681EE7">
            <w:pPr>
              <w:rPr>
                <w:b/>
                <w:bCs/>
              </w:rPr>
            </w:pPr>
            <w:r w:rsidRPr="00825658">
              <w:rPr>
                <w:b/>
                <w:bCs/>
              </w:rPr>
              <w:t>Blog:</w:t>
            </w:r>
            <w:r w:rsidRPr="00C27C90">
              <w:rPr>
                <w:b/>
                <w:bCs/>
              </w:rPr>
              <w:t xml:space="preserve"> I</w:t>
            </w:r>
            <w:bookmarkStart w:id="0" w:name="_GoBack"/>
            <w:bookmarkEnd w:id="0"/>
            <w:r w:rsidRPr="00C27C90">
              <w:rPr>
                <w:b/>
                <w:bCs/>
              </w:rPr>
              <w:t>mages</w:t>
            </w:r>
            <w:r>
              <w:rPr>
                <w:b/>
                <w:bCs/>
              </w:rPr>
              <w:t xml:space="preserve">, </w:t>
            </w:r>
            <w:r w:rsidRPr="00C27C90">
              <w:rPr>
                <w:b/>
                <w:bCs/>
              </w:rPr>
              <w:t>pixel</w:t>
            </w:r>
            <w:r>
              <w:rPr>
                <w:b/>
                <w:bCs/>
              </w:rPr>
              <w:t>s &amp; sizing</w:t>
            </w:r>
          </w:p>
        </w:tc>
        <w:tc>
          <w:tcPr>
            <w:tcW w:w="7740" w:type="dxa"/>
          </w:tcPr>
          <w:p w14:paraId="5638B8EA" w14:textId="6C1D9DE0" w:rsidR="00681EE7" w:rsidRPr="00DD4C6C" w:rsidRDefault="006B08AD" w:rsidP="00681EE7">
            <w:pPr>
              <w:rPr>
                <w:rStyle w:val="Hyperlink"/>
                <w:b/>
                <w:bCs/>
                <w:sz w:val="16"/>
                <w:szCs w:val="16"/>
              </w:rPr>
            </w:pPr>
            <w:hyperlink r:id="rId193" w:history="1">
              <w:r w:rsidR="00681EE7" w:rsidRPr="00DD4C6C">
                <w:rPr>
                  <w:rStyle w:val="Hyperlink"/>
                  <w:b/>
                  <w:bCs/>
                  <w:sz w:val="16"/>
                  <w:szCs w:val="16"/>
                </w:rPr>
                <w:t>https://tracyvanderschyff.com/2018/05/03/creating-banners-for-your-sharepoint-online-pages/</w:t>
              </w:r>
            </w:hyperlink>
          </w:p>
          <w:p w14:paraId="473E99C1" w14:textId="77777777" w:rsidR="00681EE7" w:rsidRPr="00DD4C6C" w:rsidRDefault="00681EE7" w:rsidP="00681EE7">
            <w:pPr>
              <w:rPr>
                <w:b/>
                <w:bCs/>
                <w:sz w:val="16"/>
                <w:szCs w:val="16"/>
              </w:rPr>
            </w:pPr>
          </w:p>
          <w:p w14:paraId="49EE4507" w14:textId="409D0471" w:rsidR="00681EE7" w:rsidRPr="00DD4C6C" w:rsidRDefault="006B08AD" w:rsidP="00681EE7">
            <w:pPr>
              <w:rPr>
                <w:b/>
                <w:bCs/>
                <w:sz w:val="16"/>
                <w:szCs w:val="16"/>
              </w:rPr>
            </w:pPr>
            <w:hyperlink r:id="rId194" w:history="1">
              <w:r w:rsidR="00681EE7" w:rsidRPr="00DD4C6C">
                <w:rPr>
                  <w:rStyle w:val="Hyperlink"/>
                  <w:b/>
                  <w:bCs/>
                  <w:sz w:val="16"/>
                  <w:szCs w:val="16"/>
                </w:rPr>
                <w:t>https://medium.com/@smcollier/hero-webpart-jigsaws-ad59f52deb91</w:t>
              </w:r>
            </w:hyperlink>
          </w:p>
          <w:p w14:paraId="7980A247" w14:textId="77777777" w:rsidR="00681EE7" w:rsidRPr="00DD4C6C" w:rsidRDefault="00681EE7" w:rsidP="00681EE7">
            <w:pPr>
              <w:rPr>
                <w:b/>
                <w:bCs/>
                <w:sz w:val="16"/>
                <w:szCs w:val="16"/>
              </w:rPr>
            </w:pPr>
          </w:p>
          <w:p w14:paraId="69F8430E" w14:textId="77777777" w:rsidR="00681EE7" w:rsidRPr="00DD4C6C" w:rsidRDefault="006B08AD" w:rsidP="00681EE7">
            <w:pPr>
              <w:rPr>
                <w:b/>
                <w:bCs/>
                <w:sz w:val="16"/>
                <w:szCs w:val="16"/>
              </w:rPr>
            </w:pPr>
            <w:hyperlink r:id="rId195" w:history="1">
              <w:r w:rsidR="00681EE7" w:rsidRPr="00DD4C6C">
                <w:rPr>
                  <w:rStyle w:val="Hyperlink"/>
                  <w:b/>
                  <w:bCs/>
                  <w:sz w:val="16"/>
                  <w:szCs w:val="16"/>
                </w:rPr>
                <w:t>https://support.microsoft.com/en-gb/office/image-sizing-and-scaling-in-sharepoint-modern-pages-dc510065-b5a5-4654-bc94-e3ecbbb57d8d</w:t>
              </w:r>
            </w:hyperlink>
          </w:p>
          <w:p w14:paraId="0FEFE936" w14:textId="7E1AECB8" w:rsidR="00681EE7" w:rsidRPr="00DD4C6C" w:rsidRDefault="00681EE7" w:rsidP="00681EE7">
            <w:pPr>
              <w:rPr>
                <w:b/>
                <w:bCs/>
                <w:sz w:val="16"/>
                <w:szCs w:val="16"/>
              </w:rPr>
            </w:pPr>
          </w:p>
        </w:tc>
      </w:tr>
      <w:tr w:rsidR="00681EE7" w14:paraId="5762F428" w14:textId="77777777" w:rsidTr="00051727">
        <w:tc>
          <w:tcPr>
            <w:tcW w:w="3960" w:type="dxa"/>
          </w:tcPr>
          <w:p w14:paraId="6E8E9DA7" w14:textId="17C1F06B" w:rsidR="00681EE7" w:rsidRPr="004D5966" w:rsidRDefault="00503AC9" w:rsidP="00681EE7">
            <w:pPr>
              <w:rPr>
                <w:b/>
                <w:bCs/>
              </w:rPr>
            </w:pPr>
            <w:r w:rsidRPr="00825658">
              <w:rPr>
                <w:b/>
                <w:bCs/>
              </w:rPr>
              <w:t>Blog:</w:t>
            </w:r>
            <w:r w:rsidRPr="00C27C90">
              <w:rPr>
                <w:b/>
                <w:bCs/>
              </w:rPr>
              <w:t xml:space="preserve"> </w:t>
            </w:r>
            <w:r>
              <w:rPr>
                <w:b/>
                <w:bCs/>
              </w:rPr>
              <w:t>SharePoint Permissions</w:t>
            </w:r>
          </w:p>
        </w:tc>
        <w:tc>
          <w:tcPr>
            <w:tcW w:w="7740" w:type="dxa"/>
          </w:tcPr>
          <w:p w14:paraId="260E7E4F" w14:textId="77777777" w:rsidR="00681EE7" w:rsidRPr="00503AC9" w:rsidRDefault="006B08AD" w:rsidP="00681EE7">
            <w:pPr>
              <w:rPr>
                <w:b/>
                <w:bCs/>
                <w:sz w:val="16"/>
                <w:szCs w:val="16"/>
              </w:rPr>
            </w:pPr>
            <w:hyperlink r:id="rId196" w:history="1">
              <w:r w:rsidR="00503AC9" w:rsidRPr="00503AC9">
                <w:rPr>
                  <w:rStyle w:val="Hyperlink"/>
                  <w:b/>
                  <w:bCs/>
                  <w:sz w:val="16"/>
                  <w:szCs w:val="16"/>
                </w:rPr>
                <w:t>https://sharepointmaven.com/sharepoint-permissions-simplified/</w:t>
              </w:r>
            </w:hyperlink>
          </w:p>
          <w:p w14:paraId="70430D52" w14:textId="1D176871" w:rsidR="00503AC9" w:rsidRDefault="00503AC9" w:rsidP="00681EE7"/>
        </w:tc>
      </w:tr>
      <w:tr w:rsidR="00846DAD" w14:paraId="222002BA" w14:textId="77777777" w:rsidTr="00051727">
        <w:tc>
          <w:tcPr>
            <w:tcW w:w="3960" w:type="dxa"/>
          </w:tcPr>
          <w:p w14:paraId="6A9E0FFD" w14:textId="3072AEF3" w:rsidR="00846DAD" w:rsidRPr="00825658" w:rsidRDefault="00846DAD" w:rsidP="00681EE7">
            <w:pPr>
              <w:rPr>
                <w:b/>
                <w:bCs/>
              </w:rPr>
            </w:pPr>
            <w:r w:rsidRPr="00825658">
              <w:rPr>
                <w:b/>
                <w:bCs/>
              </w:rPr>
              <w:t>Power Platform (Ignite</w:t>
            </w:r>
            <w:r w:rsidR="00E766D8" w:rsidRPr="00825658">
              <w:rPr>
                <w:b/>
                <w:bCs/>
              </w:rPr>
              <w:t xml:space="preserve"> 2020</w:t>
            </w:r>
            <w:r w:rsidRPr="00825658">
              <w:rPr>
                <w:b/>
                <w:bCs/>
              </w:rPr>
              <w:t>)</w:t>
            </w:r>
          </w:p>
        </w:tc>
        <w:tc>
          <w:tcPr>
            <w:tcW w:w="7740" w:type="dxa"/>
          </w:tcPr>
          <w:p w14:paraId="4CD8541F" w14:textId="5C8A327D" w:rsidR="00846DAD" w:rsidRPr="0022491F" w:rsidRDefault="006B08AD" w:rsidP="00681EE7">
            <w:pPr>
              <w:rPr>
                <w:b/>
                <w:bCs/>
              </w:rPr>
            </w:pPr>
            <w:hyperlink r:id="rId197" w:history="1">
              <w:r w:rsidR="00846DAD" w:rsidRPr="0022491F">
                <w:rPr>
                  <w:rStyle w:val="Hyperlink"/>
                  <w:b/>
                  <w:bCs/>
                  <w:sz w:val="40"/>
                  <w:szCs w:val="40"/>
                </w:rPr>
                <w:t xml:space="preserve">Power Automate </w:t>
              </w:r>
            </w:hyperlink>
            <w:r w:rsidR="00846DAD" w:rsidRPr="0022491F">
              <w:rPr>
                <w:b/>
                <w:bCs/>
                <w:sz w:val="40"/>
                <w:szCs w:val="40"/>
              </w:rPr>
              <w:t xml:space="preserve"> | </w:t>
            </w:r>
            <w:hyperlink r:id="rId198" w:history="1">
              <w:r w:rsidR="00846DAD" w:rsidRPr="0022491F">
                <w:rPr>
                  <w:rStyle w:val="Hyperlink"/>
                  <w:b/>
                  <w:bCs/>
                  <w:sz w:val="40"/>
                  <w:szCs w:val="40"/>
                </w:rPr>
                <w:t>Power Apps</w:t>
              </w:r>
            </w:hyperlink>
            <w:r w:rsidR="00846DAD" w:rsidRPr="0022491F">
              <w:rPr>
                <w:b/>
                <w:bCs/>
                <w:sz w:val="40"/>
                <w:szCs w:val="40"/>
              </w:rPr>
              <w:t xml:space="preserve"> |  </w:t>
            </w:r>
            <w:hyperlink r:id="rId199" w:history="1">
              <w:r w:rsidR="00846DAD" w:rsidRPr="0022491F">
                <w:rPr>
                  <w:rStyle w:val="Hyperlink"/>
                  <w:b/>
                  <w:bCs/>
                  <w:sz w:val="40"/>
                  <w:szCs w:val="40"/>
                </w:rPr>
                <w:t xml:space="preserve">Power-BI  </w:t>
              </w:r>
            </w:hyperlink>
            <w:r w:rsidR="00846DAD" w:rsidRPr="0022491F">
              <w:rPr>
                <w:b/>
                <w:bCs/>
                <w:sz w:val="40"/>
                <w:szCs w:val="40"/>
              </w:rPr>
              <w:t xml:space="preserve"> </w:t>
            </w:r>
          </w:p>
        </w:tc>
      </w:tr>
    </w:tbl>
    <w:p w14:paraId="3454DF7C" w14:textId="77777777" w:rsidR="00622FFB" w:rsidRPr="000543C7" w:rsidRDefault="00622FFB"/>
    <w:p w14:paraId="75F0C81E" w14:textId="77777777" w:rsidR="00727D5C" w:rsidRDefault="00727D5C">
      <w:pPr>
        <w:rPr>
          <w:rFonts w:asciiTheme="majorHAnsi" w:eastAsiaTheme="majorEastAsia" w:hAnsiTheme="majorHAnsi" w:cstheme="majorBidi"/>
          <w:caps/>
          <w:color w:val="FFFFFF" w:themeColor="background1"/>
          <w:spacing w:val="15"/>
        </w:rPr>
      </w:pPr>
      <w:r>
        <w:br w:type="page"/>
      </w:r>
    </w:p>
    <w:p w14:paraId="05332E72" w14:textId="03ADA529" w:rsidR="00D451E6" w:rsidRDefault="00223867" w:rsidP="00D451E6">
      <w:pPr>
        <w:pStyle w:val="Heading1"/>
      </w:pPr>
      <w:r>
        <w:lastRenderedPageBreak/>
        <w:t>Hope this helped!</w:t>
      </w:r>
    </w:p>
    <w:p w14:paraId="0A7A6F76" w14:textId="1DA06606" w:rsidR="00CE6F14" w:rsidRDefault="00CE6F14" w:rsidP="00CE6F14">
      <w:pPr>
        <w:pStyle w:val="xxxxmsonormal"/>
      </w:pPr>
      <w:r>
        <w:t>The p</w:t>
      </w:r>
      <w:r>
        <w:t>urpose of this document:</w:t>
      </w:r>
    </w:p>
    <w:p w14:paraId="1612B126" w14:textId="77777777" w:rsidR="00CE6F14" w:rsidRDefault="00CE6F14" w:rsidP="00CE6F14">
      <w:pPr>
        <w:pStyle w:val="xxxxmsolistparagraph"/>
        <w:numPr>
          <w:ilvl w:val="0"/>
          <w:numId w:val="30"/>
        </w:numPr>
        <w:spacing w:before="0" w:beforeAutospacing="0" w:after="0" w:afterAutospacing="0"/>
        <w:rPr>
          <w:rFonts w:eastAsia="Times New Roman"/>
        </w:rPr>
      </w:pPr>
      <w:r>
        <w:rPr>
          <w:rFonts w:eastAsia="Times New Roman"/>
        </w:rPr>
        <w:t xml:space="preserve">The big picture of the “OneVision” intranet portal - created for </w:t>
      </w:r>
      <w:hyperlink r:id="rId200" w:history="1">
        <w:r w:rsidRPr="00B60C4A">
          <w:rPr>
            <w:rStyle w:val="Hyperlink"/>
            <w:rFonts w:eastAsia="Times New Roman"/>
            <w:b/>
            <w:bCs/>
          </w:rPr>
          <w:t>MulberryMC.com</w:t>
        </w:r>
      </w:hyperlink>
      <w:r>
        <w:rPr>
          <w:rFonts w:eastAsia="Times New Roman"/>
        </w:rPr>
        <w:t xml:space="preserve"> and their client </w:t>
      </w:r>
      <w:hyperlink r:id="rId201" w:history="1">
        <w:r w:rsidRPr="00B60C4A">
          <w:rPr>
            <w:rStyle w:val="Hyperlink"/>
            <w:rFonts w:eastAsia="Times New Roman"/>
          </w:rPr>
          <w:t>MantracGroup.com</w:t>
        </w:r>
      </w:hyperlink>
    </w:p>
    <w:p w14:paraId="6622C9E1" w14:textId="77777777" w:rsidR="00CE6F14" w:rsidRDefault="00CE6F14" w:rsidP="00CE6F14">
      <w:pPr>
        <w:pStyle w:val="xxxxmsolistparagraph"/>
        <w:numPr>
          <w:ilvl w:val="0"/>
          <w:numId w:val="30"/>
        </w:numPr>
        <w:spacing w:before="0" w:beforeAutospacing="0" w:after="0" w:afterAutospacing="0"/>
        <w:rPr>
          <w:rFonts w:eastAsia="Times New Roman"/>
        </w:rPr>
      </w:pPr>
      <w:r>
        <w:rPr>
          <w:rFonts w:eastAsia="Times New Roman"/>
        </w:rPr>
        <w:t>Describe the components used. (generic terminology and specific pages explained and webparts detailed, and external-references-for-how-to)</w:t>
      </w:r>
    </w:p>
    <w:p w14:paraId="5FA7BD17" w14:textId="77777777" w:rsidR="00CE6F14" w:rsidRDefault="00CE6F14" w:rsidP="00CE6F14">
      <w:pPr>
        <w:pStyle w:val="xxxxmsolistparagraph"/>
        <w:numPr>
          <w:ilvl w:val="0"/>
          <w:numId w:val="30"/>
        </w:numPr>
        <w:spacing w:before="0" w:beforeAutospacing="0" w:after="0" w:afterAutospacing="0"/>
        <w:rPr>
          <w:rFonts w:eastAsia="Times New Roman"/>
        </w:rPr>
      </w:pPr>
      <w:r>
        <w:rPr>
          <w:rFonts w:eastAsia="Times New Roman"/>
        </w:rPr>
        <w:t>Enumerating various scenarios where things can/could be changed and the how-to; and if-any such scenario where “Exception/Avoiding/Not-Implemented” is involved and how-to overcome them through self-service or through getting technical-support.</w:t>
      </w:r>
    </w:p>
    <w:p w14:paraId="410DFAF7" w14:textId="77777777" w:rsidR="00CE6F14" w:rsidRDefault="00CE6F14" w:rsidP="00CE6F14">
      <w:pPr>
        <w:pStyle w:val="xxxxmsolistparagraph"/>
        <w:numPr>
          <w:ilvl w:val="0"/>
          <w:numId w:val="30"/>
        </w:numPr>
        <w:spacing w:before="0" w:beforeAutospacing="0" w:after="0" w:afterAutospacing="0"/>
        <w:rPr>
          <w:rFonts w:eastAsia="Times New Roman"/>
        </w:rPr>
      </w:pPr>
      <w:r>
        <w:rPr>
          <w:rFonts w:eastAsia="Times New Roman"/>
        </w:rPr>
        <w:t>Security &amp; Permissions in details and stock-how-to as reference.</w:t>
      </w:r>
    </w:p>
    <w:p w14:paraId="188E98AE" w14:textId="347675EB" w:rsidR="00895A04" w:rsidRDefault="00D451E6" w:rsidP="00AD5ECD">
      <w:r>
        <w:t xml:space="preserve">Kindly feedback your thoughts </w:t>
      </w:r>
      <w:r w:rsidR="00895A04">
        <w:t xml:space="preserve">and </w:t>
      </w:r>
      <w:r>
        <w:t>suggestions and ideas</w:t>
      </w:r>
      <w:r w:rsidR="00895A04">
        <w:t>,</w:t>
      </w:r>
      <w:r>
        <w:t xml:space="preserve"> </w:t>
      </w:r>
      <w:r w:rsidR="00895A04">
        <w:t>that</w:t>
      </w:r>
      <w:r>
        <w:t xml:space="preserve"> would be magical to get </w:t>
      </w:r>
      <w:r w:rsidR="00895A04">
        <w:t>them</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p w14:paraId="18B59403" w14:textId="337212AB" w:rsidR="00A32F48" w:rsidRDefault="00644F60" w:rsidP="00A32F48">
      <w:pPr>
        <w:rPr>
          <w:rStyle w:val="Hyperlink"/>
          <w:b/>
          <w:bCs/>
          <w:sz w:val="24"/>
          <w:szCs w:val="24"/>
        </w:rPr>
      </w:pPr>
      <w:r>
        <w:t>Kind</w:t>
      </w:r>
      <w:r w:rsidR="0057678F">
        <w:t xml:space="preserve"> Regards</w:t>
      </w:r>
      <w:r w:rsidR="00D451E6">
        <w:t xml:space="preserve">, </w:t>
      </w:r>
      <w:r w:rsidR="00D451E6" w:rsidRPr="00A27017">
        <w:rPr>
          <w:b/>
          <w:bCs/>
          <w:sz w:val="24"/>
          <w:szCs w:val="24"/>
        </w:rPr>
        <w:t xml:space="preserve">Aaseaf Mahkahti | </w:t>
      </w:r>
      <w:hyperlink r:id="rId202" w:history="1">
        <w:r w:rsidR="00D451E6" w:rsidRPr="00A27017">
          <w:rPr>
            <w:rStyle w:val="Hyperlink"/>
            <w:b/>
            <w:bCs/>
            <w:sz w:val="24"/>
            <w:szCs w:val="24"/>
          </w:rPr>
          <w:t>sharepointjob@outlook.com</w:t>
        </w:r>
      </w:hyperlink>
    </w:p>
    <w:p w14:paraId="3A4307EF" w14:textId="38941F2F" w:rsidR="005270BF" w:rsidRPr="005270BF" w:rsidRDefault="005270BF" w:rsidP="00A32F48">
      <w:pPr>
        <w:rPr>
          <w:rStyle w:val="Hyperlink"/>
          <w:sz w:val="54"/>
          <w:szCs w:val="54"/>
        </w:rPr>
      </w:pPr>
      <w:r w:rsidRPr="005270BF">
        <w:rPr>
          <w:rStyle w:val="Hyperlink"/>
          <w:b/>
          <w:bCs/>
          <w:sz w:val="56"/>
          <w:szCs w:val="56"/>
        </w:rPr>
        <w:t>https://www.linkedin.com/in/aaseafm-appflowit</w:t>
      </w:r>
    </w:p>
    <w:p w14:paraId="26F2B824" w14:textId="4448A396" w:rsidR="00E20E7B" w:rsidRDefault="00E20E7B" w:rsidP="00E20E7B">
      <w:pPr>
        <w:pStyle w:val="Heading1"/>
      </w:pPr>
      <w:r>
        <w:t>DISCLAIMER</w:t>
      </w:r>
    </w:p>
    <w:p w14:paraId="0CF1AE25" w14:textId="77777777" w:rsidR="00E20E7B" w:rsidRPr="00432E1C" w:rsidRDefault="00E20E7B" w:rsidP="00E20E7B">
      <w:pPr>
        <w:rPr>
          <w:color w:val="000000"/>
        </w:rPr>
      </w:pPr>
      <w:r w:rsidRPr="00432E1C">
        <w:rPr>
          <w:color w:val="000000"/>
        </w:rPr>
        <w:t xml:space="preserve">This document is provided “as-is”. Information and views expressed in this document, including URL and other Internet Web site references, may change without notice. You bear the risk of using it. </w:t>
      </w:r>
    </w:p>
    <w:p w14:paraId="2EB2772B" w14:textId="77777777" w:rsidR="00E20E7B" w:rsidRPr="00432E1C" w:rsidRDefault="00E20E7B" w:rsidP="00E20E7B">
      <w:pPr>
        <w:pStyle w:val="ListParagraph"/>
        <w:ind w:left="0"/>
        <w:rPr>
          <w:color w:val="000000"/>
        </w:rPr>
      </w:pPr>
      <w:r w:rsidRPr="00432E1C">
        <w:rPr>
          <w:color w:val="000000"/>
        </w:rPr>
        <w:t>Some examples depicted herein are provided for illustration only and are fictitious.  No real association or connection is intended or should be inferred.</w:t>
      </w:r>
    </w:p>
    <w:p w14:paraId="0F92692B" w14:textId="4F15E30D" w:rsidR="00E20E7B" w:rsidRPr="00432E1C" w:rsidRDefault="00E20E7B" w:rsidP="00E20E7B">
      <w:pPr>
        <w:rPr>
          <w:b/>
          <w:bCs/>
          <w:i/>
          <w:iCs/>
          <w:color w:val="000000"/>
          <w:sz w:val="20"/>
          <w:szCs w:val="20"/>
        </w:rPr>
      </w:pPr>
      <w:r w:rsidRPr="00432E1C">
        <w:rPr>
          <w:color w:val="000000"/>
        </w:rPr>
        <w:t xml:space="preserve">This document does not provide you with any legal rights to any intellectual property in any </w:t>
      </w:r>
      <w:r>
        <w:rPr>
          <w:color w:val="000000"/>
        </w:rPr>
        <w:t>Appflow IT Solutions Ltd.</w:t>
      </w:r>
      <w:r w:rsidRPr="00432E1C">
        <w:rPr>
          <w:color w:val="000000"/>
        </w:rPr>
        <w:t xml:space="preserve"> product</w:t>
      </w:r>
      <w:r>
        <w:rPr>
          <w:color w:val="000000"/>
        </w:rPr>
        <w:t>s</w:t>
      </w:r>
      <w:r w:rsidRPr="00432E1C">
        <w:rPr>
          <w:color w:val="000000"/>
        </w:rPr>
        <w:t xml:space="preserve">. You may copy and use this document for your internal, reference purposes. </w:t>
      </w:r>
    </w:p>
    <w:p w14:paraId="31B87873" w14:textId="4AA0D588" w:rsidR="00E20E7B" w:rsidRPr="00E20E7B" w:rsidRDefault="00E20E7B" w:rsidP="00E20E7B">
      <w:pPr>
        <w:rPr>
          <w:color w:val="000000"/>
        </w:rPr>
      </w:pPr>
      <w:r w:rsidRPr="00432E1C">
        <w:rPr>
          <w:color w:val="000000"/>
        </w:rPr>
        <w:t>© 20</w:t>
      </w:r>
      <w:r w:rsidR="00A37CA4">
        <w:rPr>
          <w:color w:val="000000"/>
        </w:rPr>
        <w:t>20</w:t>
      </w:r>
      <w:r w:rsidRPr="00432E1C">
        <w:rPr>
          <w:color w:val="000000"/>
        </w:rPr>
        <w:t xml:space="preserve"> </w:t>
      </w:r>
      <w:r>
        <w:rPr>
          <w:color w:val="000000"/>
        </w:rPr>
        <w:t>Appflow IT Solutions Ltd</w:t>
      </w:r>
      <w:r w:rsidRPr="00432E1C">
        <w:rPr>
          <w:color w:val="000000"/>
        </w:rPr>
        <w:t>. All rights reserved.</w:t>
      </w:r>
    </w:p>
    <w:sectPr w:rsidR="00E20E7B" w:rsidRPr="00E20E7B" w:rsidSect="00D62EE2">
      <w:pgSz w:w="12240" w:h="15840"/>
      <w:pgMar w:top="284" w:right="284" w:bottom="284" w:left="284"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5FC9C4" w14:textId="77777777" w:rsidR="006B08AD" w:rsidRDefault="006B08AD">
      <w:pPr>
        <w:spacing w:after="0" w:line="240" w:lineRule="auto"/>
      </w:pPr>
      <w:r>
        <w:separator/>
      </w:r>
    </w:p>
  </w:endnote>
  <w:endnote w:type="continuationSeparator" w:id="0">
    <w:p w14:paraId="60863CE4" w14:textId="77777777" w:rsidR="006B08AD" w:rsidRDefault="006B08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36AC0B" w14:textId="77777777" w:rsidR="006B08AD" w:rsidRDefault="006B08AD">
      <w:pPr>
        <w:spacing w:after="0" w:line="240" w:lineRule="auto"/>
      </w:pPr>
      <w:r>
        <w:separator/>
      </w:r>
    </w:p>
  </w:footnote>
  <w:footnote w:type="continuationSeparator" w:id="0">
    <w:p w14:paraId="12B5EF21" w14:textId="77777777" w:rsidR="006B08AD" w:rsidRDefault="006B08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B6686A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5BE83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0E2AF9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F1A134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AA4C9B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76EF0D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27E0E5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81046D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69AE70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32435F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332944"/>
    <w:multiLevelType w:val="hybridMultilevel"/>
    <w:tmpl w:val="92E83B3E"/>
    <w:lvl w:ilvl="0" w:tplc="48C8A620">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DF9086C"/>
    <w:multiLevelType w:val="hybridMultilevel"/>
    <w:tmpl w:val="7152D5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3E04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BF3576B"/>
    <w:multiLevelType w:val="hybridMultilevel"/>
    <w:tmpl w:val="425291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CEE5323"/>
    <w:multiLevelType w:val="hybridMultilevel"/>
    <w:tmpl w:val="4528613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ED4318B"/>
    <w:multiLevelType w:val="hybridMultilevel"/>
    <w:tmpl w:val="C760314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FB273D8"/>
    <w:multiLevelType w:val="hybridMultilevel"/>
    <w:tmpl w:val="3E1AE82E"/>
    <w:lvl w:ilvl="0" w:tplc="6E5413EA">
      <w:start w:val="1"/>
      <w:numFmt w:val="bullet"/>
      <w:lvlText w:val="-"/>
      <w:lvlJc w:val="left"/>
      <w:pPr>
        <w:ind w:left="720" w:hanging="360"/>
      </w:pPr>
      <w:rPr>
        <w:rFonts w:ascii="Corbel" w:eastAsiaTheme="minorEastAsia" w:hAnsi="Corbe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8817132"/>
    <w:multiLevelType w:val="multilevel"/>
    <w:tmpl w:val="CD3272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38845A4D"/>
    <w:multiLevelType w:val="hybridMultilevel"/>
    <w:tmpl w:val="9D08C62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15:restartNumberingAfterBreak="0">
    <w:nsid w:val="4517433B"/>
    <w:multiLevelType w:val="hybridMultilevel"/>
    <w:tmpl w:val="1D7096DA"/>
    <w:lvl w:ilvl="0" w:tplc="C370458A">
      <w:start w:val="1"/>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C2159EA"/>
    <w:multiLevelType w:val="hybridMultilevel"/>
    <w:tmpl w:val="EEC6BCB0"/>
    <w:lvl w:ilvl="0" w:tplc="32FC5136">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48B32C0"/>
    <w:multiLevelType w:val="hybridMultilevel"/>
    <w:tmpl w:val="535A26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C0459DD"/>
    <w:multiLevelType w:val="hybridMultilevel"/>
    <w:tmpl w:val="D2105E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FF038FE"/>
    <w:multiLevelType w:val="hybridMultilevel"/>
    <w:tmpl w:val="8D0455E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2674BC2"/>
    <w:multiLevelType w:val="hybridMultilevel"/>
    <w:tmpl w:val="03C61AEA"/>
    <w:lvl w:ilvl="0" w:tplc="60D0A7C0">
      <w:start w:val="1"/>
      <w:numFmt w:val="bullet"/>
      <w:lvlText w:val=""/>
      <w:lvlJc w:val="left"/>
      <w:pPr>
        <w:ind w:left="720" w:hanging="360"/>
      </w:pPr>
      <w:rPr>
        <w:rFonts w:ascii="Symbol" w:eastAsiaTheme="minorEastAsia" w:hAnsi="Symbol" w:cstheme="minorBidi"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4212295"/>
    <w:multiLevelType w:val="hybridMultilevel"/>
    <w:tmpl w:val="E064FF7A"/>
    <w:lvl w:ilvl="0" w:tplc="16AC3000">
      <w:start w:val="1"/>
      <w:numFmt w:val="bullet"/>
      <w:lvlText w:val="-"/>
      <w:lvlJc w:val="left"/>
      <w:pPr>
        <w:ind w:left="720" w:hanging="360"/>
      </w:pPr>
      <w:rPr>
        <w:rFonts w:ascii="Corbel" w:eastAsiaTheme="minorEastAsia" w:hAnsi="Corbe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35D128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7642168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76F0190A"/>
    <w:multiLevelType w:val="hybridMultilevel"/>
    <w:tmpl w:val="7F2E9CD8"/>
    <w:lvl w:ilvl="0" w:tplc="22709668">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8BA4AD5"/>
    <w:multiLevelType w:val="hybridMultilevel"/>
    <w:tmpl w:val="AD8A0C26"/>
    <w:lvl w:ilvl="0" w:tplc="A4DAA9D4">
      <w:start w:val="1"/>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A2C3EB3"/>
    <w:multiLevelType w:val="multilevel"/>
    <w:tmpl w:val="84B4631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2" w15:restartNumberingAfterBreak="0">
    <w:nsid w:val="7F3A1AB1"/>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22"/>
  </w:num>
  <w:num w:numId="2">
    <w:abstractNumId w:val="11"/>
  </w:num>
  <w:num w:numId="3">
    <w:abstractNumId w:val="21"/>
  </w:num>
  <w:num w:numId="4">
    <w:abstractNumId w:val="12"/>
  </w:num>
  <w:num w:numId="5">
    <w:abstractNumId w:val="28"/>
  </w:num>
  <w:num w:numId="6">
    <w:abstractNumId w:val="31"/>
  </w:num>
  <w:num w:numId="7">
    <w:abstractNumId w:val="27"/>
  </w:num>
  <w:num w:numId="8">
    <w:abstractNumId w:val="32"/>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23"/>
  </w:num>
  <w:num w:numId="20">
    <w:abstractNumId w:val="15"/>
  </w:num>
  <w:num w:numId="21">
    <w:abstractNumId w:val="19"/>
  </w:num>
  <w:num w:numId="22">
    <w:abstractNumId w:val="16"/>
  </w:num>
  <w:num w:numId="23">
    <w:abstractNumId w:val="30"/>
  </w:num>
  <w:num w:numId="24">
    <w:abstractNumId w:val="24"/>
  </w:num>
  <w:num w:numId="25">
    <w:abstractNumId w:val="20"/>
  </w:num>
  <w:num w:numId="26">
    <w:abstractNumId w:val="29"/>
  </w:num>
  <w:num w:numId="27">
    <w:abstractNumId w:val="10"/>
  </w:num>
  <w:num w:numId="28">
    <w:abstractNumId w:val="14"/>
  </w:num>
  <w:num w:numId="29">
    <w:abstractNumId w:val="25"/>
  </w:num>
  <w:num w:numId="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8"/>
  </w:num>
  <w:num w:numId="32">
    <w:abstractNumId w:val="13"/>
  </w:num>
  <w:num w:numId="3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attachedTemplate r:id="rId1"/>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0AB8"/>
    <w:rsid w:val="00002824"/>
    <w:rsid w:val="00002BC5"/>
    <w:rsid w:val="00002D1C"/>
    <w:rsid w:val="00004BC0"/>
    <w:rsid w:val="00005AB2"/>
    <w:rsid w:val="00010384"/>
    <w:rsid w:val="00011257"/>
    <w:rsid w:val="00012DBA"/>
    <w:rsid w:val="000216E3"/>
    <w:rsid w:val="000217AC"/>
    <w:rsid w:val="00022628"/>
    <w:rsid w:val="0002439D"/>
    <w:rsid w:val="00024655"/>
    <w:rsid w:val="00024FD8"/>
    <w:rsid w:val="00027A6C"/>
    <w:rsid w:val="00027B4D"/>
    <w:rsid w:val="000300A9"/>
    <w:rsid w:val="00030857"/>
    <w:rsid w:val="00030AB0"/>
    <w:rsid w:val="00031A47"/>
    <w:rsid w:val="00033E14"/>
    <w:rsid w:val="00037515"/>
    <w:rsid w:val="000376D4"/>
    <w:rsid w:val="00042E3F"/>
    <w:rsid w:val="000464DF"/>
    <w:rsid w:val="00051727"/>
    <w:rsid w:val="000543C7"/>
    <w:rsid w:val="000549B4"/>
    <w:rsid w:val="00057CBF"/>
    <w:rsid w:val="00062ABC"/>
    <w:rsid w:val="00063F42"/>
    <w:rsid w:val="00064C20"/>
    <w:rsid w:val="00067103"/>
    <w:rsid w:val="0006721D"/>
    <w:rsid w:val="00067CB2"/>
    <w:rsid w:val="000706FF"/>
    <w:rsid w:val="00070C09"/>
    <w:rsid w:val="00071095"/>
    <w:rsid w:val="00074C65"/>
    <w:rsid w:val="00074F45"/>
    <w:rsid w:val="00075FF4"/>
    <w:rsid w:val="00080D76"/>
    <w:rsid w:val="000815ED"/>
    <w:rsid w:val="000840F8"/>
    <w:rsid w:val="00086430"/>
    <w:rsid w:val="00086604"/>
    <w:rsid w:val="00087E61"/>
    <w:rsid w:val="0009312B"/>
    <w:rsid w:val="00093D0B"/>
    <w:rsid w:val="0009430F"/>
    <w:rsid w:val="00095667"/>
    <w:rsid w:val="000A27D5"/>
    <w:rsid w:val="000A3283"/>
    <w:rsid w:val="000A408A"/>
    <w:rsid w:val="000A589D"/>
    <w:rsid w:val="000B00DB"/>
    <w:rsid w:val="000B16F2"/>
    <w:rsid w:val="000B2718"/>
    <w:rsid w:val="000B2849"/>
    <w:rsid w:val="000B2AA8"/>
    <w:rsid w:val="000B6109"/>
    <w:rsid w:val="000B672B"/>
    <w:rsid w:val="000B7566"/>
    <w:rsid w:val="000C06F3"/>
    <w:rsid w:val="000C0B49"/>
    <w:rsid w:val="000C2DA8"/>
    <w:rsid w:val="000C49BF"/>
    <w:rsid w:val="000C5AA5"/>
    <w:rsid w:val="000C5DD8"/>
    <w:rsid w:val="000C6E74"/>
    <w:rsid w:val="000D2B19"/>
    <w:rsid w:val="000D34E5"/>
    <w:rsid w:val="000E059F"/>
    <w:rsid w:val="000E6E29"/>
    <w:rsid w:val="000F33E2"/>
    <w:rsid w:val="000F3635"/>
    <w:rsid w:val="000F6388"/>
    <w:rsid w:val="001062E3"/>
    <w:rsid w:val="00106C6C"/>
    <w:rsid w:val="00107E7E"/>
    <w:rsid w:val="001142A3"/>
    <w:rsid w:val="00114725"/>
    <w:rsid w:val="0011607F"/>
    <w:rsid w:val="0012189F"/>
    <w:rsid w:val="001263D5"/>
    <w:rsid w:val="00126F0D"/>
    <w:rsid w:val="00130F3C"/>
    <w:rsid w:val="00132273"/>
    <w:rsid w:val="0013250C"/>
    <w:rsid w:val="00133A09"/>
    <w:rsid w:val="00134D10"/>
    <w:rsid w:val="001363AD"/>
    <w:rsid w:val="00136D80"/>
    <w:rsid w:val="00140CC2"/>
    <w:rsid w:val="00143D48"/>
    <w:rsid w:val="00143DA6"/>
    <w:rsid w:val="001446DE"/>
    <w:rsid w:val="00150856"/>
    <w:rsid w:val="0015199C"/>
    <w:rsid w:val="001539AE"/>
    <w:rsid w:val="00155594"/>
    <w:rsid w:val="0016061B"/>
    <w:rsid w:val="00162540"/>
    <w:rsid w:val="001630D8"/>
    <w:rsid w:val="00167339"/>
    <w:rsid w:val="0017202E"/>
    <w:rsid w:val="0017214F"/>
    <w:rsid w:val="0017380C"/>
    <w:rsid w:val="00177448"/>
    <w:rsid w:val="00177C1A"/>
    <w:rsid w:val="0018024C"/>
    <w:rsid w:val="00183D74"/>
    <w:rsid w:val="001840E4"/>
    <w:rsid w:val="00185150"/>
    <w:rsid w:val="00185181"/>
    <w:rsid w:val="00186D88"/>
    <w:rsid w:val="00190F32"/>
    <w:rsid w:val="00192FBC"/>
    <w:rsid w:val="00192FCF"/>
    <w:rsid w:val="00193501"/>
    <w:rsid w:val="001937A4"/>
    <w:rsid w:val="00194DF6"/>
    <w:rsid w:val="00194F26"/>
    <w:rsid w:val="00197C7C"/>
    <w:rsid w:val="001A161F"/>
    <w:rsid w:val="001A1D4F"/>
    <w:rsid w:val="001A34A8"/>
    <w:rsid w:val="001A3976"/>
    <w:rsid w:val="001B0BD5"/>
    <w:rsid w:val="001B1351"/>
    <w:rsid w:val="001B1C47"/>
    <w:rsid w:val="001B224D"/>
    <w:rsid w:val="001B2963"/>
    <w:rsid w:val="001B4A73"/>
    <w:rsid w:val="001B64EA"/>
    <w:rsid w:val="001C301A"/>
    <w:rsid w:val="001C42DB"/>
    <w:rsid w:val="001C45D7"/>
    <w:rsid w:val="001C4CA7"/>
    <w:rsid w:val="001C7E58"/>
    <w:rsid w:val="001D6252"/>
    <w:rsid w:val="001D6C1F"/>
    <w:rsid w:val="001E3511"/>
    <w:rsid w:val="001E5A4F"/>
    <w:rsid w:val="001F29B4"/>
    <w:rsid w:val="002007EB"/>
    <w:rsid w:val="00201676"/>
    <w:rsid w:val="00203759"/>
    <w:rsid w:val="00204502"/>
    <w:rsid w:val="00210F5D"/>
    <w:rsid w:val="00212779"/>
    <w:rsid w:val="00213B60"/>
    <w:rsid w:val="002153C4"/>
    <w:rsid w:val="0021628E"/>
    <w:rsid w:val="00216B25"/>
    <w:rsid w:val="002171C0"/>
    <w:rsid w:val="00220A51"/>
    <w:rsid w:val="002210E0"/>
    <w:rsid w:val="002228F2"/>
    <w:rsid w:val="00223559"/>
    <w:rsid w:val="00223867"/>
    <w:rsid w:val="0022491F"/>
    <w:rsid w:val="00226AAB"/>
    <w:rsid w:val="0023229C"/>
    <w:rsid w:val="00232511"/>
    <w:rsid w:val="00232774"/>
    <w:rsid w:val="00235B8E"/>
    <w:rsid w:val="002377ED"/>
    <w:rsid w:val="00240904"/>
    <w:rsid w:val="00250CF4"/>
    <w:rsid w:val="00250F03"/>
    <w:rsid w:val="00252119"/>
    <w:rsid w:val="00253D71"/>
    <w:rsid w:val="0025489D"/>
    <w:rsid w:val="00254B79"/>
    <w:rsid w:val="00254EF5"/>
    <w:rsid w:val="00255124"/>
    <w:rsid w:val="0025587E"/>
    <w:rsid w:val="0025689B"/>
    <w:rsid w:val="00261CF3"/>
    <w:rsid w:val="00262380"/>
    <w:rsid w:val="00263731"/>
    <w:rsid w:val="00265010"/>
    <w:rsid w:val="00270595"/>
    <w:rsid w:val="00270CE2"/>
    <w:rsid w:val="0027634B"/>
    <w:rsid w:val="00281E6B"/>
    <w:rsid w:val="0028387A"/>
    <w:rsid w:val="00284E51"/>
    <w:rsid w:val="00293CB5"/>
    <w:rsid w:val="00294D0A"/>
    <w:rsid w:val="00295842"/>
    <w:rsid w:val="00296B08"/>
    <w:rsid w:val="002A38E5"/>
    <w:rsid w:val="002A3D62"/>
    <w:rsid w:val="002A5583"/>
    <w:rsid w:val="002A6DBE"/>
    <w:rsid w:val="002A7CEC"/>
    <w:rsid w:val="002B0EBC"/>
    <w:rsid w:val="002B1EEC"/>
    <w:rsid w:val="002B2026"/>
    <w:rsid w:val="002B4937"/>
    <w:rsid w:val="002B4B5F"/>
    <w:rsid w:val="002C197E"/>
    <w:rsid w:val="002C43DC"/>
    <w:rsid w:val="002D4AFB"/>
    <w:rsid w:val="002D7BBC"/>
    <w:rsid w:val="002E0159"/>
    <w:rsid w:val="002E308F"/>
    <w:rsid w:val="002E3A72"/>
    <w:rsid w:val="002E447F"/>
    <w:rsid w:val="002E69DF"/>
    <w:rsid w:val="002F05AE"/>
    <w:rsid w:val="002F0B85"/>
    <w:rsid w:val="002F0C4C"/>
    <w:rsid w:val="002F5532"/>
    <w:rsid w:val="002F66C2"/>
    <w:rsid w:val="00300005"/>
    <w:rsid w:val="00304F5F"/>
    <w:rsid w:val="00311923"/>
    <w:rsid w:val="00313F91"/>
    <w:rsid w:val="003168E9"/>
    <w:rsid w:val="00317A56"/>
    <w:rsid w:val="00317F88"/>
    <w:rsid w:val="00322111"/>
    <w:rsid w:val="00322694"/>
    <w:rsid w:val="003242C0"/>
    <w:rsid w:val="00324B2B"/>
    <w:rsid w:val="00326F92"/>
    <w:rsid w:val="00327BD7"/>
    <w:rsid w:val="0033182C"/>
    <w:rsid w:val="00332665"/>
    <w:rsid w:val="00333125"/>
    <w:rsid w:val="0033366E"/>
    <w:rsid w:val="00334AA1"/>
    <w:rsid w:val="00337DA6"/>
    <w:rsid w:val="00340237"/>
    <w:rsid w:val="0034064D"/>
    <w:rsid w:val="00340936"/>
    <w:rsid w:val="00340E04"/>
    <w:rsid w:val="00342BDB"/>
    <w:rsid w:val="00344520"/>
    <w:rsid w:val="003446E4"/>
    <w:rsid w:val="00345BAD"/>
    <w:rsid w:val="00350BEE"/>
    <w:rsid w:val="00351681"/>
    <w:rsid w:val="00352FC7"/>
    <w:rsid w:val="0035599A"/>
    <w:rsid w:val="0035701A"/>
    <w:rsid w:val="00357E34"/>
    <w:rsid w:val="00361367"/>
    <w:rsid w:val="00361533"/>
    <w:rsid w:val="003641C8"/>
    <w:rsid w:val="003643BF"/>
    <w:rsid w:val="0037091C"/>
    <w:rsid w:val="00371619"/>
    <w:rsid w:val="00371FB7"/>
    <w:rsid w:val="0037633F"/>
    <w:rsid w:val="003772C6"/>
    <w:rsid w:val="00385AF2"/>
    <w:rsid w:val="00387140"/>
    <w:rsid w:val="00390525"/>
    <w:rsid w:val="00393E4D"/>
    <w:rsid w:val="00396D4D"/>
    <w:rsid w:val="003A105F"/>
    <w:rsid w:val="003B0592"/>
    <w:rsid w:val="003B0834"/>
    <w:rsid w:val="003B0923"/>
    <w:rsid w:val="003B108C"/>
    <w:rsid w:val="003B2B50"/>
    <w:rsid w:val="003B36B3"/>
    <w:rsid w:val="003B48E1"/>
    <w:rsid w:val="003B5922"/>
    <w:rsid w:val="003B7EFB"/>
    <w:rsid w:val="003C02F6"/>
    <w:rsid w:val="003C03F8"/>
    <w:rsid w:val="003C0C07"/>
    <w:rsid w:val="003C22A3"/>
    <w:rsid w:val="003C2E82"/>
    <w:rsid w:val="003C71A6"/>
    <w:rsid w:val="003C788D"/>
    <w:rsid w:val="003D0790"/>
    <w:rsid w:val="003D18D8"/>
    <w:rsid w:val="003D32DD"/>
    <w:rsid w:val="003D7346"/>
    <w:rsid w:val="003E35C1"/>
    <w:rsid w:val="003E7C98"/>
    <w:rsid w:val="003F0939"/>
    <w:rsid w:val="003F578B"/>
    <w:rsid w:val="003F6807"/>
    <w:rsid w:val="003F6D3D"/>
    <w:rsid w:val="00400995"/>
    <w:rsid w:val="00400B7C"/>
    <w:rsid w:val="004047DA"/>
    <w:rsid w:val="004052AC"/>
    <w:rsid w:val="004055F6"/>
    <w:rsid w:val="00406D7D"/>
    <w:rsid w:val="0041439A"/>
    <w:rsid w:val="004150E6"/>
    <w:rsid w:val="004163E3"/>
    <w:rsid w:val="00417DFF"/>
    <w:rsid w:val="00421B49"/>
    <w:rsid w:val="00422561"/>
    <w:rsid w:val="00424F51"/>
    <w:rsid w:val="004318CD"/>
    <w:rsid w:val="004326C0"/>
    <w:rsid w:val="00433AE6"/>
    <w:rsid w:val="004349C7"/>
    <w:rsid w:val="00435451"/>
    <w:rsid w:val="004356B8"/>
    <w:rsid w:val="004357AB"/>
    <w:rsid w:val="0043582C"/>
    <w:rsid w:val="00435974"/>
    <w:rsid w:val="004360D9"/>
    <w:rsid w:val="00437D05"/>
    <w:rsid w:val="004420C3"/>
    <w:rsid w:val="0044719C"/>
    <w:rsid w:val="00447507"/>
    <w:rsid w:val="00447D06"/>
    <w:rsid w:val="00452014"/>
    <w:rsid w:val="00452A47"/>
    <w:rsid w:val="0045343D"/>
    <w:rsid w:val="00454EE3"/>
    <w:rsid w:val="00456554"/>
    <w:rsid w:val="00457138"/>
    <w:rsid w:val="004573A8"/>
    <w:rsid w:val="00457BCC"/>
    <w:rsid w:val="00461483"/>
    <w:rsid w:val="00470B77"/>
    <w:rsid w:val="004712C4"/>
    <w:rsid w:val="004735C2"/>
    <w:rsid w:val="00474342"/>
    <w:rsid w:val="004758E9"/>
    <w:rsid w:val="00476C66"/>
    <w:rsid w:val="00484C67"/>
    <w:rsid w:val="0048550C"/>
    <w:rsid w:val="004862B4"/>
    <w:rsid w:val="00487195"/>
    <w:rsid w:val="0049158B"/>
    <w:rsid w:val="0049215A"/>
    <w:rsid w:val="004954E2"/>
    <w:rsid w:val="00495539"/>
    <w:rsid w:val="004A1F49"/>
    <w:rsid w:val="004A4CDB"/>
    <w:rsid w:val="004A733E"/>
    <w:rsid w:val="004B00A7"/>
    <w:rsid w:val="004B3F75"/>
    <w:rsid w:val="004B4C53"/>
    <w:rsid w:val="004B504E"/>
    <w:rsid w:val="004C0124"/>
    <w:rsid w:val="004C1618"/>
    <w:rsid w:val="004C1D61"/>
    <w:rsid w:val="004C71E6"/>
    <w:rsid w:val="004D104B"/>
    <w:rsid w:val="004D42DC"/>
    <w:rsid w:val="004D5966"/>
    <w:rsid w:val="004E047F"/>
    <w:rsid w:val="004E1AED"/>
    <w:rsid w:val="004E20B0"/>
    <w:rsid w:val="004E2463"/>
    <w:rsid w:val="004E3E69"/>
    <w:rsid w:val="004E45ED"/>
    <w:rsid w:val="004E4ADB"/>
    <w:rsid w:val="004F0687"/>
    <w:rsid w:val="004F2CB7"/>
    <w:rsid w:val="004F3AE8"/>
    <w:rsid w:val="004F3CF6"/>
    <w:rsid w:val="004F4BE6"/>
    <w:rsid w:val="004F4F37"/>
    <w:rsid w:val="004F50D8"/>
    <w:rsid w:val="004F5686"/>
    <w:rsid w:val="004F5F62"/>
    <w:rsid w:val="004F7393"/>
    <w:rsid w:val="004F798A"/>
    <w:rsid w:val="00501AC6"/>
    <w:rsid w:val="00502491"/>
    <w:rsid w:val="005027A0"/>
    <w:rsid w:val="00503AC9"/>
    <w:rsid w:val="00503C5F"/>
    <w:rsid w:val="0051095E"/>
    <w:rsid w:val="00512A71"/>
    <w:rsid w:val="00516525"/>
    <w:rsid w:val="00516B98"/>
    <w:rsid w:val="00517E7B"/>
    <w:rsid w:val="00523F52"/>
    <w:rsid w:val="0052415B"/>
    <w:rsid w:val="00526D32"/>
    <w:rsid w:val="005270BF"/>
    <w:rsid w:val="00531B71"/>
    <w:rsid w:val="005362D7"/>
    <w:rsid w:val="00537659"/>
    <w:rsid w:val="00537CA2"/>
    <w:rsid w:val="00541304"/>
    <w:rsid w:val="00544EEA"/>
    <w:rsid w:val="00545E76"/>
    <w:rsid w:val="0054624A"/>
    <w:rsid w:val="005500D3"/>
    <w:rsid w:val="0055175D"/>
    <w:rsid w:val="005534DE"/>
    <w:rsid w:val="00555966"/>
    <w:rsid w:val="00557B11"/>
    <w:rsid w:val="00562254"/>
    <w:rsid w:val="00564134"/>
    <w:rsid w:val="0057678F"/>
    <w:rsid w:val="005769F2"/>
    <w:rsid w:val="00580D80"/>
    <w:rsid w:val="00581E1F"/>
    <w:rsid w:val="0058370B"/>
    <w:rsid w:val="00585F60"/>
    <w:rsid w:val="00590388"/>
    <w:rsid w:val="00590A1E"/>
    <w:rsid w:val="00594AF8"/>
    <w:rsid w:val="005962A9"/>
    <w:rsid w:val="005A0EF5"/>
    <w:rsid w:val="005B085B"/>
    <w:rsid w:val="005B1560"/>
    <w:rsid w:val="005B3386"/>
    <w:rsid w:val="005B5980"/>
    <w:rsid w:val="005C02F0"/>
    <w:rsid w:val="005C12A5"/>
    <w:rsid w:val="005C4798"/>
    <w:rsid w:val="005C5812"/>
    <w:rsid w:val="005D19E4"/>
    <w:rsid w:val="005D3C01"/>
    <w:rsid w:val="005D4875"/>
    <w:rsid w:val="005E0E94"/>
    <w:rsid w:val="005E5809"/>
    <w:rsid w:val="005E679A"/>
    <w:rsid w:val="005E7D27"/>
    <w:rsid w:val="005F09DE"/>
    <w:rsid w:val="005F227D"/>
    <w:rsid w:val="005F2935"/>
    <w:rsid w:val="005F35B9"/>
    <w:rsid w:val="005F5015"/>
    <w:rsid w:val="005F550C"/>
    <w:rsid w:val="005F5E82"/>
    <w:rsid w:val="0060081A"/>
    <w:rsid w:val="00600BA2"/>
    <w:rsid w:val="00600E02"/>
    <w:rsid w:val="00601C91"/>
    <w:rsid w:val="0060209C"/>
    <w:rsid w:val="00606E36"/>
    <w:rsid w:val="00607BEE"/>
    <w:rsid w:val="00607E59"/>
    <w:rsid w:val="006111BA"/>
    <w:rsid w:val="0061263A"/>
    <w:rsid w:val="006137AC"/>
    <w:rsid w:val="00616EAA"/>
    <w:rsid w:val="006227E4"/>
    <w:rsid w:val="00622FFB"/>
    <w:rsid w:val="00623309"/>
    <w:rsid w:val="00625685"/>
    <w:rsid w:val="00625E2B"/>
    <w:rsid w:val="0063074E"/>
    <w:rsid w:val="006310AA"/>
    <w:rsid w:val="00636DE2"/>
    <w:rsid w:val="006379DC"/>
    <w:rsid w:val="006443E8"/>
    <w:rsid w:val="00644F60"/>
    <w:rsid w:val="00645E4C"/>
    <w:rsid w:val="006461D1"/>
    <w:rsid w:val="00647E36"/>
    <w:rsid w:val="006506CA"/>
    <w:rsid w:val="006508D9"/>
    <w:rsid w:val="00651169"/>
    <w:rsid w:val="00652F47"/>
    <w:rsid w:val="00654840"/>
    <w:rsid w:val="00656A2B"/>
    <w:rsid w:val="006600F2"/>
    <w:rsid w:val="00660391"/>
    <w:rsid w:val="00660492"/>
    <w:rsid w:val="00660F57"/>
    <w:rsid w:val="00663CBC"/>
    <w:rsid w:val="006674E6"/>
    <w:rsid w:val="00671C58"/>
    <w:rsid w:val="00672274"/>
    <w:rsid w:val="00674718"/>
    <w:rsid w:val="00677036"/>
    <w:rsid w:val="00677CD6"/>
    <w:rsid w:val="00681EE7"/>
    <w:rsid w:val="00683CBA"/>
    <w:rsid w:val="006845F6"/>
    <w:rsid w:val="00684947"/>
    <w:rsid w:val="00687096"/>
    <w:rsid w:val="0069379C"/>
    <w:rsid w:val="00696567"/>
    <w:rsid w:val="006970FB"/>
    <w:rsid w:val="006B0419"/>
    <w:rsid w:val="006B08AD"/>
    <w:rsid w:val="006B18A2"/>
    <w:rsid w:val="006B232B"/>
    <w:rsid w:val="006B64D2"/>
    <w:rsid w:val="006C0A39"/>
    <w:rsid w:val="006C11FE"/>
    <w:rsid w:val="006C2991"/>
    <w:rsid w:val="006C5E82"/>
    <w:rsid w:val="006C69DF"/>
    <w:rsid w:val="006C7441"/>
    <w:rsid w:val="006D1F6D"/>
    <w:rsid w:val="006D3327"/>
    <w:rsid w:val="006D361A"/>
    <w:rsid w:val="006D3BDF"/>
    <w:rsid w:val="006D3E14"/>
    <w:rsid w:val="006D6E27"/>
    <w:rsid w:val="006D7876"/>
    <w:rsid w:val="006D7EFB"/>
    <w:rsid w:val="006F2DEC"/>
    <w:rsid w:val="006F30A0"/>
    <w:rsid w:val="0070089E"/>
    <w:rsid w:val="007067F9"/>
    <w:rsid w:val="007134E8"/>
    <w:rsid w:val="007150A2"/>
    <w:rsid w:val="00717202"/>
    <w:rsid w:val="007174F6"/>
    <w:rsid w:val="0072100B"/>
    <w:rsid w:val="00721984"/>
    <w:rsid w:val="007226CB"/>
    <w:rsid w:val="00723D27"/>
    <w:rsid w:val="00723F9B"/>
    <w:rsid w:val="00727D5C"/>
    <w:rsid w:val="007308F5"/>
    <w:rsid w:val="00734C95"/>
    <w:rsid w:val="007354ED"/>
    <w:rsid w:val="007437F8"/>
    <w:rsid w:val="00743E6C"/>
    <w:rsid w:val="00744C89"/>
    <w:rsid w:val="00751CD2"/>
    <w:rsid w:val="0075294B"/>
    <w:rsid w:val="00756446"/>
    <w:rsid w:val="007576B3"/>
    <w:rsid w:val="00762EA4"/>
    <w:rsid w:val="007649B8"/>
    <w:rsid w:val="00770DA3"/>
    <w:rsid w:val="00771EB2"/>
    <w:rsid w:val="007732DF"/>
    <w:rsid w:val="007749DE"/>
    <w:rsid w:val="00774C09"/>
    <w:rsid w:val="007768A7"/>
    <w:rsid w:val="00777897"/>
    <w:rsid w:val="00777B4A"/>
    <w:rsid w:val="00780C08"/>
    <w:rsid w:val="007816F9"/>
    <w:rsid w:val="00785FD7"/>
    <w:rsid w:val="00786056"/>
    <w:rsid w:val="00786330"/>
    <w:rsid w:val="00792248"/>
    <w:rsid w:val="00792C20"/>
    <w:rsid w:val="00795F1F"/>
    <w:rsid w:val="00797674"/>
    <w:rsid w:val="007A2AE1"/>
    <w:rsid w:val="007A3BCA"/>
    <w:rsid w:val="007A70FC"/>
    <w:rsid w:val="007A7B3C"/>
    <w:rsid w:val="007A7D19"/>
    <w:rsid w:val="007B36E8"/>
    <w:rsid w:val="007B457C"/>
    <w:rsid w:val="007B45E5"/>
    <w:rsid w:val="007B7DA4"/>
    <w:rsid w:val="007C208C"/>
    <w:rsid w:val="007C4369"/>
    <w:rsid w:val="007C76EA"/>
    <w:rsid w:val="007C7F40"/>
    <w:rsid w:val="007D04EC"/>
    <w:rsid w:val="007D1395"/>
    <w:rsid w:val="007D2763"/>
    <w:rsid w:val="007D5B83"/>
    <w:rsid w:val="007E14BD"/>
    <w:rsid w:val="007E1789"/>
    <w:rsid w:val="007E38A6"/>
    <w:rsid w:val="007E63B6"/>
    <w:rsid w:val="007F4CB6"/>
    <w:rsid w:val="007F55AB"/>
    <w:rsid w:val="008017D6"/>
    <w:rsid w:val="008043F4"/>
    <w:rsid w:val="008047E0"/>
    <w:rsid w:val="00810A93"/>
    <w:rsid w:val="008136D1"/>
    <w:rsid w:val="00813A4C"/>
    <w:rsid w:val="00813C4C"/>
    <w:rsid w:val="00820AB8"/>
    <w:rsid w:val="008251E5"/>
    <w:rsid w:val="00825658"/>
    <w:rsid w:val="00832003"/>
    <w:rsid w:val="008326F9"/>
    <w:rsid w:val="00833BEC"/>
    <w:rsid w:val="0083490B"/>
    <w:rsid w:val="00837E11"/>
    <w:rsid w:val="00841050"/>
    <w:rsid w:val="00841A15"/>
    <w:rsid w:val="00844826"/>
    <w:rsid w:val="008454DA"/>
    <w:rsid w:val="00846DAD"/>
    <w:rsid w:val="00847DD5"/>
    <w:rsid w:val="0085345D"/>
    <w:rsid w:val="00853B9E"/>
    <w:rsid w:val="00854653"/>
    <w:rsid w:val="0086289C"/>
    <w:rsid w:val="00862B61"/>
    <w:rsid w:val="00872968"/>
    <w:rsid w:val="00873F85"/>
    <w:rsid w:val="008759A3"/>
    <w:rsid w:val="00877F37"/>
    <w:rsid w:val="008820E2"/>
    <w:rsid w:val="0088219D"/>
    <w:rsid w:val="00882B94"/>
    <w:rsid w:val="0088417E"/>
    <w:rsid w:val="00884C41"/>
    <w:rsid w:val="008854CA"/>
    <w:rsid w:val="00886F27"/>
    <w:rsid w:val="0088702A"/>
    <w:rsid w:val="008877F9"/>
    <w:rsid w:val="008879BC"/>
    <w:rsid w:val="00890829"/>
    <w:rsid w:val="0089193D"/>
    <w:rsid w:val="00891CCE"/>
    <w:rsid w:val="008928A6"/>
    <w:rsid w:val="008951B1"/>
    <w:rsid w:val="00895A04"/>
    <w:rsid w:val="00895FC5"/>
    <w:rsid w:val="00897A16"/>
    <w:rsid w:val="00897B17"/>
    <w:rsid w:val="008A1749"/>
    <w:rsid w:val="008A308B"/>
    <w:rsid w:val="008A707C"/>
    <w:rsid w:val="008B378F"/>
    <w:rsid w:val="008B38B7"/>
    <w:rsid w:val="008C0A89"/>
    <w:rsid w:val="008C17CF"/>
    <w:rsid w:val="008C4130"/>
    <w:rsid w:val="008C4610"/>
    <w:rsid w:val="008C5366"/>
    <w:rsid w:val="008C6BFA"/>
    <w:rsid w:val="008C6F44"/>
    <w:rsid w:val="008C72AC"/>
    <w:rsid w:val="008D1826"/>
    <w:rsid w:val="008D6255"/>
    <w:rsid w:val="008D6801"/>
    <w:rsid w:val="008E16EA"/>
    <w:rsid w:val="008E234C"/>
    <w:rsid w:val="008E2EBB"/>
    <w:rsid w:val="008E3198"/>
    <w:rsid w:val="008E31AB"/>
    <w:rsid w:val="008E6F3F"/>
    <w:rsid w:val="008F2483"/>
    <w:rsid w:val="008F4DE5"/>
    <w:rsid w:val="008F5350"/>
    <w:rsid w:val="008F5821"/>
    <w:rsid w:val="008F741B"/>
    <w:rsid w:val="00900D4D"/>
    <w:rsid w:val="00903802"/>
    <w:rsid w:val="0091060A"/>
    <w:rsid w:val="00914D6E"/>
    <w:rsid w:val="009179D1"/>
    <w:rsid w:val="00923BD5"/>
    <w:rsid w:val="00925BF5"/>
    <w:rsid w:val="00925CC5"/>
    <w:rsid w:val="00925F9C"/>
    <w:rsid w:val="00926794"/>
    <w:rsid w:val="00932520"/>
    <w:rsid w:val="00933B3F"/>
    <w:rsid w:val="009369B2"/>
    <w:rsid w:val="00940770"/>
    <w:rsid w:val="009408B7"/>
    <w:rsid w:val="00941328"/>
    <w:rsid w:val="00941BB6"/>
    <w:rsid w:val="00943925"/>
    <w:rsid w:val="0094412F"/>
    <w:rsid w:val="00946B24"/>
    <w:rsid w:val="00947B6C"/>
    <w:rsid w:val="0095152B"/>
    <w:rsid w:val="00951D98"/>
    <w:rsid w:val="009533B5"/>
    <w:rsid w:val="00955BA9"/>
    <w:rsid w:val="00957280"/>
    <w:rsid w:val="00960422"/>
    <w:rsid w:val="00960FBD"/>
    <w:rsid w:val="009613FE"/>
    <w:rsid w:val="00961790"/>
    <w:rsid w:val="00965A93"/>
    <w:rsid w:val="0096698A"/>
    <w:rsid w:val="00967E66"/>
    <w:rsid w:val="00972A0D"/>
    <w:rsid w:val="00973286"/>
    <w:rsid w:val="00975156"/>
    <w:rsid w:val="0097618F"/>
    <w:rsid w:val="00980909"/>
    <w:rsid w:val="00981142"/>
    <w:rsid w:val="00983461"/>
    <w:rsid w:val="0098514A"/>
    <w:rsid w:val="00985D50"/>
    <w:rsid w:val="00987C15"/>
    <w:rsid w:val="0099013F"/>
    <w:rsid w:val="00992316"/>
    <w:rsid w:val="00992F46"/>
    <w:rsid w:val="00996AA2"/>
    <w:rsid w:val="009A1B4C"/>
    <w:rsid w:val="009A2B66"/>
    <w:rsid w:val="009A4D2A"/>
    <w:rsid w:val="009A74C7"/>
    <w:rsid w:val="009B0E92"/>
    <w:rsid w:val="009B24C5"/>
    <w:rsid w:val="009B5C12"/>
    <w:rsid w:val="009B5E3A"/>
    <w:rsid w:val="009C09B6"/>
    <w:rsid w:val="009C0A09"/>
    <w:rsid w:val="009C56A7"/>
    <w:rsid w:val="009C7FF7"/>
    <w:rsid w:val="009D4758"/>
    <w:rsid w:val="009D63D2"/>
    <w:rsid w:val="009D66DF"/>
    <w:rsid w:val="009E2B72"/>
    <w:rsid w:val="009E65B9"/>
    <w:rsid w:val="009F315B"/>
    <w:rsid w:val="009F6120"/>
    <w:rsid w:val="009F6C43"/>
    <w:rsid w:val="009F79B9"/>
    <w:rsid w:val="00A004B2"/>
    <w:rsid w:val="00A00689"/>
    <w:rsid w:val="00A03572"/>
    <w:rsid w:val="00A04202"/>
    <w:rsid w:val="00A05B99"/>
    <w:rsid w:val="00A05E7E"/>
    <w:rsid w:val="00A06336"/>
    <w:rsid w:val="00A12350"/>
    <w:rsid w:val="00A1310C"/>
    <w:rsid w:val="00A13CA4"/>
    <w:rsid w:val="00A20063"/>
    <w:rsid w:val="00A21744"/>
    <w:rsid w:val="00A239DF"/>
    <w:rsid w:val="00A27017"/>
    <w:rsid w:val="00A279FD"/>
    <w:rsid w:val="00A3174D"/>
    <w:rsid w:val="00A32F48"/>
    <w:rsid w:val="00A33711"/>
    <w:rsid w:val="00A338BC"/>
    <w:rsid w:val="00A34300"/>
    <w:rsid w:val="00A369E4"/>
    <w:rsid w:val="00A37CA4"/>
    <w:rsid w:val="00A4773A"/>
    <w:rsid w:val="00A535CE"/>
    <w:rsid w:val="00A55D9A"/>
    <w:rsid w:val="00A56D4C"/>
    <w:rsid w:val="00A62CD8"/>
    <w:rsid w:val="00A62EEC"/>
    <w:rsid w:val="00A648FA"/>
    <w:rsid w:val="00A650E4"/>
    <w:rsid w:val="00A6650F"/>
    <w:rsid w:val="00A67608"/>
    <w:rsid w:val="00A72CBB"/>
    <w:rsid w:val="00A72E13"/>
    <w:rsid w:val="00A75A00"/>
    <w:rsid w:val="00A764F9"/>
    <w:rsid w:val="00A7738F"/>
    <w:rsid w:val="00A80F1E"/>
    <w:rsid w:val="00A82F02"/>
    <w:rsid w:val="00A835AC"/>
    <w:rsid w:val="00A90A22"/>
    <w:rsid w:val="00A92A18"/>
    <w:rsid w:val="00A972CB"/>
    <w:rsid w:val="00A97478"/>
    <w:rsid w:val="00A979C9"/>
    <w:rsid w:val="00A97C9C"/>
    <w:rsid w:val="00AA31CA"/>
    <w:rsid w:val="00AA3436"/>
    <w:rsid w:val="00AA37FF"/>
    <w:rsid w:val="00AA4079"/>
    <w:rsid w:val="00AA4FCF"/>
    <w:rsid w:val="00AB00F9"/>
    <w:rsid w:val="00AB043C"/>
    <w:rsid w:val="00AB2D91"/>
    <w:rsid w:val="00AB328C"/>
    <w:rsid w:val="00AB3EA1"/>
    <w:rsid w:val="00AB5B33"/>
    <w:rsid w:val="00AB6B0D"/>
    <w:rsid w:val="00AC2FE2"/>
    <w:rsid w:val="00AD3BE9"/>
    <w:rsid w:val="00AD4218"/>
    <w:rsid w:val="00AD4632"/>
    <w:rsid w:val="00AD479A"/>
    <w:rsid w:val="00AD591A"/>
    <w:rsid w:val="00AD5ECD"/>
    <w:rsid w:val="00AD6389"/>
    <w:rsid w:val="00AD7864"/>
    <w:rsid w:val="00AE0752"/>
    <w:rsid w:val="00AE0C26"/>
    <w:rsid w:val="00AE5EC6"/>
    <w:rsid w:val="00AE6267"/>
    <w:rsid w:val="00AE63C2"/>
    <w:rsid w:val="00AF0F70"/>
    <w:rsid w:val="00AF2111"/>
    <w:rsid w:val="00AF34F5"/>
    <w:rsid w:val="00AF4B29"/>
    <w:rsid w:val="00AF6310"/>
    <w:rsid w:val="00B009B9"/>
    <w:rsid w:val="00B0242B"/>
    <w:rsid w:val="00B03C5C"/>
    <w:rsid w:val="00B04144"/>
    <w:rsid w:val="00B06D70"/>
    <w:rsid w:val="00B07114"/>
    <w:rsid w:val="00B1373A"/>
    <w:rsid w:val="00B13BA0"/>
    <w:rsid w:val="00B14CA3"/>
    <w:rsid w:val="00B1736A"/>
    <w:rsid w:val="00B21894"/>
    <w:rsid w:val="00B24739"/>
    <w:rsid w:val="00B2677D"/>
    <w:rsid w:val="00B27858"/>
    <w:rsid w:val="00B31250"/>
    <w:rsid w:val="00B327DD"/>
    <w:rsid w:val="00B33ABF"/>
    <w:rsid w:val="00B37192"/>
    <w:rsid w:val="00B40B7C"/>
    <w:rsid w:val="00B40CC1"/>
    <w:rsid w:val="00B410FE"/>
    <w:rsid w:val="00B423CE"/>
    <w:rsid w:val="00B42F3E"/>
    <w:rsid w:val="00B43CE5"/>
    <w:rsid w:val="00B46C77"/>
    <w:rsid w:val="00B46E88"/>
    <w:rsid w:val="00B50F46"/>
    <w:rsid w:val="00B543BE"/>
    <w:rsid w:val="00B55AE8"/>
    <w:rsid w:val="00B6073B"/>
    <w:rsid w:val="00B607D0"/>
    <w:rsid w:val="00B60C4A"/>
    <w:rsid w:val="00B61566"/>
    <w:rsid w:val="00B62A3A"/>
    <w:rsid w:val="00B64F20"/>
    <w:rsid w:val="00B81D25"/>
    <w:rsid w:val="00B82FCF"/>
    <w:rsid w:val="00B8358B"/>
    <w:rsid w:val="00B847EB"/>
    <w:rsid w:val="00B863A4"/>
    <w:rsid w:val="00B86976"/>
    <w:rsid w:val="00B92A58"/>
    <w:rsid w:val="00B92D30"/>
    <w:rsid w:val="00B92F16"/>
    <w:rsid w:val="00B93246"/>
    <w:rsid w:val="00B938EA"/>
    <w:rsid w:val="00B96109"/>
    <w:rsid w:val="00B9785A"/>
    <w:rsid w:val="00B9787A"/>
    <w:rsid w:val="00B97C23"/>
    <w:rsid w:val="00BA037A"/>
    <w:rsid w:val="00BA1D5D"/>
    <w:rsid w:val="00BA5904"/>
    <w:rsid w:val="00BA5BF9"/>
    <w:rsid w:val="00BA6CAE"/>
    <w:rsid w:val="00BB0328"/>
    <w:rsid w:val="00BB221D"/>
    <w:rsid w:val="00BB3670"/>
    <w:rsid w:val="00BB44B6"/>
    <w:rsid w:val="00BB71BC"/>
    <w:rsid w:val="00BB7814"/>
    <w:rsid w:val="00BC1C7A"/>
    <w:rsid w:val="00BD1D3A"/>
    <w:rsid w:val="00BD3AD6"/>
    <w:rsid w:val="00BD40AA"/>
    <w:rsid w:val="00BD4A86"/>
    <w:rsid w:val="00BD6139"/>
    <w:rsid w:val="00BD7D73"/>
    <w:rsid w:val="00BE07E8"/>
    <w:rsid w:val="00BE5CB9"/>
    <w:rsid w:val="00BF04D2"/>
    <w:rsid w:val="00BF0CE9"/>
    <w:rsid w:val="00BF2D7C"/>
    <w:rsid w:val="00BF53A1"/>
    <w:rsid w:val="00C001F5"/>
    <w:rsid w:val="00C039D0"/>
    <w:rsid w:val="00C03ED1"/>
    <w:rsid w:val="00C0420F"/>
    <w:rsid w:val="00C053EE"/>
    <w:rsid w:val="00C06074"/>
    <w:rsid w:val="00C078D1"/>
    <w:rsid w:val="00C11AC5"/>
    <w:rsid w:val="00C11DB7"/>
    <w:rsid w:val="00C20C3A"/>
    <w:rsid w:val="00C21705"/>
    <w:rsid w:val="00C24D70"/>
    <w:rsid w:val="00C25563"/>
    <w:rsid w:val="00C27C90"/>
    <w:rsid w:val="00C33D1B"/>
    <w:rsid w:val="00C34AAA"/>
    <w:rsid w:val="00C364BB"/>
    <w:rsid w:val="00C40EDB"/>
    <w:rsid w:val="00C41B6F"/>
    <w:rsid w:val="00C42A8A"/>
    <w:rsid w:val="00C45641"/>
    <w:rsid w:val="00C45642"/>
    <w:rsid w:val="00C45993"/>
    <w:rsid w:val="00C46683"/>
    <w:rsid w:val="00C46DAA"/>
    <w:rsid w:val="00C51E08"/>
    <w:rsid w:val="00C540DD"/>
    <w:rsid w:val="00C55C23"/>
    <w:rsid w:val="00C57985"/>
    <w:rsid w:val="00C61FEC"/>
    <w:rsid w:val="00C62125"/>
    <w:rsid w:val="00C62BE6"/>
    <w:rsid w:val="00C63E6A"/>
    <w:rsid w:val="00C6512B"/>
    <w:rsid w:val="00C65196"/>
    <w:rsid w:val="00C651B3"/>
    <w:rsid w:val="00C726D2"/>
    <w:rsid w:val="00C74AE7"/>
    <w:rsid w:val="00C74D2D"/>
    <w:rsid w:val="00C75869"/>
    <w:rsid w:val="00C75D72"/>
    <w:rsid w:val="00C806D5"/>
    <w:rsid w:val="00C90338"/>
    <w:rsid w:val="00C910D3"/>
    <w:rsid w:val="00C9156D"/>
    <w:rsid w:val="00C95689"/>
    <w:rsid w:val="00C96EAE"/>
    <w:rsid w:val="00CA23DE"/>
    <w:rsid w:val="00CA4705"/>
    <w:rsid w:val="00CA5F88"/>
    <w:rsid w:val="00CA7835"/>
    <w:rsid w:val="00CA7E00"/>
    <w:rsid w:val="00CB586A"/>
    <w:rsid w:val="00CB7474"/>
    <w:rsid w:val="00CC2072"/>
    <w:rsid w:val="00CC3298"/>
    <w:rsid w:val="00CC3C50"/>
    <w:rsid w:val="00CC5441"/>
    <w:rsid w:val="00CC6234"/>
    <w:rsid w:val="00CC628E"/>
    <w:rsid w:val="00CC7772"/>
    <w:rsid w:val="00CD1E28"/>
    <w:rsid w:val="00CD301A"/>
    <w:rsid w:val="00CE6C0D"/>
    <w:rsid w:val="00CE6F14"/>
    <w:rsid w:val="00CF36A1"/>
    <w:rsid w:val="00CF5330"/>
    <w:rsid w:val="00CF55E2"/>
    <w:rsid w:val="00D00356"/>
    <w:rsid w:val="00D01BE5"/>
    <w:rsid w:val="00D025E2"/>
    <w:rsid w:val="00D03EDD"/>
    <w:rsid w:val="00D04068"/>
    <w:rsid w:val="00D0560B"/>
    <w:rsid w:val="00D0572F"/>
    <w:rsid w:val="00D117CB"/>
    <w:rsid w:val="00D1236D"/>
    <w:rsid w:val="00D133FF"/>
    <w:rsid w:val="00D21B20"/>
    <w:rsid w:val="00D24328"/>
    <w:rsid w:val="00D258C0"/>
    <w:rsid w:val="00D305EB"/>
    <w:rsid w:val="00D30C01"/>
    <w:rsid w:val="00D3768B"/>
    <w:rsid w:val="00D37A47"/>
    <w:rsid w:val="00D44443"/>
    <w:rsid w:val="00D44A9E"/>
    <w:rsid w:val="00D451E6"/>
    <w:rsid w:val="00D4653D"/>
    <w:rsid w:val="00D477FF"/>
    <w:rsid w:val="00D47A97"/>
    <w:rsid w:val="00D519C0"/>
    <w:rsid w:val="00D545C8"/>
    <w:rsid w:val="00D54D61"/>
    <w:rsid w:val="00D54EA4"/>
    <w:rsid w:val="00D55252"/>
    <w:rsid w:val="00D57888"/>
    <w:rsid w:val="00D57EAD"/>
    <w:rsid w:val="00D62EE2"/>
    <w:rsid w:val="00D66B24"/>
    <w:rsid w:val="00D70257"/>
    <w:rsid w:val="00D712F4"/>
    <w:rsid w:val="00D71CAD"/>
    <w:rsid w:val="00D7252B"/>
    <w:rsid w:val="00D73145"/>
    <w:rsid w:val="00D76A0A"/>
    <w:rsid w:val="00D7728A"/>
    <w:rsid w:val="00D8006C"/>
    <w:rsid w:val="00D8441E"/>
    <w:rsid w:val="00D84EFF"/>
    <w:rsid w:val="00D853DA"/>
    <w:rsid w:val="00D8681D"/>
    <w:rsid w:val="00D91243"/>
    <w:rsid w:val="00D914AF"/>
    <w:rsid w:val="00D9278D"/>
    <w:rsid w:val="00D961B4"/>
    <w:rsid w:val="00D9762C"/>
    <w:rsid w:val="00DA02AD"/>
    <w:rsid w:val="00DA02D7"/>
    <w:rsid w:val="00DA2A11"/>
    <w:rsid w:val="00DA34C0"/>
    <w:rsid w:val="00DA4DB3"/>
    <w:rsid w:val="00DA4FFC"/>
    <w:rsid w:val="00DA6786"/>
    <w:rsid w:val="00DA790C"/>
    <w:rsid w:val="00DB2C38"/>
    <w:rsid w:val="00DB56DB"/>
    <w:rsid w:val="00DC0A0A"/>
    <w:rsid w:val="00DC1212"/>
    <w:rsid w:val="00DC2AB9"/>
    <w:rsid w:val="00DC45D1"/>
    <w:rsid w:val="00DC53F3"/>
    <w:rsid w:val="00DC5520"/>
    <w:rsid w:val="00DC603E"/>
    <w:rsid w:val="00DC793F"/>
    <w:rsid w:val="00DD2949"/>
    <w:rsid w:val="00DD4C6C"/>
    <w:rsid w:val="00DD5C1C"/>
    <w:rsid w:val="00DE0041"/>
    <w:rsid w:val="00DE0C7E"/>
    <w:rsid w:val="00DE12E7"/>
    <w:rsid w:val="00DE1D95"/>
    <w:rsid w:val="00DE32E2"/>
    <w:rsid w:val="00DE41F8"/>
    <w:rsid w:val="00DE5001"/>
    <w:rsid w:val="00DE54B5"/>
    <w:rsid w:val="00DE60E4"/>
    <w:rsid w:val="00DE61AA"/>
    <w:rsid w:val="00DE65C7"/>
    <w:rsid w:val="00DE704B"/>
    <w:rsid w:val="00DE7644"/>
    <w:rsid w:val="00DE7D47"/>
    <w:rsid w:val="00DF059C"/>
    <w:rsid w:val="00DF196A"/>
    <w:rsid w:val="00DF2262"/>
    <w:rsid w:val="00DF2C37"/>
    <w:rsid w:val="00DF3297"/>
    <w:rsid w:val="00DF39D5"/>
    <w:rsid w:val="00DF58BB"/>
    <w:rsid w:val="00DF5DC9"/>
    <w:rsid w:val="00E004FE"/>
    <w:rsid w:val="00E0246C"/>
    <w:rsid w:val="00E04A48"/>
    <w:rsid w:val="00E05E67"/>
    <w:rsid w:val="00E06A73"/>
    <w:rsid w:val="00E10419"/>
    <w:rsid w:val="00E106C4"/>
    <w:rsid w:val="00E13452"/>
    <w:rsid w:val="00E13DDD"/>
    <w:rsid w:val="00E15D83"/>
    <w:rsid w:val="00E17915"/>
    <w:rsid w:val="00E20E7B"/>
    <w:rsid w:val="00E21297"/>
    <w:rsid w:val="00E21723"/>
    <w:rsid w:val="00E245D6"/>
    <w:rsid w:val="00E25C7D"/>
    <w:rsid w:val="00E32E4F"/>
    <w:rsid w:val="00E3537E"/>
    <w:rsid w:val="00E36232"/>
    <w:rsid w:val="00E37C7F"/>
    <w:rsid w:val="00E40BBC"/>
    <w:rsid w:val="00E422FA"/>
    <w:rsid w:val="00E457F2"/>
    <w:rsid w:val="00E477D6"/>
    <w:rsid w:val="00E55756"/>
    <w:rsid w:val="00E56A1E"/>
    <w:rsid w:val="00E6213E"/>
    <w:rsid w:val="00E627B9"/>
    <w:rsid w:val="00E633ED"/>
    <w:rsid w:val="00E6766C"/>
    <w:rsid w:val="00E6779B"/>
    <w:rsid w:val="00E7088A"/>
    <w:rsid w:val="00E758C8"/>
    <w:rsid w:val="00E766D8"/>
    <w:rsid w:val="00E76DE8"/>
    <w:rsid w:val="00E77F45"/>
    <w:rsid w:val="00E803F7"/>
    <w:rsid w:val="00E86DD9"/>
    <w:rsid w:val="00E87BD8"/>
    <w:rsid w:val="00E9181A"/>
    <w:rsid w:val="00E9272C"/>
    <w:rsid w:val="00E95284"/>
    <w:rsid w:val="00E96B5F"/>
    <w:rsid w:val="00EA1497"/>
    <w:rsid w:val="00EA29ED"/>
    <w:rsid w:val="00EA57DB"/>
    <w:rsid w:val="00EA6FC2"/>
    <w:rsid w:val="00EB135B"/>
    <w:rsid w:val="00EB27B6"/>
    <w:rsid w:val="00EB5F10"/>
    <w:rsid w:val="00EB6B47"/>
    <w:rsid w:val="00EC1236"/>
    <w:rsid w:val="00EC2D9C"/>
    <w:rsid w:val="00EC35F2"/>
    <w:rsid w:val="00EC5919"/>
    <w:rsid w:val="00EC736F"/>
    <w:rsid w:val="00ED093A"/>
    <w:rsid w:val="00ED559A"/>
    <w:rsid w:val="00ED64F1"/>
    <w:rsid w:val="00EE0D02"/>
    <w:rsid w:val="00EE16BB"/>
    <w:rsid w:val="00EE6E3D"/>
    <w:rsid w:val="00EF2380"/>
    <w:rsid w:val="00EF275A"/>
    <w:rsid w:val="00EF4746"/>
    <w:rsid w:val="00EF5653"/>
    <w:rsid w:val="00F0257E"/>
    <w:rsid w:val="00F03563"/>
    <w:rsid w:val="00F03D01"/>
    <w:rsid w:val="00F1258D"/>
    <w:rsid w:val="00F12991"/>
    <w:rsid w:val="00F15615"/>
    <w:rsid w:val="00F159F1"/>
    <w:rsid w:val="00F17004"/>
    <w:rsid w:val="00F178A7"/>
    <w:rsid w:val="00F22120"/>
    <w:rsid w:val="00F22456"/>
    <w:rsid w:val="00F22491"/>
    <w:rsid w:val="00F22955"/>
    <w:rsid w:val="00F24544"/>
    <w:rsid w:val="00F24BEC"/>
    <w:rsid w:val="00F2632F"/>
    <w:rsid w:val="00F33175"/>
    <w:rsid w:val="00F33A1E"/>
    <w:rsid w:val="00F33B24"/>
    <w:rsid w:val="00F362E9"/>
    <w:rsid w:val="00F42011"/>
    <w:rsid w:val="00F4201F"/>
    <w:rsid w:val="00F42CFB"/>
    <w:rsid w:val="00F43E67"/>
    <w:rsid w:val="00F44528"/>
    <w:rsid w:val="00F44874"/>
    <w:rsid w:val="00F50E5F"/>
    <w:rsid w:val="00F52641"/>
    <w:rsid w:val="00F55CE9"/>
    <w:rsid w:val="00F563BE"/>
    <w:rsid w:val="00F5685E"/>
    <w:rsid w:val="00F56F13"/>
    <w:rsid w:val="00F6397F"/>
    <w:rsid w:val="00F65CEB"/>
    <w:rsid w:val="00F669EC"/>
    <w:rsid w:val="00F71975"/>
    <w:rsid w:val="00F7435A"/>
    <w:rsid w:val="00F7539B"/>
    <w:rsid w:val="00F75D57"/>
    <w:rsid w:val="00F75EFD"/>
    <w:rsid w:val="00F816E7"/>
    <w:rsid w:val="00F81A8C"/>
    <w:rsid w:val="00F81E7A"/>
    <w:rsid w:val="00F86062"/>
    <w:rsid w:val="00F90095"/>
    <w:rsid w:val="00F95327"/>
    <w:rsid w:val="00FA1AD1"/>
    <w:rsid w:val="00FA222F"/>
    <w:rsid w:val="00FA2B90"/>
    <w:rsid w:val="00FA2DC1"/>
    <w:rsid w:val="00FA2FC2"/>
    <w:rsid w:val="00FB3755"/>
    <w:rsid w:val="00FB3D77"/>
    <w:rsid w:val="00FB5AC3"/>
    <w:rsid w:val="00FC1403"/>
    <w:rsid w:val="00FC3017"/>
    <w:rsid w:val="00FC4B2F"/>
    <w:rsid w:val="00FD2CEC"/>
    <w:rsid w:val="00FD6396"/>
    <w:rsid w:val="00FD7DE1"/>
    <w:rsid w:val="00FE171E"/>
    <w:rsid w:val="00FE56FA"/>
    <w:rsid w:val="00FE696C"/>
    <w:rsid w:val="00FE6D3A"/>
    <w:rsid w:val="00FE6D50"/>
    <w:rsid w:val="00FF37E5"/>
    <w:rsid w:val="00FF5C70"/>
    <w:rsid w:val="00FF7FE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77142E"/>
  <w15:docId w15:val="{0B23F346-963D-4ED0-8B18-A3F8F139B8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E1AED"/>
  </w:style>
  <w:style w:type="paragraph" w:styleId="Heading1">
    <w:name w:val="heading 1"/>
    <w:basedOn w:val="Normal"/>
    <w:next w:val="Normal"/>
    <w:link w:val="Heading1Ch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Heading2">
    <w:name w:val="heading 2"/>
    <w:basedOn w:val="Normal"/>
    <w:next w:val="Normal"/>
    <w:link w:val="Heading2Char"/>
    <w:uiPriority w:val="9"/>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Heading3">
    <w:name w:val="heading 3"/>
    <w:basedOn w:val="Normal"/>
    <w:next w:val="Normal"/>
    <w:link w:val="Heading3Char"/>
    <w:uiPriority w:val="9"/>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Heading4">
    <w:name w:val="heading 4"/>
    <w:basedOn w:val="Normal"/>
    <w:next w:val="Normal"/>
    <w:link w:val="Heading4Char"/>
    <w:uiPriority w:val="9"/>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Heading5">
    <w:name w:val="heading 5"/>
    <w:basedOn w:val="Normal"/>
    <w:next w:val="Normal"/>
    <w:link w:val="Heading5Ch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Heading6">
    <w:name w:val="heading 6"/>
    <w:basedOn w:val="Normal"/>
    <w:next w:val="Normal"/>
    <w:link w:val="Heading6Ch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Heading7">
    <w:name w:val="heading 7"/>
    <w:basedOn w:val="Normal"/>
    <w:next w:val="Normal"/>
    <w:link w:val="Heading7Ch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Heading8">
    <w:name w:val="heading 8"/>
    <w:basedOn w:val="Normal"/>
    <w:next w:val="Normal"/>
    <w:link w:val="Heading8Ch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Heading9">
    <w:name w:val="heading 9"/>
    <w:basedOn w:val="Normal"/>
    <w:next w:val="Normal"/>
    <w:link w:val="Heading9Ch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Heading2Char">
    <w:name w:val="Heading 2 Char"/>
    <w:basedOn w:val="DefaultParagraphFont"/>
    <w:link w:val="Heading2"/>
    <w:uiPriority w:val="9"/>
    <w:rPr>
      <w:rFonts w:asciiTheme="majorHAnsi" w:eastAsiaTheme="majorEastAsia" w:hAnsiTheme="majorHAnsi" w:cstheme="majorBidi"/>
      <w:caps/>
      <w:spacing w:val="15"/>
      <w:shd w:val="clear" w:color="auto" w:fill="C9ECFC" w:themeFill="text2" w:themeFillTint="33"/>
    </w:rPr>
  </w:style>
  <w:style w:type="character" w:customStyle="1" w:styleId="Heading3Char">
    <w:name w:val="Heading 3 Char"/>
    <w:basedOn w:val="DefaultParagraphFont"/>
    <w:link w:val="Heading3"/>
    <w:uiPriority w:val="9"/>
    <w:rPr>
      <w:rFonts w:asciiTheme="majorHAnsi" w:eastAsiaTheme="majorEastAsia" w:hAnsiTheme="majorHAnsi" w:cstheme="majorBidi"/>
      <w:caps/>
      <w:color w:val="044D6E" w:themeColor="text2" w:themeShade="80"/>
      <w:spacing w:val="15"/>
    </w:rPr>
  </w:style>
  <w:style w:type="table" w:styleId="TableGrid">
    <w:name w:val="Table Grid"/>
    <w:basedOn w:val="TableNormal"/>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itle">
    <w:name w:val="Title"/>
    <w:basedOn w:val="Normal"/>
    <w:link w:val="TitleCh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TitleChar">
    <w:name w:val="Title Char"/>
    <w:basedOn w:val="DefaultParagraphFont"/>
    <w:link w:val="Title"/>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itle">
    <w:name w:val="Subtitle"/>
    <w:basedOn w:val="Normal"/>
    <w:next w:val="Normal"/>
    <w:link w:val="SubtitleChar"/>
    <w:uiPriority w:val="11"/>
    <w:semiHidden/>
    <w:unhideWhenUsed/>
    <w:qFormat/>
    <w:rsid w:val="004E1AED"/>
    <w:pPr>
      <w:numPr>
        <w:ilvl w:val="1"/>
      </w:numPr>
      <w:spacing w:after="160"/>
    </w:pPr>
    <w:rPr>
      <w:color w:val="404040" w:themeColor="text1" w:themeTint="E6"/>
    </w:rPr>
  </w:style>
  <w:style w:type="character" w:customStyle="1" w:styleId="SubtitleChar">
    <w:name w:val="Subtitle Char"/>
    <w:basedOn w:val="DefaultParagraphFont"/>
    <w:link w:val="Subtitle"/>
    <w:uiPriority w:val="11"/>
    <w:semiHidden/>
    <w:rsid w:val="004E1AED"/>
    <w:rPr>
      <w:color w:val="404040" w:themeColor="text1" w:themeTint="E6"/>
    </w:rPr>
  </w:style>
  <w:style w:type="character" w:styleId="IntenseEmphasis">
    <w:name w:val="Intense Emphasis"/>
    <w:basedOn w:val="DefaultParagraphFont"/>
    <w:uiPriority w:val="21"/>
    <w:semiHidden/>
    <w:unhideWhenUsed/>
    <w:qFormat/>
    <w:rsid w:val="004E1AED"/>
    <w:rPr>
      <w:i/>
      <w:iCs/>
      <w:color w:val="806000" w:themeColor="accent1" w:themeShade="80"/>
    </w:rPr>
  </w:style>
  <w:style w:type="paragraph" w:styleId="IntenseQuote">
    <w:name w:val="Intense Quote"/>
    <w:basedOn w:val="Normal"/>
    <w:next w:val="Normal"/>
    <w:link w:val="IntenseQuoteCh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IntenseQuoteChar">
    <w:name w:val="Intense Quote Char"/>
    <w:basedOn w:val="DefaultParagraphFont"/>
    <w:link w:val="IntenseQuote"/>
    <w:uiPriority w:val="30"/>
    <w:semiHidden/>
    <w:rsid w:val="004E1AED"/>
    <w:rPr>
      <w:i/>
      <w:iCs/>
      <w:color w:val="806000" w:themeColor="accent1" w:themeShade="80"/>
    </w:rPr>
  </w:style>
  <w:style w:type="character" w:styleId="IntenseReference">
    <w:name w:val="Intense Reference"/>
    <w:basedOn w:val="DefaultParagraphFont"/>
    <w:uiPriority w:val="32"/>
    <w:semiHidden/>
    <w:unhideWhenUsed/>
    <w:qFormat/>
    <w:rsid w:val="004E1AED"/>
    <w:rPr>
      <w:b/>
      <w:bCs/>
      <w:caps w:val="0"/>
      <w:smallCaps/>
      <w:color w:val="806000" w:themeColor="accent1" w:themeShade="80"/>
      <w:spacing w:val="5"/>
    </w:rPr>
  </w:style>
  <w:style w:type="character" w:customStyle="1" w:styleId="Heading4Char">
    <w:name w:val="Heading 4 Char"/>
    <w:basedOn w:val="DefaultParagraphFont"/>
    <w:link w:val="Heading4"/>
    <w:uiPriority w:val="9"/>
    <w:rPr>
      <w:rFonts w:asciiTheme="majorHAnsi" w:eastAsiaTheme="majorEastAsia" w:hAnsiTheme="majorHAnsi" w:cstheme="majorBidi"/>
      <w:caps/>
      <w:color w:val="0673A5" w:themeColor="text2" w:themeShade="BF"/>
      <w:spacing w:val="10"/>
    </w:rPr>
  </w:style>
  <w:style w:type="character" w:customStyle="1" w:styleId="Heading5Char">
    <w:name w:val="Heading 5 Char"/>
    <w:basedOn w:val="DefaultParagraphFont"/>
    <w:link w:val="Heading5"/>
    <w:uiPriority w:val="9"/>
    <w:rPr>
      <w:rFonts w:asciiTheme="majorHAnsi" w:eastAsiaTheme="majorEastAsia" w:hAnsiTheme="majorHAnsi" w:cstheme="majorBidi"/>
      <w:caps/>
      <w:color w:val="0673A5" w:themeColor="text2" w:themeShade="BF"/>
      <w:spacing w:val="10"/>
    </w:rPr>
  </w:style>
  <w:style w:type="character" w:customStyle="1" w:styleId="Heading6Char">
    <w:name w:val="Heading 6 Char"/>
    <w:basedOn w:val="DefaultParagraphFont"/>
    <w:link w:val="Heading6"/>
    <w:uiPriority w:val="9"/>
    <w:rPr>
      <w:rFonts w:asciiTheme="majorHAnsi" w:eastAsiaTheme="majorEastAsia" w:hAnsiTheme="majorHAnsi" w:cstheme="majorBidi"/>
      <w:caps/>
      <w:color w:val="0673A5" w:themeColor="text2" w:themeShade="BF"/>
      <w:spacing w:val="10"/>
    </w:rPr>
  </w:style>
  <w:style w:type="character" w:customStyle="1" w:styleId="Heading7Char">
    <w:name w:val="Heading 7 Char"/>
    <w:basedOn w:val="DefaultParagraphFont"/>
    <w:link w:val="Heading7"/>
    <w:uiPriority w:val="9"/>
    <w:rPr>
      <w:rFonts w:asciiTheme="majorHAnsi" w:eastAsiaTheme="majorEastAsia" w:hAnsiTheme="majorHAnsi" w:cstheme="majorBidi"/>
      <w:caps/>
      <w:color w:val="0673A5" w:themeColor="text2" w:themeShade="BF"/>
      <w:spacing w:val="10"/>
    </w:rPr>
  </w:style>
  <w:style w:type="character" w:customStyle="1" w:styleId="Heading8Char">
    <w:name w:val="Heading 8 Char"/>
    <w:basedOn w:val="DefaultParagraphFont"/>
    <w:link w:val="Heading8"/>
    <w:uiPriority w:val="9"/>
    <w:semiHidden/>
    <w:rsid w:val="00D47A97"/>
    <w:rPr>
      <w:rFonts w:asciiTheme="majorHAnsi" w:eastAsiaTheme="majorEastAsia" w:hAnsiTheme="majorHAnsi" w:cstheme="majorBidi"/>
      <w:caps/>
      <w:spacing w:val="10"/>
      <w:szCs w:val="18"/>
    </w:rPr>
  </w:style>
  <w:style w:type="character" w:customStyle="1" w:styleId="Heading9Char">
    <w:name w:val="Heading 9 Char"/>
    <w:basedOn w:val="DefaultParagraphFont"/>
    <w:link w:val="Heading9"/>
    <w:uiPriority w:val="9"/>
    <w:semiHidden/>
    <w:rsid w:val="00D47A97"/>
    <w:rPr>
      <w:rFonts w:asciiTheme="majorHAnsi" w:eastAsiaTheme="majorEastAsia" w:hAnsiTheme="majorHAnsi" w:cstheme="majorBidi"/>
      <w:i/>
      <w:iCs/>
      <w:caps/>
      <w:spacing w:val="10"/>
      <w:szCs w:val="18"/>
    </w:rPr>
  </w:style>
  <w:style w:type="paragraph" w:styleId="Caption">
    <w:name w:val="caption"/>
    <w:basedOn w:val="Normal"/>
    <w:next w:val="Normal"/>
    <w:uiPriority w:val="35"/>
    <w:unhideWhenUsed/>
    <w:qFormat/>
    <w:rsid w:val="00D47A97"/>
    <w:rPr>
      <w:b/>
      <w:bCs/>
      <w:color w:val="0673A5" w:themeColor="text2" w:themeShade="BF"/>
      <w:szCs w:val="16"/>
    </w:rPr>
  </w:style>
  <w:style w:type="paragraph" w:styleId="TOCHeading">
    <w:name w:val="TOC Heading"/>
    <w:basedOn w:val="Heading1"/>
    <w:next w:val="Normal"/>
    <w:uiPriority w:val="39"/>
    <w:semiHidden/>
    <w:unhideWhenUsed/>
    <w:qFormat/>
    <w:pPr>
      <w:outlineLvl w:val="9"/>
    </w:pPr>
  </w:style>
  <w:style w:type="paragraph" w:styleId="BalloonText">
    <w:name w:val="Balloon Text"/>
    <w:basedOn w:val="Normal"/>
    <w:link w:val="BalloonTextChar"/>
    <w:uiPriority w:val="99"/>
    <w:semiHidden/>
    <w:unhideWhenUsed/>
    <w:rsid w:val="00D47A97"/>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D47A97"/>
    <w:rPr>
      <w:rFonts w:ascii="Segoe UI" w:hAnsi="Segoe UI" w:cs="Segoe UI"/>
      <w:szCs w:val="18"/>
    </w:rPr>
  </w:style>
  <w:style w:type="paragraph" w:styleId="BodyText3">
    <w:name w:val="Body Text 3"/>
    <w:basedOn w:val="Normal"/>
    <w:link w:val="BodyText3Char"/>
    <w:uiPriority w:val="99"/>
    <w:semiHidden/>
    <w:unhideWhenUsed/>
    <w:rsid w:val="00D47A97"/>
    <w:pPr>
      <w:spacing w:after="120"/>
    </w:pPr>
    <w:rPr>
      <w:szCs w:val="16"/>
    </w:rPr>
  </w:style>
  <w:style w:type="character" w:customStyle="1" w:styleId="BodyText3Char">
    <w:name w:val="Body Text 3 Char"/>
    <w:basedOn w:val="DefaultParagraphFont"/>
    <w:link w:val="BodyText3"/>
    <w:uiPriority w:val="99"/>
    <w:semiHidden/>
    <w:rsid w:val="00D47A97"/>
    <w:rPr>
      <w:szCs w:val="16"/>
    </w:rPr>
  </w:style>
  <w:style w:type="paragraph" w:styleId="BodyTextIndent3">
    <w:name w:val="Body Text Indent 3"/>
    <w:basedOn w:val="Normal"/>
    <w:link w:val="BodyTextIndent3Char"/>
    <w:uiPriority w:val="99"/>
    <w:semiHidden/>
    <w:unhideWhenUsed/>
    <w:rsid w:val="00D47A97"/>
    <w:pPr>
      <w:spacing w:after="120"/>
      <w:ind w:left="360"/>
    </w:pPr>
    <w:rPr>
      <w:szCs w:val="16"/>
    </w:rPr>
  </w:style>
  <w:style w:type="character" w:customStyle="1" w:styleId="BodyTextIndent3Char">
    <w:name w:val="Body Text Indent 3 Char"/>
    <w:basedOn w:val="DefaultParagraphFont"/>
    <w:link w:val="BodyTextIndent3"/>
    <w:uiPriority w:val="99"/>
    <w:semiHidden/>
    <w:rsid w:val="00D47A97"/>
    <w:rPr>
      <w:szCs w:val="16"/>
    </w:rPr>
  </w:style>
  <w:style w:type="character" w:styleId="CommentReference">
    <w:name w:val="annotation reference"/>
    <w:basedOn w:val="DefaultParagraphFont"/>
    <w:uiPriority w:val="99"/>
    <w:semiHidden/>
    <w:unhideWhenUsed/>
    <w:rsid w:val="00D47A97"/>
    <w:rPr>
      <w:sz w:val="22"/>
      <w:szCs w:val="16"/>
    </w:rPr>
  </w:style>
  <w:style w:type="paragraph" w:styleId="CommentText">
    <w:name w:val="annotation text"/>
    <w:basedOn w:val="Normal"/>
    <w:link w:val="CommentTextChar"/>
    <w:uiPriority w:val="99"/>
    <w:semiHidden/>
    <w:unhideWhenUsed/>
    <w:rsid w:val="00D47A97"/>
    <w:pPr>
      <w:spacing w:line="240" w:lineRule="auto"/>
    </w:pPr>
    <w:rPr>
      <w:szCs w:val="20"/>
    </w:rPr>
  </w:style>
  <w:style w:type="character" w:customStyle="1" w:styleId="CommentTextChar">
    <w:name w:val="Comment Text Char"/>
    <w:basedOn w:val="DefaultParagraphFont"/>
    <w:link w:val="CommentText"/>
    <w:uiPriority w:val="99"/>
    <w:semiHidden/>
    <w:rsid w:val="00D47A97"/>
    <w:rPr>
      <w:szCs w:val="20"/>
    </w:rPr>
  </w:style>
  <w:style w:type="paragraph" w:styleId="CommentSubject">
    <w:name w:val="annotation subject"/>
    <w:basedOn w:val="CommentText"/>
    <w:next w:val="CommentText"/>
    <w:link w:val="CommentSubjectChar"/>
    <w:uiPriority w:val="99"/>
    <w:semiHidden/>
    <w:unhideWhenUsed/>
    <w:rsid w:val="00D47A97"/>
    <w:rPr>
      <w:b/>
      <w:bCs/>
    </w:rPr>
  </w:style>
  <w:style w:type="character" w:customStyle="1" w:styleId="CommentSubjectChar">
    <w:name w:val="Comment Subject Char"/>
    <w:basedOn w:val="CommentTextChar"/>
    <w:link w:val="CommentSubject"/>
    <w:uiPriority w:val="99"/>
    <w:semiHidden/>
    <w:rsid w:val="00D47A97"/>
    <w:rPr>
      <w:b/>
      <w:bCs/>
      <w:szCs w:val="20"/>
    </w:rPr>
  </w:style>
  <w:style w:type="paragraph" w:styleId="DocumentMap">
    <w:name w:val="Document Map"/>
    <w:basedOn w:val="Normal"/>
    <w:link w:val="DocumentMapChar"/>
    <w:uiPriority w:val="99"/>
    <w:semiHidden/>
    <w:unhideWhenUsed/>
    <w:rsid w:val="00D47A97"/>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D47A97"/>
    <w:rPr>
      <w:rFonts w:ascii="Segoe UI" w:hAnsi="Segoe UI" w:cs="Segoe UI"/>
      <w:szCs w:val="16"/>
    </w:rPr>
  </w:style>
  <w:style w:type="paragraph" w:styleId="EndnoteText">
    <w:name w:val="endnote text"/>
    <w:basedOn w:val="Normal"/>
    <w:link w:val="EndnoteTextChar"/>
    <w:uiPriority w:val="99"/>
    <w:semiHidden/>
    <w:unhideWhenUsed/>
    <w:rsid w:val="00D47A97"/>
    <w:pPr>
      <w:spacing w:before="0" w:after="0" w:line="240" w:lineRule="auto"/>
    </w:pPr>
    <w:rPr>
      <w:szCs w:val="20"/>
    </w:rPr>
  </w:style>
  <w:style w:type="character" w:customStyle="1" w:styleId="EndnoteTextChar">
    <w:name w:val="Endnote Text Char"/>
    <w:basedOn w:val="DefaultParagraphFont"/>
    <w:link w:val="EndnoteText"/>
    <w:uiPriority w:val="99"/>
    <w:semiHidden/>
    <w:rsid w:val="00D47A97"/>
    <w:rPr>
      <w:szCs w:val="20"/>
    </w:rPr>
  </w:style>
  <w:style w:type="paragraph" w:styleId="EnvelopeReturn">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D47A97"/>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D47A97"/>
    <w:rPr>
      <w:szCs w:val="20"/>
    </w:rPr>
  </w:style>
  <w:style w:type="character" w:styleId="HTMLCode">
    <w:name w:val="HTML Code"/>
    <w:basedOn w:val="DefaultParagraphFont"/>
    <w:uiPriority w:val="99"/>
    <w:semiHidden/>
    <w:unhideWhenUsed/>
    <w:rsid w:val="00D47A97"/>
    <w:rPr>
      <w:rFonts w:ascii="Consolas" w:hAnsi="Consolas"/>
      <w:sz w:val="22"/>
      <w:szCs w:val="20"/>
    </w:rPr>
  </w:style>
  <w:style w:type="character" w:styleId="HTMLKeyboard">
    <w:name w:val="HTML Keyboard"/>
    <w:basedOn w:val="DefaultParagraphFont"/>
    <w:uiPriority w:val="99"/>
    <w:semiHidden/>
    <w:unhideWhenUsed/>
    <w:rsid w:val="00D47A97"/>
    <w:rPr>
      <w:rFonts w:ascii="Consolas" w:hAnsi="Consolas"/>
      <w:sz w:val="22"/>
      <w:szCs w:val="20"/>
    </w:rPr>
  </w:style>
  <w:style w:type="paragraph" w:styleId="HTMLPreformatted">
    <w:name w:val="HTML Preformatted"/>
    <w:basedOn w:val="Normal"/>
    <w:link w:val="HTMLPreformattedChar"/>
    <w:uiPriority w:val="99"/>
    <w:semiHidden/>
    <w:unhideWhenUsed/>
    <w:rsid w:val="00D47A97"/>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D47A97"/>
    <w:rPr>
      <w:rFonts w:ascii="Consolas" w:hAnsi="Consolas"/>
      <w:szCs w:val="20"/>
    </w:rPr>
  </w:style>
  <w:style w:type="character" w:styleId="HTMLTypewriter">
    <w:name w:val="HTML Typewriter"/>
    <w:basedOn w:val="DefaultParagraphFont"/>
    <w:uiPriority w:val="99"/>
    <w:semiHidden/>
    <w:unhideWhenUsed/>
    <w:rsid w:val="00D47A97"/>
    <w:rPr>
      <w:rFonts w:ascii="Consolas" w:hAnsi="Consolas"/>
      <w:sz w:val="22"/>
      <w:szCs w:val="20"/>
    </w:rPr>
  </w:style>
  <w:style w:type="paragraph" w:styleId="MacroText">
    <w:name w:val="macro"/>
    <w:link w:val="MacroTextCh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D47A97"/>
    <w:rPr>
      <w:rFonts w:ascii="Consolas" w:hAnsi="Consolas"/>
      <w:szCs w:val="20"/>
    </w:rPr>
  </w:style>
  <w:style w:type="paragraph" w:styleId="PlainText">
    <w:name w:val="Plain Text"/>
    <w:basedOn w:val="Normal"/>
    <w:link w:val="PlainTextChar"/>
    <w:uiPriority w:val="99"/>
    <w:semiHidden/>
    <w:unhideWhenUsed/>
    <w:rsid w:val="00D47A97"/>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D47A97"/>
    <w:rPr>
      <w:rFonts w:ascii="Consolas" w:hAnsi="Consolas"/>
      <w:szCs w:val="21"/>
    </w:rPr>
  </w:style>
  <w:style w:type="paragraph" w:styleId="BlockText">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PlaceholderText">
    <w:name w:val="Placeholder Text"/>
    <w:basedOn w:val="DefaultParagraphFont"/>
    <w:uiPriority w:val="99"/>
    <w:semiHidden/>
    <w:rsid w:val="00A1310C"/>
    <w:rPr>
      <w:color w:val="3C3C3C" w:themeColor="background2" w:themeShade="40"/>
    </w:rPr>
  </w:style>
  <w:style w:type="paragraph" w:styleId="Header">
    <w:name w:val="header"/>
    <w:basedOn w:val="Normal"/>
    <w:link w:val="HeaderChar"/>
    <w:uiPriority w:val="99"/>
    <w:unhideWhenUsed/>
    <w:rsid w:val="004E1AED"/>
    <w:pPr>
      <w:spacing w:before="0" w:after="0" w:line="240" w:lineRule="auto"/>
    </w:pPr>
  </w:style>
  <w:style w:type="character" w:customStyle="1" w:styleId="HeaderChar">
    <w:name w:val="Header Char"/>
    <w:basedOn w:val="DefaultParagraphFont"/>
    <w:link w:val="Header"/>
    <w:uiPriority w:val="99"/>
    <w:rsid w:val="004E1AED"/>
  </w:style>
  <w:style w:type="paragraph" w:styleId="Footer">
    <w:name w:val="footer"/>
    <w:basedOn w:val="Normal"/>
    <w:link w:val="FooterChar"/>
    <w:uiPriority w:val="99"/>
    <w:unhideWhenUsed/>
    <w:rsid w:val="004E1AED"/>
    <w:pPr>
      <w:spacing w:before="0" w:after="0" w:line="240" w:lineRule="auto"/>
    </w:pPr>
  </w:style>
  <w:style w:type="character" w:customStyle="1" w:styleId="FooterChar">
    <w:name w:val="Footer Char"/>
    <w:basedOn w:val="DefaultParagraphFont"/>
    <w:link w:val="Footer"/>
    <w:uiPriority w:val="99"/>
    <w:rsid w:val="004E1AED"/>
  </w:style>
  <w:style w:type="paragraph" w:styleId="ListParagraph">
    <w:name w:val="List Paragraph"/>
    <w:basedOn w:val="Normal"/>
    <w:uiPriority w:val="34"/>
    <w:unhideWhenUsed/>
    <w:qFormat/>
    <w:rsid w:val="00820AB8"/>
    <w:pPr>
      <w:ind w:left="720"/>
      <w:contextualSpacing/>
    </w:pPr>
  </w:style>
  <w:style w:type="character" w:styleId="Hyperlink">
    <w:name w:val="Hyperlink"/>
    <w:basedOn w:val="DefaultParagraphFont"/>
    <w:uiPriority w:val="99"/>
    <w:unhideWhenUsed/>
    <w:rsid w:val="00523F52"/>
    <w:rPr>
      <w:color w:val="005DBA" w:themeColor="hyperlink"/>
      <w:u w:val="single"/>
    </w:rPr>
  </w:style>
  <w:style w:type="character" w:styleId="UnresolvedMention">
    <w:name w:val="Unresolved Mention"/>
    <w:basedOn w:val="DefaultParagraphFont"/>
    <w:uiPriority w:val="99"/>
    <w:semiHidden/>
    <w:unhideWhenUsed/>
    <w:rsid w:val="00523F52"/>
    <w:rPr>
      <w:color w:val="808080"/>
      <w:shd w:val="clear" w:color="auto" w:fill="E6E6E6"/>
    </w:rPr>
  </w:style>
  <w:style w:type="paragraph" w:customStyle="1" w:styleId="xxxxmsonormal">
    <w:name w:val="x_x_x_xmsonormal"/>
    <w:basedOn w:val="Normal"/>
    <w:rsid w:val="006C2991"/>
    <w:pPr>
      <w:spacing w:before="0" w:after="0" w:line="240" w:lineRule="auto"/>
    </w:pPr>
    <w:rPr>
      <w:rFonts w:ascii="Calibri" w:eastAsiaTheme="minorHAnsi" w:hAnsi="Calibri" w:cs="Calibri"/>
      <w:lang w:val="en-GB" w:eastAsia="en-GB"/>
    </w:rPr>
  </w:style>
  <w:style w:type="paragraph" w:customStyle="1" w:styleId="xxxxmsolistparagraph">
    <w:name w:val="x_x_x_xmsolistparagraph"/>
    <w:basedOn w:val="Normal"/>
    <w:rsid w:val="006C2991"/>
    <w:pPr>
      <w:spacing w:before="100" w:beforeAutospacing="1" w:after="100" w:afterAutospacing="1" w:line="240" w:lineRule="auto"/>
    </w:pPr>
    <w:rPr>
      <w:rFonts w:ascii="Calibri" w:eastAsiaTheme="minorHAnsi" w:hAnsi="Calibri" w:cs="Calibri"/>
      <w:lang w:val="en-GB" w:eastAsia="en-GB"/>
    </w:rPr>
  </w:style>
  <w:style w:type="character" w:styleId="FollowedHyperlink">
    <w:name w:val="FollowedHyperlink"/>
    <w:basedOn w:val="DefaultParagraphFont"/>
    <w:uiPriority w:val="99"/>
    <w:semiHidden/>
    <w:unhideWhenUsed/>
    <w:rsid w:val="007E1789"/>
    <w:rPr>
      <w:color w:val="6C606A" w:themeColor="followedHyperlink"/>
      <w:u w:val="single"/>
    </w:rPr>
  </w:style>
  <w:style w:type="paragraph" w:styleId="NormalWeb">
    <w:name w:val="Normal (Web)"/>
    <w:basedOn w:val="Normal"/>
    <w:uiPriority w:val="99"/>
    <w:semiHidden/>
    <w:unhideWhenUsed/>
    <w:rsid w:val="003242C0"/>
    <w:pPr>
      <w:spacing w:before="100" w:beforeAutospacing="1" w:after="100" w:afterAutospacing="1" w:line="240" w:lineRule="auto"/>
    </w:pPr>
    <w:rPr>
      <w:rFonts w:ascii="Times New Roman" w:eastAsia="Times New Roman" w:hAnsi="Times New Roman" w:cs="Times New Roman"/>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174467703">
      <w:bodyDiv w:val="1"/>
      <w:marLeft w:val="0"/>
      <w:marRight w:val="0"/>
      <w:marTop w:val="0"/>
      <w:marBottom w:val="0"/>
      <w:divBdr>
        <w:top w:val="none" w:sz="0" w:space="0" w:color="auto"/>
        <w:left w:val="none" w:sz="0" w:space="0" w:color="auto"/>
        <w:bottom w:val="none" w:sz="0" w:space="0" w:color="auto"/>
        <w:right w:val="none" w:sz="0" w:space="0" w:color="auto"/>
      </w:divBdr>
    </w:div>
    <w:div w:id="240455218">
      <w:bodyDiv w:val="1"/>
      <w:marLeft w:val="0"/>
      <w:marRight w:val="0"/>
      <w:marTop w:val="0"/>
      <w:marBottom w:val="0"/>
      <w:divBdr>
        <w:top w:val="none" w:sz="0" w:space="0" w:color="auto"/>
        <w:left w:val="none" w:sz="0" w:space="0" w:color="auto"/>
        <w:bottom w:val="none" w:sz="0" w:space="0" w:color="auto"/>
        <w:right w:val="none" w:sz="0" w:space="0" w:color="auto"/>
      </w:divBdr>
    </w:div>
    <w:div w:id="417555659">
      <w:bodyDiv w:val="1"/>
      <w:marLeft w:val="0"/>
      <w:marRight w:val="0"/>
      <w:marTop w:val="0"/>
      <w:marBottom w:val="0"/>
      <w:divBdr>
        <w:top w:val="none" w:sz="0" w:space="0" w:color="auto"/>
        <w:left w:val="none" w:sz="0" w:space="0" w:color="auto"/>
        <w:bottom w:val="none" w:sz="0" w:space="0" w:color="auto"/>
        <w:right w:val="none" w:sz="0" w:space="0" w:color="auto"/>
      </w:divBdr>
    </w:div>
    <w:div w:id="476650491">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700008628">
      <w:bodyDiv w:val="1"/>
      <w:marLeft w:val="0"/>
      <w:marRight w:val="0"/>
      <w:marTop w:val="0"/>
      <w:marBottom w:val="0"/>
      <w:divBdr>
        <w:top w:val="none" w:sz="0" w:space="0" w:color="auto"/>
        <w:left w:val="none" w:sz="0" w:space="0" w:color="auto"/>
        <w:bottom w:val="none" w:sz="0" w:space="0" w:color="auto"/>
        <w:right w:val="none" w:sz="0" w:space="0" w:color="auto"/>
      </w:divBdr>
      <w:divsChild>
        <w:div w:id="2020808166">
          <w:marLeft w:val="0"/>
          <w:marRight w:val="0"/>
          <w:marTop w:val="0"/>
          <w:marBottom w:val="0"/>
          <w:divBdr>
            <w:top w:val="none" w:sz="0" w:space="0" w:color="auto"/>
            <w:left w:val="none" w:sz="0" w:space="0" w:color="auto"/>
            <w:bottom w:val="none" w:sz="0" w:space="0" w:color="auto"/>
            <w:right w:val="none" w:sz="0" w:space="0" w:color="auto"/>
          </w:divBdr>
          <w:divsChild>
            <w:div w:id="47005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79302">
      <w:bodyDiv w:val="1"/>
      <w:marLeft w:val="0"/>
      <w:marRight w:val="0"/>
      <w:marTop w:val="0"/>
      <w:marBottom w:val="0"/>
      <w:divBdr>
        <w:top w:val="none" w:sz="0" w:space="0" w:color="auto"/>
        <w:left w:val="none" w:sz="0" w:space="0" w:color="auto"/>
        <w:bottom w:val="none" w:sz="0" w:space="0" w:color="auto"/>
        <w:right w:val="none" w:sz="0" w:space="0" w:color="auto"/>
      </w:divBdr>
    </w:div>
    <w:div w:id="906377404">
      <w:bodyDiv w:val="1"/>
      <w:marLeft w:val="0"/>
      <w:marRight w:val="0"/>
      <w:marTop w:val="0"/>
      <w:marBottom w:val="0"/>
      <w:divBdr>
        <w:top w:val="none" w:sz="0" w:space="0" w:color="auto"/>
        <w:left w:val="none" w:sz="0" w:space="0" w:color="auto"/>
        <w:bottom w:val="none" w:sz="0" w:space="0" w:color="auto"/>
        <w:right w:val="none" w:sz="0" w:space="0" w:color="auto"/>
      </w:divBdr>
    </w:div>
    <w:div w:id="921989052">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224874500">
      <w:bodyDiv w:val="1"/>
      <w:marLeft w:val="0"/>
      <w:marRight w:val="0"/>
      <w:marTop w:val="0"/>
      <w:marBottom w:val="0"/>
      <w:divBdr>
        <w:top w:val="none" w:sz="0" w:space="0" w:color="auto"/>
        <w:left w:val="none" w:sz="0" w:space="0" w:color="auto"/>
        <w:bottom w:val="none" w:sz="0" w:space="0" w:color="auto"/>
        <w:right w:val="none" w:sz="0" w:space="0" w:color="auto"/>
      </w:divBdr>
    </w:div>
    <w:div w:id="1460882432">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677686576">
      <w:bodyDiv w:val="1"/>
      <w:marLeft w:val="0"/>
      <w:marRight w:val="0"/>
      <w:marTop w:val="0"/>
      <w:marBottom w:val="0"/>
      <w:divBdr>
        <w:top w:val="none" w:sz="0" w:space="0" w:color="auto"/>
        <w:left w:val="none" w:sz="0" w:space="0" w:color="auto"/>
        <w:bottom w:val="none" w:sz="0" w:space="0" w:color="auto"/>
        <w:right w:val="none" w:sz="0" w:space="0" w:color="auto"/>
      </w:divBdr>
    </w:div>
    <w:div w:id="1834636892">
      <w:bodyDiv w:val="1"/>
      <w:marLeft w:val="0"/>
      <w:marRight w:val="0"/>
      <w:marTop w:val="0"/>
      <w:marBottom w:val="0"/>
      <w:divBdr>
        <w:top w:val="none" w:sz="0" w:space="0" w:color="auto"/>
        <w:left w:val="none" w:sz="0" w:space="0" w:color="auto"/>
        <w:bottom w:val="none" w:sz="0" w:space="0" w:color="auto"/>
        <w:right w:val="none" w:sz="0" w:space="0" w:color="auto"/>
      </w:divBdr>
    </w:div>
    <w:div w:id="1964069349">
      <w:bodyDiv w:val="1"/>
      <w:marLeft w:val="0"/>
      <w:marRight w:val="0"/>
      <w:marTop w:val="0"/>
      <w:marBottom w:val="0"/>
      <w:divBdr>
        <w:top w:val="none" w:sz="0" w:space="0" w:color="auto"/>
        <w:left w:val="none" w:sz="0" w:space="0" w:color="auto"/>
        <w:bottom w:val="none" w:sz="0" w:space="0" w:color="auto"/>
        <w:right w:val="none" w:sz="0" w:space="0" w:color="auto"/>
      </w:divBdr>
      <w:divsChild>
        <w:div w:id="165899281">
          <w:marLeft w:val="0"/>
          <w:marRight w:val="0"/>
          <w:marTop w:val="0"/>
          <w:marBottom w:val="0"/>
          <w:divBdr>
            <w:top w:val="none" w:sz="0" w:space="0" w:color="auto"/>
            <w:left w:val="none" w:sz="0" w:space="0" w:color="auto"/>
            <w:bottom w:val="none" w:sz="0" w:space="0" w:color="auto"/>
            <w:right w:val="none" w:sz="0" w:space="0" w:color="auto"/>
          </w:divBdr>
          <w:divsChild>
            <w:div w:id="208595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780007">
      <w:bodyDiv w:val="1"/>
      <w:marLeft w:val="0"/>
      <w:marRight w:val="0"/>
      <w:marTop w:val="0"/>
      <w:marBottom w:val="0"/>
      <w:divBdr>
        <w:top w:val="none" w:sz="0" w:space="0" w:color="auto"/>
        <w:left w:val="none" w:sz="0" w:space="0" w:color="auto"/>
        <w:bottom w:val="none" w:sz="0" w:space="0" w:color="auto"/>
        <w:right w:val="none" w:sz="0" w:space="0" w:color="auto"/>
      </w:divBdr>
    </w:div>
    <w:div w:id="2002928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hyperlink" Target="https://www.youtube.com/watch?v=EMMujHzOleo" TargetMode="External"/><Relationship Id="rId42" Type="http://schemas.openxmlformats.org/officeDocument/2006/relationships/image" Target="media/image15.jpg"/><Relationship Id="rId63" Type="http://schemas.openxmlformats.org/officeDocument/2006/relationships/hyperlink" Target="https://support.office.com/en-gb/article/change-the-look-of-your-sharepoint-site-06bbadc3-6b04-4a60-9d14-894f6a170818?ui=en-US&amp;rs=en-GB&amp;ad=GB" TargetMode="External"/><Relationship Id="rId84" Type="http://schemas.openxmlformats.org/officeDocument/2006/relationships/oleObject" Target="embeddings/oleObject4.bin"/><Relationship Id="rId138" Type="http://schemas.openxmlformats.org/officeDocument/2006/relationships/hyperlink" Target="https://www.youtube.com/watch?v=TeJ-kQ9OXbE" TargetMode="External"/><Relationship Id="rId159" Type="http://schemas.openxmlformats.org/officeDocument/2006/relationships/image" Target="media/image79.jpg"/><Relationship Id="rId170" Type="http://schemas.openxmlformats.org/officeDocument/2006/relationships/image" Target="media/image86.jpg"/><Relationship Id="rId191" Type="http://schemas.openxmlformats.org/officeDocument/2006/relationships/hyperlink" Target="https://wonderlaura.com/2016/10/17/new-modern-web-parts-full-list/" TargetMode="External"/><Relationship Id="rId107" Type="http://schemas.openxmlformats.org/officeDocument/2006/relationships/image" Target="media/image53.png"/><Relationship Id="rId11" Type="http://schemas.openxmlformats.org/officeDocument/2006/relationships/hyperlink" Target="https://www.linkedin.com/learning/configure-and-manage-sharepoint-online/sharepoint-online-administrators" TargetMode="External"/><Relationship Id="rId32" Type="http://schemas.openxmlformats.org/officeDocument/2006/relationships/hyperlink" Target="https://www.youtube.com/watch?v=hCuxuUaGC6Y" TargetMode="External"/><Relationship Id="rId53" Type="http://schemas.openxmlformats.org/officeDocument/2006/relationships/hyperlink" Target="https://www.youtube.com/watch?v=XL7gyUunIac" TargetMode="External"/><Relationship Id="rId74" Type="http://schemas.openxmlformats.org/officeDocument/2006/relationships/hyperlink" Target="https://www.youtube.com/watch?v=hU7J09kdQ5c" TargetMode="External"/><Relationship Id="rId128" Type="http://schemas.openxmlformats.org/officeDocument/2006/relationships/image" Target="media/image67.jpg"/><Relationship Id="rId149" Type="http://schemas.openxmlformats.org/officeDocument/2006/relationships/hyperlink" Target="https://www.exploresharepointspaces.com/" TargetMode="External"/><Relationship Id="rId5" Type="http://schemas.openxmlformats.org/officeDocument/2006/relationships/numbering" Target="numbering.xml"/><Relationship Id="rId95" Type="http://schemas.openxmlformats.org/officeDocument/2006/relationships/image" Target="media/image43.png"/><Relationship Id="rId160" Type="http://schemas.openxmlformats.org/officeDocument/2006/relationships/image" Target="media/image80.png"/><Relationship Id="rId181" Type="http://schemas.openxmlformats.org/officeDocument/2006/relationships/hyperlink" Target="mailto:appflowit@appflowit.uk" TargetMode="External"/><Relationship Id="rId22" Type="http://schemas.openxmlformats.org/officeDocument/2006/relationships/image" Target="media/image5.jpg"/><Relationship Id="rId43" Type="http://schemas.openxmlformats.org/officeDocument/2006/relationships/image" Target="media/image16.png"/><Relationship Id="rId64" Type="http://schemas.openxmlformats.org/officeDocument/2006/relationships/image" Target="media/image24.png"/><Relationship Id="rId118" Type="http://schemas.openxmlformats.org/officeDocument/2006/relationships/image" Target="media/image61.png"/><Relationship Id="rId139" Type="http://schemas.openxmlformats.org/officeDocument/2006/relationships/image" Target="media/image71.jpg"/><Relationship Id="rId85" Type="http://schemas.openxmlformats.org/officeDocument/2006/relationships/image" Target="media/image38.emf"/><Relationship Id="rId150" Type="http://schemas.openxmlformats.org/officeDocument/2006/relationships/hyperlink" Target="https://www.youtube.com/watch?v=KD5ZgYdA8f4" TargetMode="External"/><Relationship Id="rId171" Type="http://schemas.openxmlformats.org/officeDocument/2006/relationships/hyperlink" Target="https://docs.microsoft.com/en-us/microsoft-365/compliance/sensitivity-labels?view=o365-worldwide" TargetMode="External"/><Relationship Id="rId192" Type="http://schemas.openxmlformats.org/officeDocument/2006/relationships/hyperlink" Target="https://support.office.com/en-gb/article/using-web-parts-on-sharepoint-pages-336e8e92-3e2d-4298-ae01-d404bbe751e0" TargetMode="External"/><Relationship Id="rId12" Type="http://schemas.openxmlformats.org/officeDocument/2006/relationships/hyperlink" Target="https://support.office.com/en-gb/sharepoint" TargetMode="External"/><Relationship Id="rId33" Type="http://schemas.openxmlformats.org/officeDocument/2006/relationships/image" Target="media/image11.jpg"/><Relationship Id="rId108" Type="http://schemas.openxmlformats.org/officeDocument/2006/relationships/hyperlink" Target="https://support.microsoft.com/en-gb/office/add-sections-and-columns-on-a-sharepoint-modern-page-fc491eb4-f733-4825-8fe2-e1ed80bd0899" TargetMode="External"/><Relationship Id="rId129" Type="http://schemas.openxmlformats.org/officeDocument/2006/relationships/hyperlink" Target="https://www.youtube.com/watch?v=LwFpjxsl47g" TargetMode="External"/><Relationship Id="rId54" Type="http://schemas.openxmlformats.org/officeDocument/2006/relationships/image" Target="media/image20.jpg"/><Relationship Id="rId75" Type="http://schemas.openxmlformats.org/officeDocument/2006/relationships/image" Target="media/image33.jpg"/><Relationship Id="rId96" Type="http://schemas.openxmlformats.org/officeDocument/2006/relationships/image" Target="media/image44.png"/><Relationship Id="rId140" Type="http://schemas.openxmlformats.org/officeDocument/2006/relationships/hyperlink" Target="https://www.youtube.com/watch?v=fs6O3Cry02w" TargetMode="External"/><Relationship Id="rId161" Type="http://schemas.openxmlformats.org/officeDocument/2006/relationships/image" Target="media/image81.png"/><Relationship Id="rId182" Type="http://schemas.openxmlformats.org/officeDocument/2006/relationships/hyperlink" Target="https://www.linkedin.com/in/aaseafm-appflowit/detail/recent-activity/posts/" TargetMode="External"/><Relationship Id="rId6" Type="http://schemas.openxmlformats.org/officeDocument/2006/relationships/styles" Target="styles.xml"/><Relationship Id="rId23" Type="http://schemas.openxmlformats.org/officeDocument/2006/relationships/hyperlink" Target="https://www.youtube.com/watch?v=F4eViASa6eM" TargetMode="External"/><Relationship Id="rId119" Type="http://schemas.openxmlformats.org/officeDocument/2006/relationships/image" Target="media/image62.png"/><Relationship Id="rId44" Type="http://schemas.openxmlformats.org/officeDocument/2006/relationships/hyperlink" Target="https://support.office.com/en-gb/article/what-is-a-sharepoint-hub-site-fe26ae84-14b7-45b6-a6d1-948b3966427f?ui=en-US&amp;rs=en-GB&amp;ad=GB" TargetMode="External"/><Relationship Id="rId65" Type="http://schemas.openxmlformats.org/officeDocument/2006/relationships/image" Target="media/image25.png"/><Relationship Id="rId86" Type="http://schemas.openxmlformats.org/officeDocument/2006/relationships/oleObject" Target="embeddings/oleObject5.bin"/><Relationship Id="rId130" Type="http://schemas.openxmlformats.org/officeDocument/2006/relationships/image" Target="media/image68.jpg"/><Relationship Id="rId151" Type="http://schemas.openxmlformats.org/officeDocument/2006/relationships/image" Target="media/image76.jpg"/><Relationship Id="rId172" Type="http://schemas.openxmlformats.org/officeDocument/2006/relationships/hyperlink" Target="https://docs.microsoft.com/en-us/microsoft-365/compliance/sensitivity-labels-sharepoint-onedrive-files?view=o365-worldwide" TargetMode="External"/><Relationship Id="rId193" Type="http://schemas.openxmlformats.org/officeDocument/2006/relationships/hyperlink" Target="https://tracyvanderschyff.com/2018/05/03/creating-banners-for-your-sharepoint-online-pages/" TargetMode="External"/><Relationship Id="rId13" Type="http://schemas.openxmlformats.org/officeDocument/2006/relationships/image" Target="media/image1.jpeg"/><Relationship Id="rId109" Type="http://schemas.openxmlformats.org/officeDocument/2006/relationships/image" Target="media/image54.png"/><Relationship Id="rId34" Type="http://schemas.openxmlformats.org/officeDocument/2006/relationships/hyperlink" Target="https://www.youtube.com/watch?v=W2CEUaZHOqE" TargetMode="External"/><Relationship Id="rId55" Type="http://schemas.openxmlformats.org/officeDocument/2006/relationships/hyperlink" Target="https://lookbook.microsoft.com/#templates" TargetMode="External"/><Relationship Id="rId76" Type="http://schemas.openxmlformats.org/officeDocument/2006/relationships/hyperlink" Target="https://laurakokkarinen.com/how-to-create-a-multicolored-theme-for-a-modern-sharepoint-online-site/" TargetMode="External"/><Relationship Id="rId97" Type="http://schemas.openxmlformats.org/officeDocument/2006/relationships/image" Target="media/image45.png"/><Relationship Id="rId120" Type="http://schemas.openxmlformats.org/officeDocument/2006/relationships/image" Target="media/image63.png"/><Relationship Id="rId141" Type="http://schemas.openxmlformats.org/officeDocument/2006/relationships/image" Target="media/image72.jpg"/><Relationship Id="rId7" Type="http://schemas.openxmlformats.org/officeDocument/2006/relationships/settings" Target="settings.xml"/><Relationship Id="rId162" Type="http://schemas.openxmlformats.org/officeDocument/2006/relationships/image" Target="media/image82.png"/><Relationship Id="rId183" Type="http://schemas.openxmlformats.org/officeDocument/2006/relationships/hyperlink" Target="https://github.com/appflowitdeveloper/O365Azure" TargetMode="Externa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6.jpg"/><Relationship Id="rId40" Type="http://schemas.openxmlformats.org/officeDocument/2006/relationships/image" Target="media/image14.jpg"/><Relationship Id="rId45" Type="http://schemas.openxmlformats.org/officeDocument/2006/relationships/hyperlink" Target="https://docs.microsoft.com/en-gb/sharepoint/planning-hub-sites" TargetMode="External"/><Relationship Id="rId66" Type="http://schemas.openxmlformats.org/officeDocument/2006/relationships/image" Target="media/image26.png"/><Relationship Id="rId87" Type="http://schemas.openxmlformats.org/officeDocument/2006/relationships/image" Target="media/image39.png"/><Relationship Id="rId110" Type="http://schemas.microsoft.com/office/2007/relationships/hdphoto" Target="media/hdphoto1.wdp"/><Relationship Id="rId115" Type="http://schemas.openxmlformats.org/officeDocument/2006/relationships/image" Target="media/image58.png"/><Relationship Id="rId131" Type="http://schemas.openxmlformats.org/officeDocument/2006/relationships/hyperlink" Target="https://docs.microsoft.com/en-us/sharepoint/dev/design/layout-patterns/" TargetMode="External"/><Relationship Id="rId136" Type="http://schemas.openxmlformats.org/officeDocument/2006/relationships/image" Target="media/image70.jpg"/><Relationship Id="rId157" Type="http://schemas.openxmlformats.org/officeDocument/2006/relationships/image" Target="media/image78.jpg"/><Relationship Id="rId178" Type="http://schemas.openxmlformats.org/officeDocument/2006/relationships/hyperlink" Target="https://www.youtube.com/watch?v=mnh5QxyZ6Z0" TargetMode="External"/><Relationship Id="rId61" Type="http://schemas.openxmlformats.org/officeDocument/2006/relationships/hyperlink" Target="https://www.youtube.com/watch?v=oC2KwibfPrY" TargetMode="External"/><Relationship Id="rId82" Type="http://schemas.openxmlformats.org/officeDocument/2006/relationships/oleObject" Target="embeddings/oleObject3.bin"/><Relationship Id="rId152" Type="http://schemas.openxmlformats.org/officeDocument/2006/relationships/hyperlink" Target="https://www.youtube.com/watch?v=pg_6vFAh-VM" TargetMode="External"/><Relationship Id="rId173" Type="http://schemas.openxmlformats.org/officeDocument/2006/relationships/hyperlink" Target="https://docs.microsoft.com/en-us/office365/servicedescriptions/microsoft-365-service-descriptions/microsoft-365-tenantlevel-services-licensing-guidance/microsoft-365-security-compliance-licensing-guidance" TargetMode="External"/><Relationship Id="rId194" Type="http://schemas.openxmlformats.org/officeDocument/2006/relationships/hyperlink" Target="https://medium.com/@smcollier/hero-webpart-jigsaws-ad59f52deb91" TargetMode="External"/><Relationship Id="rId199" Type="http://schemas.openxmlformats.org/officeDocument/2006/relationships/hyperlink" Target="https://www.youtube.com/watch?v=8RKOPSRHV00&amp;list=PLQXpv_NQsPICb0weCeLQw_MQQIP2PYc1C" TargetMode="External"/><Relationship Id="rId203"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hyperlink" Target="https://github.com/appflowitdeveloper/O365Azure" TargetMode="External"/><Relationship Id="rId30" Type="http://schemas.openxmlformats.org/officeDocument/2006/relationships/hyperlink" Target="https://www.youtube.com/watch?v=MGtomFKVDys" TargetMode="External"/><Relationship Id="rId35" Type="http://schemas.openxmlformats.org/officeDocument/2006/relationships/image" Target="media/image12.jpg"/><Relationship Id="rId56" Type="http://schemas.openxmlformats.org/officeDocument/2006/relationships/image" Target="media/image21.png"/><Relationship Id="rId77" Type="http://schemas.openxmlformats.org/officeDocument/2006/relationships/image" Target="media/image34.emf"/><Relationship Id="rId100" Type="http://schemas.openxmlformats.org/officeDocument/2006/relationships/image" Target="media/image48.png"/><Relationship Id="rId105" Type="http://schemas.openxmlformats.org/officeDocument/2006/relationships/hyperlink" Target="https://www.youtube.com/watch?v=5_eghVReCO0" TargetMode="External"/><Relationship Id="rId126" Type="http://schemas.openxmlformats.org/officeDocument/2006/relationships/image" Target="media/image66.jpg"/><Relationship Id="rId147" Type="http://schemas.openxmlformats.org/officeDocument/2006/relationships/image" Target="media/image75.jpg"/><Relationship Id="rId168" Type="http://schemas.openxmlformats.org/officeDocument/2006/relationships/image" Target="media/image85.jpg"/><Relationship Id="rId8" Type="http://schemas.openxmlformats.org/officeDocument/2006/relationships/webSettings" Target="webSettings.xml"/><Relationship Id="rId51" Type="http://schemas.openxmlformats.org/officeDocument/2006/relationships/image" Target="media/image18.png"/><Relationship Id="rId72" Type="http://schemas.openxmlformats.org/officeDocument/2006/relationships/image" Target="media/image32.png"/><Relationship Id="rId93" Type="http://schemas.openxmlformats.org/officeDocument/2006/relationships/image" Target="media/image41.png"/><Relationship Id="rId98" Type="http://schemas.openxmlformats.org/officeDocument/2006/relationships/image" Target="media/image46.png"/><Relationship Id="rId121" Type="http://schemas.openxmlformats.org/officeDocument/2006/relationships/hyperlink" Target="https://support.microsoft.com/en-us/office/introduction-to-content-types-and-content-type-publishing-e1277a2e-a1e8-4473-9126-91a0647766e5?ui=en-us&amp;rs=en-us&amp;ad=us" TargetMode="External"/><Relationship Id="rId142" Type="http://schemas.openxmlformats.org/officeDocument/2006/relationships/hyperlink" Target="https://www.youtube.com/watch?v=j7Ni_erBMeE" TargetMode="External"/><Relationship Id="rId163" Type="http://schemas.openxmlformats.org/officeDocument/2006/relationships/hyperlink" Target="https://www.youtube.com/watch?v=A48pm46zyTw" TargetMode="External"/><Relationship Id="rId184" Type="http://schemas.openxmlformats.org/officeDocument/2006/relationships/hyperlink" Target="HTTPS://SUPPORT.OFFICE.COM/EN-GB/SHAREPOINT/" TargetMode="External"/><Relationship Id="rId189" Type="http://schemas.openxmlformats.org/officeDocument/2006/relationships/hyperlink" Target="https://www.microsoft.com/en-gb/microsoft-365/compare-microsoft-365-enterprise-plans" TargetMode="External"/><Relationship Id="rId3" Type="http://schemas.openxmlformats.org/officeDocument/2006/relationships/customXml" Target="../customXml/item3.xml"/><Relationship Id="rId25" Type="http://schemas.openxmlformats.org/officeDocument/2006/relationships/hyperlink" Target="https://powerplatform.microsoft.com/en-gb/" TargetMode="External"/><Relationship Id="rId46" Type="http://schemas.openxmlformats.org/officeDocument/2006/relationships/image" Target="media/image17.png"/><Relationship Id="rId67" Type="http://schemas.openxmlformats.org/officeDocument/2006/relationships/image" Target="media/image27.png"/><Relationship Id="rId116" Type="http://schemas.openxmlformats.org/officeDocument/2006/relationships/image" Target="media/image59.png"/><Relationship Id="rId137" Type="http://schemas.openxmlformats.org/officeDocument/2006/relationships/hyperlink" Target="https://support.office.com/en-gb/article/Use-the-News-web-part-on-a-SharePoint-page-C2DCEE50-F5D7-434B-8CB9-A7FEEFD9F165" TargetMode="External"/><Relationship Id="rId158" Type="http://schemas.openxmlformats.org/officeDocument/2006/relationships/hyperlink" Target="https://www.youtube.com/watch?v=86IXxN6d_kA" TargetMode="External"/><Relationship Id="rId20" Type="http://schemas.openxmlformats.org/officeDocument/2006/relationships/hyperlink" Target="https://demos.shortpoint.com/" TargetMode="External"/><Relationship Id="rId41" Type="http://schemas.openxmlformats.org/officeDocument/2006/relationships/hyperlink" Target="https://www.youtube.com/watch?v=7W2-ztwu6I8" TargetMode="External"/><Relationship Id="rId62" Type="http://schemas.openxmlformats.org/officeDocument/2006/relationships/image" Target="media/image23.jpg"/><Relationship Id="rId83" Type="http://schemas.openxmlformats.org/officeDocument/2006/relationships/image" Target="media/image37.emf"/><Relationship Id="rId88" Type="http://schemas.openxmlformats.org/officeDocument/2006/relationships/image" Target="media/image40.png"/><Relationship Id="rId111" Type="http://schemas.openxmlformats.org/officeDocument/2006/relationships/image" Target="media/image55.png"/><Relationship Id="rId132" Type="http://schemas.openxmlformats.org/officeDocument/2006/relationships/hyperlink" Target="https://docs.microsoft.com/en-us/sharepoint/dev/design/layout-patterns" TargetMode="External"/><Relationship Id="rId153" Type="http://schemas.openxmlformats.org/officeDocument/2006/relationships/image" Target="media/image77.jpg"/><Relationship Id="rId174" Type="http://schemas.openxmlformats.org/officeDocument/2006/relationships/hyperlink" Target="https://docs.microsoft.com/en-us/microsoft-365/compliance/?view=o365-worldwide" TargetMode="External"/><Relationship Id="rId179" Type="http://schemas.openxmlformats.org/officeDocument/2006/relationships/image" Target="media/image88.jpg"/><Relationship Id="rId195" Type="http://schemas.openxmlformats.org/officeDocument/2006/relationships/hyperlink" Target="https://support.microsoft.com/en-gb/office/image-sizing-and-scaling-in-sharepoint-modern-pages-dc510065-b5a5-4654-bc94-e3ecbbb57d8d" TargetMode="External"/><Relationship Id="rId190" Type="http://schemas.openxmlformats.org/officeDocument/2006/relationships/hyperlink" Target="https://www.microsoft.com/en-us/microsoft-365/roadmap?filters=O365" TargetMode="External"/><Relationship Id="rId204" Type="http://schemas.openxmlformats.org/officeDocument/2006/relationships/theme" Target="theme/theme1.xml"/><Relationship Id="rId15" Type="http://schemas.openxmlformats.org/officeDocument/2006/relationships/image" Target="media/image2.png"/><Relationship Id="rId36" Type="http://schemas.openxmlformats.org/officeDocument/2006/relationships/hyperlink" Target="https://powerapps.microsoft.com/en-us/portals/" TargetMode="External"/><Relationship Id="rId57" Type="http://schemas.openxmlformats.org/officeDocument/2006/relationships/hyperlink" Target="https://lookbook.microsoft.com/" TargetMode="External"/><Relationship Id="rId106" Type="http://schemas.openxmlformats.org/officeDocument/2006/relationships/image" Target="media/image52.jpg"/><Relationship Id="rId127" Type="http://schemas.openxmlformats.org/officeDocument/2006/relationships/hyperlink" Target="https://www.youtube.com/watch?v=Q7iKneIYimw" TargetMode="External"/><Relationship Id="rId10" Type="http://schemas.openxmlformats.org/officeDocument/2006/relationships/endnotes" Target="endnotes.xml"/><Relationship Id="rId31" Type="http://schemas.openxmlformats.org/officeDocument/2006/relationships/image" Target="media/image10.jpg"/><Relationship Id="rId52" Type="http://schemas.openxmlformats.org/officeDocument/2006/relationships/image" Target="media/image19.png"/><Relationship Id="rId73" Type="http://schemas.openxmlformats.org/officeDocument/2006/relationships/image" Target="cid:image020.png@01D5EC05.0025DA50" TargetMode="External"/><Relationship Id="rId78" Type="http://schemas.openxmlformats.org/officeDocument/2006/relationships/oleObject" Target="embeddings/oleObject1.bin"/><Relationship Id="rId94" Type="http://schemas.openxmlformats.org/officeDocument/2006/relationships/image" Target="media/image42.png"/><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image" Target="media/image64.png"/><Relationship Id="rId143" Type="http://schemas.openxmlformats.org/officeDocument/2006/relationships/image" Target="media/image73.jpg"/><Relationship Id="rId148" Type="http://schemas.openxmlformats.org/officeDocument/2006/relationships/hyperlink" Target="https://support.office.com/en-gb/article/sharepoint-spaces-7b65edfb-7cc9-42e3-af37-178d79364a5e" TargetMode="External"/><Relationship Id="rId164" Type="http://schemas.openxmlformats.org/officeDocument/2006/relationships/image" Target="media/image83.jpg"/><Relationship Id="rId169" Type="http://schemas.openxmlformats.org/officeDocument/2006/relationships/hyperlink" Target="https://www.youtube.com/watch?v=ici-N7ST_BM" TargetMode="External"/><Relationship Id="rId185" Type="http://schemas.openxmlformats.org/officeDocument/2006/relationships/hyperlink" Target="https://support.office.com/en-us/article/microsoft-365-basics-video-training-396b8d9e-e118-42d0-8a0d-87d1f2f055fb?wt.mc_id=otc_home"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mailto:sharepointjob@outlook.com" TargetMode="External"/><Relationship Id="rId26" Type="http://schemas.openxmlformats.org/officeDocument/2006/relationships/image" Target="media/image7.png"/><Relationship Id="rId47" Type="http://schemas.openxmlformats.org/officeDocument/2006/relationships/hyperlink" Target="https://support.microsoft.com/en-us/office/create-a-communication-site-in-sharepoint-online-7fb44b20-a72f-4d2c-9173-fc8f59ba50eb" TargetMode="External"/><Relationship Id="rId68" Type="http://schemas.openxmlformats.org/officeDocument/2006/relationships/image" Target="media/image28.png"/><Relationship Id="rId89" Type="http://schemas.openxmlformats.org/officeDocument/2006/relationships/hyperlink" Target="Create%20&amp;%20use%20modern%20pages" TargetMode="External"/><Relationship Id="rId112" Type="http://schemas.openxmlformats.org/officeDocument/2006/relationships/image" Target="media/image56.png"/><Relationship Id="rId133" Type="http://schemas.openxmlformats.org/officeDocument/2006/relationships/hyperlink" Target="https://support.office.com/en-gb/article/using-web-parts-on-sharepoint-pages-336e8e92-3e2d-4298-ae01-d404bbe751e0" TargetMode="External"/><Relationship Id="rId154" Type="http://schemas.openxmlformats.org/officeDocument/2006/relationships/hyperlink" Target="https://docs.microsoft.com/en-us/power-virtual-agents/fundamentals-what-is-power-virtual-agents" TargetMode="External"/><Relationship Id="rId175" Type="http://schemas.openxmlformats.org/officeDocument/2006/relationships/hyperlink" Target="https://docs.microsoft.com/en-us/enterprise-mobility-security/" TargetMode="External"/><Relationship Id="rId196" Type="http://schemas.openxmlformats.org/officeDocument/2006/relationships/hyperlink" Target="https://sharepointmaven.com/sharepoint-permissions-simplified/" TargetMode="External"/><Relationship Id="rId200" Type="http://schemas.openxmlformats.org/officeDocument/2006/relationships/hyperlink" Target="https://www.mulberrymc.com/us/team-london/" TargetMode="External"/><Relationship Id="rId16" Type="http://schemas.openxmlformats.org/officeDocument/2006/relationships/hyperlink" Target="https://github.com/appflowitdeveloper/O365Azure/raw/master/SharePoint-Presales-Slides.pdf" TargetMode="External"/><Relationship Id="rId37" Type="http://schemas.openxmlformats.org/officeDocument/2006/relationships/hyperlink" Target="https://www.youtube.com/watch?v=9ukaFsK_Njw" TargetMode="External"/><Relationship Id="rId58" Type="http://schemas.openxmlformats.org/officeDocument/2006/relationships/hyperlink" Target="https://www.youtube.com/watch?v=ZjTnlbMJZfY" TargetMode="External"/><Relationship Id="rId79" Type="http://schemas.openxmlformats.org/officeDocument/2006/relationships/image" Target="media/image35.emf"/><Relationship Id="rId102" Type="http://schemas.openxmlformats.org/officeDocument/2006/relationships/image" Target="media/image50.png"/><Relationship Id="rId123" Type="http://schemas.openxmlformats.org/officeDocument/2006/relationships/hyperlink" Target="https://support.microsoft.com/en-us/office/introduction-to-content-types-and-content-type-publishing-e1277a2e-a1e8-4473-9126-91a0647766e5?ui=en-us&amp;rs=en-us&amp;ad=us" TargetMode="External"/><Relationship Id="rId144" Type="http://schemas.openxmlformats.org/officeDocument/2006/relationships/image" Target="media/image74.png"/><Relationship Id="rId90" Type="http://schemas.openxmlformats.org/officeDocument/2006/relationships/hyperlink" Target="https://support.office.com/en-us/article/create-and-use-modern-pages-on-a-sharepoint-site-b3d46deb-27a6-4b1e-87b8-df851e503dec" TargetMode="External"/><Relationship Id="rId165" Type="http://schemas.openxmlformats.org/officeDocument/2006/relationships/hyperlink" Target="https://www.youtube.com/watch?v=ZEWhSV5qcUg" TargetMode="External"/><Relationship Id="rId186" Type="http://schemas.openxmlformats.org/officeDocument/2006/relationships/hyperlink" Target="https://support.office.com/en-us/article/sharepoint-online-video-training-cb8ef501-84db-4427-ac77-ec2009fb8e23" TargetMode="External"/><Relationship Id="rId27" Type="http://schemas.openxmlformats.org/officeDocument/2006/relationships/hyperlink" Target="https://www.youtube.com/watch?v=39GWzYMp7JM" TargetMode="External"/><Relationship Id="rId48" Type="http://schemas.openxmlformats.org/officeDocument/2006/relationships/hyperlink" Target="https://support.office.com/en-us/article/create-a-team-site-in-sharepoint-ef10c1e7-15f3-42a3-98aa-b5972711777d" TargetMode="External"/><Relationship Id="rId69" Type="http://schemas.openxmlformats.org/officeDocument/2006/relationships/image" Target="media/image29.png"/><Relationship Id="rId113" Type="http://schemas.openxmlformats.org/officeDocument/2006/relationships/hyperlink" Target="https://www.youtube.com/watch?v=YJ1w6N1jdPk" TargetMode="External"/><Relationship Id="rId134" Type="http://schemas.openxmlformats.org/officeDocument/2006/relationships/image" Target="media/image69.png"/><Relationship Id="rId80" Type="http://schemas.openxmlformats.org/officeDocument/2006/relationships/oleObject" Target="embeddings/oleObject2.bin"/><Relationship Id="rId155" Type="http://schemas.openxmlformats.org/officeDocument/2006/relationships/hyperlink" Target="https://docs.microsoft.com/en-us/ai-builder/overview" TargetMode="External"/><Relationship Id="rId176" Type="http://schemas.openxmlformats.org/officeDocument/2006/relationships/hyperlink" Target="https://www.youtube.com/watch?v=S53bhAODRoA" TargetMode="External"/><Relationship Id="rId197" Type="http://schemas.openxmlformats.org/officeDocument/2006/relationships/hyperlink" Target="https://www.youtube.com/watch?v=0P7wlxpDFII&amp;list=PLQXpv_NQsPIAtZExrjxVzX-PoRfYYOV73" TargetMode="External"/><Relationship Id="rId201" Type="http://schemas.openxmlformats.org/officeDocument/2006/relationships/hyperlink" Target="https://www.mantracgroup.com/" TargetMode="External"/><Relationship Id="rId17" Type="http://schemas.openxmlformats.org/officeDocument/2006/relationships/image" Target="media/image3.png"/><Relationship Id="rId38" Type="http://schemas.openxmlformats.org/officeDocument/2006/relationships/image" Target="media/image13.png"/><Relationship Id="rId59" Type="http://schemas.openxmlformats.org/officeDocument/2006/relationships/hyperlink" Target="https://laurakokkarinen.com/the-ultimate-guide-to-sharepoint-site-designs-and-site-scripts/" TargetMode="External"/><Relationship Id="rId103" Type="http://schemas.openxmlformats.org/officeDocument/2006/relationships/hyperlink" Target="https://www.youtube.com/watch?v=3pTMXx_ZFgY" TargetMode="External"/><Relationship Id="rId124" Type="http://schemas.openxmlformats.org/officeDocument/2006/relationships/image" Target="media/image65.png"/><Relationship Id="rId70" Type="http://schemas.openxmlformats.org/officeDocument/2006/relationships/image" Target="media/image30.png"/><Relationship Id="rId91" Type="http://schemas.openxmlformats.org/officeDocument/2006/relationships/hyperlink" Target="Image%20sizing%20and%20scaling%20in%20SharePoint%20modern%20pages" TargetMode="External"/><Relationship Id="rId145" Type="http://schemas.openxmlformats.org/officeDocument/2006/relationships/hyperlink" Target="https://support.office.com/en-us/article/create-multilingual-communication-sites-pages-and-news-2bb7d610-5453-41c6-a0e8-6f40b3ed750c?ui=en-US&amp;rs=en-US&amp;ad=US" TargetMode="External"/><Relationship Id="rId166" Type="http://schemas.openxmlformats.org/officeDocument/2006/relationships/image" Target="media/image84.jpg"/><Relationship Id="rId187" Type="http://schemas.openxmlformats.org/officeDocument/2006/relationships/hyperlink" Target="https://docs.microsoft.com/en-us/sharepoint/" TargetMode="External"/><Relationship Id="rId1" Type="http://schemas.openxmlformats.org/officeDocument/2006/relationships/customXml" Target="../customXml/item1.xml"/><Relationship Id="rId28" Type="http://schemas.openxmlformats.org/officeDocument/2006/relationships/image" Target="media/image8.jpg"/><Relationship Id="rId49" Type="http://schemas.openxmlformats.org/officeDocument/2006/relationships/hyperlink" Target="https://support.office.com/en-us/article/create-a-team-site-in-sharepoint-ef10c1e7-15f3-42a3-98aa-b5972711777d" TargetMode="External"/><Relationship Id="rId114" Type="http://schemas.openxmlformats.org/officeDocument/2006/relationships/image" Target="media/image57.jpg"/><Relationship Id="rId60" Type="http://schemas.openxmlformats.org/officeDocument/2006/relationships/image" Target="media/image22.jpg"/><Relationship Id="rId81" Type="http://schemas.openxmlformats.org/officeDocument/2006/relationships/image" Target="media/image36.emf"/><Relationship Id="rId135" Type="http://schemas.openxmlformats.org/officeDocument/2006/relationships/hyperlink" Target="https://www.youtube.com/watch?v=T-PKNKlzh9c" TargetMode="External"/><Relationship Id="rId156" Type="http://schemas.openxmlformats.org/officeDocument/2006/relationships/hyperlink" Target="https://www.youtube.com/watch?v=VfDItvantTs" TargetMode="External"/><Relationship Id="rId177" Type="http://schemas.openxmlformats.org/officeDocument/2006/relationships/image" Target="media/image87.jpg"/><Relationship Id="rId198" Type="http://schemas.openxmlformats.org/officeDocument/2006/relationships/hyperlink" Target="https://www.youtube.com/watch?v=lMuOtZ__9dA&amp;list=PLQXpv_NQsPIB1FZ_DbBxfxcuqz0bYBsj_" TargetMode="External"/><Relationship Id="rId202" Type="http://schemas.openxmlformats.org/officeDocument/2006/relationships/hyperlink" Target="mailto:sharepointjob@outlook.com" TargetMode="External"/><Relationship Id="rId18" Type="http://schemas.openxmlformats.org/officeDocument/2006/relationships/hyperlink" Target="https://www.slideshare.net/benmcmann1/share-point-businessmodel" TargetMode="External"/><Relationship Id="rId39" Type="http://schemas.openxmlformats.org/officeDocument/2006/relationships/hyperlink" Target="https://www.youtube.com/watch?v=JfXouxz7cGk" TargetMode="External"/><Relationship Id="rId50" Type="http://schemas.openxmlformats.org/officeDocument/2006/relationships/hyperlink" Target="https://spdesign.azurewebsites.net/" TargetMode="External"/><Relationship Id="rId104" Type="http://schemas.openxmlformats.org/officeDocument/2006/relationships/image" Target="media/image51.jpg"/><Relationship Id="rId125" Type="http://schemas.openxmlformats.org/officeDocument/2006/relationships/hyperlink" Target="https://www.youtube.com/watch?v=Tt7wY-satmc" TargetMode="External"/><Relationship Id="rId146" Type="http://schemas.openxmlformats.org/officeDocument/2006/relationships/hyperlink" Target="https://www.youtube.com/watch?v=V3mtnoIlFEY" TargetMode="External"/><Relationship Id="rId167" Type="http://schemas.openxmlformats.org/officeDocument/2006/relationships/hyperlink" Target="https://www.youtube.com/watch?v=b8r_NUyImuk" TargetMode="External"/><Relationship Id="rId188" Type="http://schemas.openxmlformats.org/officeDocument/2006/relationships/hyperlink" Target="https://docs.microsoft.com/en-us/sharepoint/guide-to-sharepoint-modern-experience" TargetMode="External"/><Relationship Id="rId71" Type="http://schemas.openxmlformats.org/officeDocument/2006/relationships/image" Target="media/image31.png"/><Relationship Id="rId92" Type="http://schemas.openxmlformats.org/officeDocument/2006/relationships/hyperlink" Target="https://support.microsoft.com/en-gb/office/image-sizing-and-scaling-in-sharepoint-modern-pages-dc510065-b5a5-4654-bc94-e3ecbbb57d8d"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asea\AppData\Roaming\Microsoft\Templates\Banded%20design%20(blank).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89.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4.xml><?xml version="1.0" encoding="utf-8"?>
<ds:datastoreItem xmlns:ds="http://schemas.openxmlformats.org/officeDocument/2006/customXml" ds:itemID="{67679C0B-B55C-4AA5-86AD-3A264C8679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Banded design (blank).dotx</Template>
  <TotalTime>4988</TotalTime>
  <Pages>21</Pages>
  <Words>3216</Words>
  <Characters>18332</Characters>
  <Application>Microsoft Office Word</Application>
  <DocSecurity>0</DocSecurity>
  <Lines>152</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AaseafM</dc:creator>
  <cp:lastModifiedBy>AppflowIT</cp:lastModifiedBy>
  <cp:revision>1478</cp:revision>
  <dcterms:created xsi:type="dcterms:W3CDTF">2018-10-21T12:16:00Z</dcterms:created>
  <dcterms:modified xsi:type="dcterms:W3CDTF">2020-05-06T11:09:00Z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